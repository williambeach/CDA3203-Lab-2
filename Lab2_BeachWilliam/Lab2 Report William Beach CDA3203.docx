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181104D" w14:textId="4CF156E0" w:rsidR="00AE7A77" w:rsidRPr="00752E9C" w:rsidRDefault="00045461" w:rsidP="00752E9C">
      <w:pPr>
        <w:pStyle w:val="GraphicAnchor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27872" behindDoc="1" locked="1" layoutInCell="1" allowOverlap="1" wp14:anchorId="7572B3AC" wp14:editId="2118DA46">
                <wp:simplePos x="0" y="0"/>
                <wp:positionH relativeFrom="column">
                  <wp:posOffset>-457200</wp:posOffset>
                </wp:positionH>
                <wp:positionV relativeFrom="paragraph">
                  <wp:posOffset>-457200</wp:posOffset>
                </wp:positionV>
                <wp:extent cx="7772400" cy="10067544"/>
                <wp:effectExtent l="0" t="0" r="0" b="0"/>
                <wp:wrapNone/>
                <wp:docPr id="2" name="Group 2">
                  <a:extLst xmlns:a="http://schemas.openxmlformats.org/drawingml/2006/main">
                    <a:ext uri="{C183D7F6-B498-43B3-948B-1728B52AA6E4}">
                      <adec:decorative xmlns:adec="http://schemas.microsoft.com/office/drawing/2017/decorative" val="1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772400" cy="10067544"/>
                          <a:chOff x="0" y="0"/>
                          <a:chExt cx="7770092" cy="10064698"/>
                        </a:xfrm>
                      </wpg:grpSpPr>
                      <wps:wsp>
                        <wps:cNvPr id="43" name="Freeform 45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3263367" cy="10057767"/>
                          </a:xfrm>
                          <a:custGeom>
                            <a:avLst/>
                            <a:gdLst>
                              <a:gd name="T0" fmla="*/ 5139 w 5140"/>
                              <a:gd name="T1" fmla="*/ 15839 h 15840"/>
                              <a:gd name="T2" fmla="*/ 5137 w 5140"/>
                              <a:gd name="T3" fmla="*/ 15764 h 15840"/>
                              <a:gd name="T4" fmla="*/ 5130 w 5140"/>
                              <a:gd name="T5" fmla="*/ 15689 h 15840"/>
                              <a:gd name="T6" fmla="*/ 5120 w 5140"/>
                              <a:gd name="T7" fmla="*/ 15616 h 15840"/>
                              <a:gd name="T8" fmla="*/ 5105 w 5140"/>
                              <a:gd name="T9" fmla="*/ 15544 h 15840"/>
                              <a:gd name="T10" fmla="*/ 5086 w 5140"/>
                              <a:gd name="T11" fmla="*/ 15474 h 15840"/>
                              <a:gd name="T12" fmla="*/ 5063 w 5140"/>
                              <a:gd name="T13" fmla="*/ 15405 h 15840"/>
                              <a:gd name="T14" fmla="*/ 5036 w 5140"/>
                              <a:gd name="T15" fmla="*/ 15338 h 15840"/>
                              <a:gd name="T16" fmla="*/ 5006 w 5140"/>
                              <a:gd name="T17" fmla="*/ 15273 h 15840"/>
                              <a:gd name="T18" fmla="*/ 4972 w 5140"/>
                              <a:gd name="T19" fmla="*/ 15210 h 15840"/>
                              <a:gd name="T20" fmla="*/ 4935 w 5140"/>
                              <a:gd name="T21" fmla="*/ 15149 h 15840"/>
                              <a:gd name="T22" fmla="*/ 4895 w 5140"/>
                              <a:gd name="T23" fmla="*/ 15090 h 15840"/>
                              <a:gd name="T24" fmla="*/ 4851 w 5140"/>
                              <a:gd name="T25" fmla="*/ 15034 h 15840"/>
                              <a:gd name="T26" fmla="*/ 4805 w 5140"/>
                              <a:gd name="T27" fmla="*/ 14980 h 15840"/>
                              <a:gd name="T28" fmla="*/ 4755 w 5140"/>
                              <a:gd name="T29" fmla="*/ 14928 h 15840"/>
                              <a:gd name="T30" fmla="*/ 4703 w 5140"/>
                              <a:gd name="T31" fmla="*/ 14880 h 15840"/>
                              <a:gd name="T32" fmla="*/ 4648 w 5140"/>
                              <a:gd name="T33" fmla="*/ 14834 h 15840"/>
                              <a:gd name="T34" fmla="*/ 4591 w 5140"/>
                              <a:gd name="T35" fmla="*/ 14791 h 15840"/>
                              <a:gd name="T36" fmla="*/ 4531 w 5140"/>
                              <a:gd name="T37" fmla="*/ 14752 h 15840"/>
                              <a:gd name="T38" fmla="*/ 4469 w 5140"/>
                              <a:gd name="T39" fmla="*/ 14715 h 15840"/>
                              <a:gd name="T40" fmla="*/ 4405 w 5140"/>
                              <a:gd name="T41" fmla="*/ 14682 h 15840"/>
                              <a:gd name="T42" fmla="*/ 4339 w 5140"/>
                              <a:gd name="T43" fmla="*/ 14652 h 15840"/>
                              <a:gd name="T44" fmla="*/ 4271 w 5140"/>
                              <a:gd name="T45" fmla="*/ 14626 h 15840"/>
                              <a:gd name="T46" fmla="*/ 4201 w 5140"/>
                              <a:gd name="T47" fmla="*/ 14604 h 15840"/>
                              <a:gd name="T48" fmla="*/ 4129 w 5140"/>
                              <a:gd name="T49" fmla="*/ 14585 h 15840"/>
                              <a:gd name="T50" fmla="*/ 4056 w 5140"/>
                              <a:gd name="T51" fmla="*/ 14571 h 15840"/>
                              <a:gd name="T52" fmla="*/ 3982 w 5140"/>
                              <a:gd name="T53" fmla="*/ 14560 h 15840"/>
                              <a:gd name="T54" fmla="*/ 3906 w 5140"/>
                              <a:gd name="T55" fmla="*/ 14553 h 15840"/>
                              <a:gd name="T56" fmla="*/ 3840 w 5140"/>
                              <a:gd name="T57" fmla="*/ 14552 h 15840"/>
                              <a:gd name="T58" fmla="*/ 3840 w 5140"/>
                              <a:gd name="T59" fmla="*/ 0 h 15840"/>
                              <a:gd name="T60" fmla="*/ 0 w 5140"/>
                              <a:gd name="T61" fmla="*/ 0 h 15840"/>
                              <a:gd name="T62" fmla="*/ 0 w 5140"/>
                              <a:gd name="T63" fmla="*/ 15840 h 15840"/>
                              <a:gd name="T64" fmla="*/ 3840 w 5140"/>
                              <a:gd name="T65" fmla="*/ 15840 h 15840"/>
                              <a:gd name="T66" fmla="*/ 3840 w 5140"/>
                              <a:gd name="T67" fmla="*/ 15839 h 15840"/>
                              <a:gd name="T68" fmla="*/ 5139 w 5140"/>
                              <a:gd name="T69" fmla="*/ 15839 h 1584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</a:cxnLst>
                            <a:rect l="0" t="0" r="r" b="b"/>
                            <a:pathLst>
                              <a:path w="5140" h="15840">
                                <a:moveTo>
                                  <a:pt x="5139" y="15839"/>
                                </a:moveTo>
                                <a:lnTo>
                                  <a:pt x="5137" y="15764"/>
                                </a:lnTo>
                                <a:lnTo>
                                  <a:pt x="5130" y="15689"/>
                                </a:lnTo>
                                <a:lnTo>
                                  <a:pt x="5120" y="15616"/>
                                </a:lnTo>
                                <a:lnTo>
                                  <a:pt x="5105" y="15544"/>
                                </a:lnTo>
                                <a:lnTo>
                                  <a:pt x="5086" y="15474"/>
                                </a:lnTo>
                                <a:lnTo>
                                  <a:pt x="5063" y="15405"/>
                                </a:lnTo>
                                <a:lnTo>
                                  <a:pt x="5036" y="15338"/>
                                </a:lnTo>
                                <a:lnTo>
                                  <a:pt x="5006" y="15273"/>
                                </a:lnTo>
                                <a:lnTo>
                                  <a:pt x="4972" y="15210"/>
                                </a:lnTo>
                                <a:lnTo>
                                  <a:pt x="4935" y="15149"/>
                                </a:lnTo>
                                <a:lnTo>
                                  <a:pt x="4895" y="15090"/>
                                </a:lnTo>
                                <a:lnTo>
                                  <a:pt x="4851" y="15034"/>
                                </a:lnTo>
                                <a:lnTo>
                                  <a:pt x="4805" y="14980"/>
                                </a:lnTo>
                                <a:lnTo>
                                  <a:pt x="4755" y="14928"/>
                                </a:lnTo>
                                <a:lnTo>
                                  <a:pt x="4703" y="14880"/>
                                </a:lnTo>
                                <a:lnTo>
                                  <a:pt x="4648" y="14834"/>
                                </a:lnTo>
                                <a:lnTo>
                                  <a:pt x="4591" y="14791"/>
                                </a:lnTo>
                                <a:lnTo>
                                  <a:pt x="4531" y="14752"/>
                                </a:lnTo>
                                <a:lnTo>
                                  <a:pt x="4469" y="14715"/>
                                </a:lnTo>
                                <a:lnTo>
                                  <a:pt x="4405" y="14682"/>
                                </a:lnTo>
                                <a:lnTo>
                                  <a:pt x="4339" y="14652"/>
                                </a:lnTo>
                                <a:lnTo>
                                  <a:pt x="4271" y="14626"/>
                                </a:lnTo>
                                <a:lnTo>
                                  <a:pt x="4201" y="14604"/>
                                </a:lnTo>
                                <a:lnTo>
                                  <a:pt x="4129" y="14585"/>
                                </a:lnTo>
                                <a:lnTo>
                                  <a:pt x="4056" y="14571"/>
                                </a:lnTo>
                                <a:lnTo>
                                  <a:pt x="3982" y="14560"/>
                                </a:lnTo>
                                <a:lnTo>
                                  <a:pt x="3906" y="14553"/>
                                </a:lnTo>
                                <a:lnTo>
                                  <a:pt x="3840" y="14552"/>
                                </a:lnTo>
                                <a:lnTo>
                                  <a:pt x="384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840"/>
                                </a:lnTo>
                                <a:lnTo>
                                  <a:pt x="3840" y="15840"/>
                                </a:lnTo>
                                <a:lnTo>
                                  <a:pt x="3840" y="15839"/>
                                </a:lnTo>
                                <a:lnTo>
                                  <a:pt x="5139" y="15839"/>
                                </a:lnTo>
                              </a:path>
                            </a:pathLst>
                          </a:custGeom>
                          <a:solidFill>
                            <a:schemeClr val="accent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4" name="Freeform 44"/>
                        <wps:cNvSpPr>
                          <a:spLocks/>
                        </wps:cNvSpPr>
                        <wps:spPr bwMode="auto">
                          <a:xfrm>
                            <a:off x="9525" y="0"/>
                            <a:ext cx="2430383" cy="3165276"/>
                          </a:xfrm>
                          <a:custGeom>
                            <a:avLst/>
                            <a:gdLst>
                              <a:gd name="T0" fmla="+- 0 3761 13"/>
                              <a:gd name="T1" fmla="*/ T0 w 3828"/>
                              <a:gd name="T2" fmla="*/ 2 h 4985"/>
                              <a:gd name="T3" fmla="+- 0 1507 13"/>
                              <a:gd name="T4" fmla="*/ T3 w 3828"/>
                              <a:gd name="T5" fmla="*/ 2473 h 4985"/>
                              <a:gd name="T6" fmla="+- 0 1792 13"/>
                              <a:gd name="T7" fmla="*/ T6 w 3828"/>
                              <a:gd name="T8" fmla="*/ 2388 h 4985"/>
                              <a:gd name="T9" fmla="+- 0 2045 13"/>
                              <a:gd name="T10" fmla="*/ T9 w 3828"/>
                              <a:gd name="T11" fmla="*/ 2244 h 4985"/>
                              <a:gd name="T12" fmla="+- 0 2257 13"/>
                              <a:gd name="T13" fmla="*/ T12 w 3828"/>
                              <a:gd name="T14" fmla="*/ 2050 h 4985"/>
                              <a:gd name="T15" fmla="+- 0 2419 13"/>
                              <a:gd name="T16" fmla="*/ T15 w 3828"/>
                              <a:gd name="T17" fmla="*/ 1813 h 4985"/>
                              <a:gd name="T18" fmla="+- 0 2522 13"/>
                              <a:gd name="T19" fmla="*/ T18 w 3828"/>
                              <a:gd name="T20" fmla="*/ 1543 h 4985"/>
                              <a:gd name="T21" fmla="+- 0 2558 13"/>
                              <a:gd name="T22" fmla="*/ T21 w 3828"/>
                              <a:gd name="T23" fmla="*/ 1247 h 4985"/>
                              <a:gd name="T24" fmla="+- 0 2595 13"/>
                              <a:gd name="T25" fmla="*/ T24 w 3828"/>
                              <a:gd name="T26" fmla="*/ 1543 h 4985"/>
                              <a:gd name="T27" fmla="+- 0 2698 13"/>
                              <a:gd name="T28" fmla="*/ T27 w 3828"/>
                              <a:gd name="T29" fmla="*/ 1813 h 4985"/>
                              <a:gd name="T30" fmla="+- 0 2860 13"/>
                              <a:gd name="T31" fmla="*/ T30 w 3828"/>
                              <a:gd name="T32" fmla="*/ 2050 h 4985"/>
                              <a:gd name="T33" fmla="+- 0 3071 13"/>
                              <a:gd name="T34" fmla="*/ T33 w 3828"/>
                              <a:gd name="T35" fmla="*/ 2244 h 4985"/>
                              <a:gd name="T36" fmla="+- 0 3324 13"/>
                              <a:gd name="T37" fmla="*/ T36 w 3828"/>
                              <a:gd name="T38" fmla="*/ 2388 h 4985"/>
                              <a:gd name="T39" fmla="+- 0 3610 13"/>
                              <a:gd name="T40" fmla="*/ T39 w 3828"/>
                              <a:gd name="T41" fmla="*/ 2473 h 4985"/>
                              <a:gd name="T42" fmla="+- 0 3685 13"/>
                              <a:gd name="T43" fmla="*/ T42 w 3828"/>
                              <a:gd name="T44" fmla="*/ 9 h 4985"/>
                              <a:gd name="T45" fmla="+- 0 3393 13"/>
                              <a:gd name="T46" fmla="*/ T45 w 3828"/>
                              <a:gd name="T47" fmla="*/ 78 h 4985"/>
                              <a:gd name="T48" fmla="+- 0 3131 13"/>
                              <a:gd name="T49" fmla="*/ T48 w 3828"/>
                              <a:gd name="T50" fmla="*/ 208 h 4985"/>
                              <a:gd name="T51" fmla="+- 0 2908 13"/>
                              <a:gd name="T52" fmla="*/ T51 w 3828"/>
                              <a:gd name="T53" fmla="*/ 391 h 4985"/>
                              <a:gd name="T54" fmla="+- 0 2733 13"/>
                              <a:gd name="T55" fmla="*/ T54 w 3828"/>
                              <a:gd name="T56" fmla="*/ 618 h 4985"/>
                              <a:gd name="T57" fmla="+- 0 2614 13"/>
                              <a:gd name="T58" fmla="*/ T57 w 3828"/>
                              <a:gd name="T59" fmla="*/ 880 h 4985"/>
                              <a:gd name="T60" fmla="+- 0 2561 13"/>
                              <a:gd name="T61" fmla="*/ T60 w 3828"/>
                              <a:gd name="T62" fmla="*/ 1171 h 4985"/>
                              <a:gd name="T63" fmla="+- 0 2538 13"/>
                              <a:gd name="T64" fmla="*/ T63 w 3828"/>
                              <a:gd name="T65" fmla="*/ 1023 h 4985"/>
                              <a:gd name="T66" fmla="+- 0 2450 13"/>
                              <a:gd name="T67" fmla="*/ T66 w 3828"/>
                              <a:gd name="T68" fmla="*/ 745 h 4985"/>
                              <a:gd name="T69" fmla="+- 0 2302 13"/>
                              <a:gd name="T70" fmla="*/ T69 w 3828"/>
                              <a:gd name="T71" fmla="*/ 499 h 4985"/>
                              <a:gd name="T72" fmla="+- 0 2102 13"/>
                              <a:gd name="T73" fmla="*/ T72 w 3828"/>
                              <a:gd name="T74" fmla="*/ 293 h 4985"/>
                              <a:gd name="T75" fmla="+- 0 1859 13"/>
                              <a:gd name="T76" fmla="*/ T75 w 3828"/>
                              <a:gd name="T77" fmla="*/ 136 h 4985"/>
                              <a:gd name="T78" fmla="+- 0 1581 13"/>
                              <a:gd name="T79" fmla="*/ T78 w 3828"/>
                              <a:gd name="T80" fmla="*/ 35 h 4985"/>
                              <a:gd name="T81" fmla="+- 0 1301 13"/>
                              <a:gd name="T82" fmla="*/ T81 w 3828"/>
                              <a:gd name="T83" fmla="*/ 1 h 4985"/>
                              <a:gd name="T84" fmla="+- 0 88 13"/>
                              <a:gd name="T85" fmla="*/ T84 w 3828"/>
                              <a:gd name="T86" fmla="*/ 1308 h 4985"/>
                              <a:gd name="T87" fmla="+- 0 378 13"/>
                              <a:gd name="T88" fmla="*/ T87 w 3828"/>
                              <a:gd name="T89" fmla="*/ 1257 h 4985"/>
                              <a:gd name="T90" fmla="+- 0 642 13"/>
                              <a:gd name="T91" fmla="*/ T90 w 3828"/>
                              <a:gd name="T92" fmla="*/ 1143 h 4985"/>
                              <a:gd name="T93" fmla="+- 0 872 13"/>
                              <a:gd name="T94" fmla="*/ T93 w 3828"/>
                              <a:gd name="T95" fmla="*/ 976 h 4985"/>
                              <a:gd name="T96" fmla="+- 0 1061 13"/>
                              <a:gd name="T97" fmla="*/ T96 w 3828"/>
                              <a:gd name="T98" fmla="*/ 762 h 4985"/>
                              <a:gd name="T99" fmla="+- 0 1200 13"/>
                              <a:gd name="T100" fmla="*/ T99 w 3828"/>
                              <a:gd name="T101" fmla="*/ 510 h 4985"/>
                              <a:gd name="T102" fmla="+- 0 1277 13"/>
                              <a:gd name="T103" fmla="*/ T102 w 3828"/>
                              <a:gd name="T104" fmla="*/ 252 h 4985"/>
                              <a:gd name="T105" fmla="+- 0 91 13"/>
                              <a:gd name="T106" fmla="*/ T105 w 3828"/>
                              <a:gd name="T107" fmla="*/ 3736 h 4985"/>
                              <a:gd name="T108" fmla="+- 0 390 13"/>
                              <a:gd name="T109" fmla="*/ T108 w 3828"/>
                              <a:gd name="T110" fmla="*/ 3683 h 4985"/>
                              <a:gd name="T111" fmla="+- 0 660 13"/>
                              <a:gd name="T112" fmla="*/ T111 w 3828"/>
                              <a:gd name="T113" fmla="*/ 3568 h 4985"/>
                              <a:gd name="T114" fmla="+- 0 893 13"/>
                              <a:gd name="T115" fmla="*/ T114 w 3828"/>
                              <a:gd name="T116" fmla="*/ 3397 h 4985"/>
                              <a:gd name="T117" fmla="+- 0 1081 13"/>
                              <a:gd name="T118" fmla="*/ T117 w 3828"/>
                              <a:gd name="T119" fmla="*/ 3181 h 4985"/>
                              <a:gd name="T120" fmla="+- 0 1214 13"/>
                              <a:gd name="T121" fmla="*/ T120 w 3828"/>
                              <a:gd name="T122" fmla="*/ 2926 h 4985"/>
                              <a:gd name="T123" fmla="+- 0 1277 13"/>
                              <a:gd name="T124" fmla="*/ T123 w 3828"/>
                              <a:gd name="T125" fmla="*/ 2699 h 4985"/>
                              <a:gd name="T126" fmla="+- 0 1214 13"/>
                              <a:gd name="T127" fmla="*/ T126 w 3828"/>
                              <a:gd name="T128" fmla="*/ 4550 h 4985"/>
                              <a:gd name="T129" fmla="+- 0 1081 13"/>
                              <a:gd name="T130" fmla="*/ T129 w 3828"/>
                              <a:gd name="T131" fmla="*/ 4295 h 4985"/>
                              <a:gd name="T132" fmla="+- 0 893 13"/>
                              <a:gd name="T133" fmla="*/ T132 w 3828"/>
                              <a:gd name="T134" fmla="*/ 4078 h 4985"/>
                              <a:gd name="T135" fmla="+- 0 660 13"/>
                              <a:gd name="T136" fmla="*/ T135 w 3828"/>
                              <a:gd name="T137" fmla="*/ 3908 h 4985"/>
                              <a:gd name="T138" fmla="+- 0 390 13"/>
                              <a:gd name="T139" fmla="*/ T138 w 3828"/>
                              <a:gd name="T140" fmla="*/ 3793 h 4985"/>
                              <a:gd name="T141" fmla="+- 0 91 13"/>
                              <a:gd name="T142" fmla="*/ T141 w 3828"/>
                              <a:gd name="T143" fmla="*/ 3740 h 4985"/>
                              <a:gd name="T144" fmla="+- 0 1295 13"/>
                              <a:gd name="T145" fmla="*/ T144 w 3828"/>
                              <a:gd name="T146" fmla="*/ 4985 h 4985"/>
                              <a:gd name="T147" fmla="+- 0 1506 13"/>
                              <a:gd name="T148" fmla="*/ T147 w 3828"/>
                              <a:gd name="T149" fmla="*/ 4975 h 4985"/>
                              <a:gd name="T150" fmla="+- 0 1802 13"/>
                              <a:gd name="T151" fmla="*/ T150 w 3828"/>
                              <a:gd name="T152" fmla="*/ 4932 h 4985"/>
                              <a:gd name="T153" fmla="+- 0 2087 13"/>
                              <a:gd name="T154" fmla="*/ T153 w 3828"/>
                              <a:gd name="T155" fmla="*/ 4858 h 4985"/>
                              <a:gd name="T156" fmla="+- 0 2357 13"/>
                              <a:gd name="T157" fmla="*/ T156 w 3828"/>
                              <a:gd name="T158" fmla="*/ 4753 h 4985"/>
                              <a:gd name="T159" fmla="+- 0 2612 13"/>
                              <a:gd name="T160" fmla="*/ T159 w 3828"/>
                              <a:gd name="T161" fmla="*/ 4620 h 4985"/>
                              <a:gd name="T162" fmla="+- 0 2848 13"/>
                              <a:gd name="T163" fmla="*/ T162 w 3828"/>
                              <a:gd name="T164" fmla="*/ 4462 h 4985"/>
                              <a:gd name="T165" fmla="+- 0 3064 13"/>
                              <a:gd name="T166" fmla="*/ T165 w 3828"/>
                              <a:gd name="T167" fmla="*/ 4279 h 4985"/>
                              <a:gd name="T168" fmla="+- 0 3257 13"/>
                              <a:gd name="T169" fmla="*/ T168 w 3828"/>
                              <a:gd name="T170" fmla="*/ 4074 h 4985"/>
                              <a:gd name="T171" fmla="+- 0 3427 13"/>
                              <a:gd name="T172" fmla="*/ T171 w 3828"/>
                              <a:gd name="T173" fmla="*/ 3849 h 4985"/>
                              <a:gd name="T174" fmla="+- 0 3570 13"/>
                              <a:gd name="T175" fmla="*/ T174 w 3828"/>
                              <a:gd name="T176" fmla="*/ 3606 h 4985"/>
                              <a:gd name="T177" fmla="+- 0 3685 13"/>
                              <a:gd name="T178" fmla="*/ T177 w 3828"/>
                              <a:gd name="T179" fmla="*/ 3346 h 4985"/>
                              <a:gd name="T180" fmla="+- 0 3770 13"/>
                              <a:gd name="T181" fmla="*/ T180 w 3828"/>
                              <a:gd name="T182" fmla="*/ 3073 h 4985"/>
                              <a:gd name="T183" fmla="+- 0 3822 13"/>
                              <a:gd name="T184" fmla="*/ T183 w 3828"/>
                              <a:gd name="T185" fmla="*/ 2787 h 4985"/>
                              <a:gd name="T186" fmla="+- 0 3840 13"/>
                              <a:gd name="T187" fmla="*/ T186 w 3828"/>
                              <a:gd name="T188" fmla="*/ 2493 h 4985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  <a:cxn ang="0">
                                <a:pos x="T22" y="T23"/>
                              </a:cxn>
                              <a:cxn ang="0">
                                <a:pos x="T25" y="T26"/>
                              </a:cxn>
                              <a:cxn ang="0">
                                <a:pos x="T28" y="T29"/>
                              </a:cxn>
                              <a:cxn ang="0">
                                <a:pos x="T31" y="T32"/>
                              </a:cxn>
                              <a:cxn ang="0">
                                <a:pos x="T34" y="T35"/>
                              </a:cxn>
                              <a:cxn ang="0">
                                <a:pos x="T37" y="T38"/>
                              </a:cxn>
                              <a:cxn ang="0">
                                <a:pos x="T40" y="T41"/>
                              </a:cxn>
                              <a:cxn ang="0">
                                <a:pos x="T43" y="T44"/>
                              </a:cxn>
                              <a:cxn ang="0">
                                <a:pos x="T46" y="T47"/>
                              </a:cxn>
                              <a:cxn ang="0">
                                <a:pos x="T49" y="T50"/>
                              </a:cxn>
                              <a:cxn ang="0">
                                <a:pos x="T52" y="T53"/>
                              </a:cxn>
                              <a:cxn ang="0">
                                <a:pos x="T55" y="T56"/>
                              </a:cxn>
                              <a:cxn ang="0">
                                <a:pos x="T58" y="T59"/>
                              </a:cxn>
                              <a:cxn ang="0">
                                <a:pos x="T61" y="T62"/>
                              </a:cxn>
                              <a:cxn ang="0">
                                <a:pos x="T64" y="T65"/>
                              </a:cxn>
                              <a:cxn ang="0">
                                <a:pos x="T67" y="T68"/>
                              </a:cxn>
                              <a:cxn ang="0">
                                <a:pos x="T70" y="T71"/>
                              </a:cxn>
                              <a:cxn ang="0">
                                <a:pos x="T73" y="T74"/>
                              </a:cxn>
                              <a:cxn ang="0">
                                <a:pos x="T76" y="T77"/>
                              </a:cxn>
                              <a:cxn ang="0">
                                <a:pos x="T79" y="T80"/>
                              </a:cxn>
                              <a:cxn ang="0">
                                <a:pos x="T82" y="T83"/>
                              </a:cxn>
                              <a:cxn ang="0">
                                <a:pos x="T85" y="T86"/>
                              </a:cxn>
                              <a:cxn ang="0">
                                <a:pos x="T88" y="T89"/>
                              </a:cxn>
                              <a:cxn ang="0">
                                <a:pos x="T91" y="T92"/>
                              </a:cxn>
                              <a:cxn ang="0">
                                <a:pos x="T94" y="T95"/>
                              </a:cxn>
                              <a:cxn ang="0">
                                <a:pos x="T97" y="T98"/>
                              </a:cxn>
                              <a:cxn ang="0">
                                <a:pos x="T100" y="T101"/>
                              </a:cxn>
                              <a:cxn ang="0">
                                <a:pos x="T103" y="T104"/>
                              </a:cxn>
                              <a:cxn ang="0">
                                <a:pos x="T106" y="T107"/>
                              </a:cxn>
                              <a:cxn ang="0">
                                <a:pos x="T109" y="T110"/>
                              </a:cxn>
                              <a:cxn ang="0">
                                <a:pos x="T112" y="T113"/>
                              </a:cxn>
                              <a:cxn ang="0">
                                <a:pos x="T115" y="T116"/>
                              </a:cxn>
                              <a:cxn ang="0">
                                <a:pos x="T118" y="T119"/>
                              </a:cxn>
                              <a:cxn ang="0">
                                <a:pos x="T121" y="T122"/>
                              </a:cxn>
                              <a:cxn ang="0">
                                <a:pos x="T124" y="T125"/>
                              </a:cxn>
                              <a:cxn ang="0">
                                <a:pos x="T127" y="T128"/>
                              </a:cxn>
                              <a:cxn ang="0">
                                <a:pos x="T130" y="T131"/>
                              </a:cxn>
                              <a:cxn ang="0">
                                <a:pos x="T133" y="T134"/>
                              </a:cxn>
                              <a:cxn ang="0">
                                <a:pos x="T136" y="T137"/>
                              </a:cxn>
                              <a:cxn ang="0">
                                <a:pos x="T139" y="T140"/>
                              </a:cxn>
                              <a:cxn ang="0">
                                <a:pos x="T142" y="T143"/>
                              </a:cxn>
                              <a:cxn ang="0">
                                <a:pos x="T145" y="T146"/>
                              </a:cxn>
                              <a:cxn ang="0">
                                <a:pos x="T148" y="T149"/>
                              </a:cxn>
                              <a:cxn ang="0">
                                <a:pos x="T151" y="T152"/>
                              </a:cxn>
                              <a:cxn ang="0">
                                <a:pos x="T154" y="T155"/>
                              </a:cxn>
                              <a:cxn ang="0">
                                <a:pos x="T157" y="T158"/>
                              </a:cxn>
                              <a:cxn ang="0">
                                <a:pos x="T160" y="T161"/>
                              </a:cxn>
                              <a:cxn ang="0">
                                <a:pos x="T163" y="T164"/>
                              </a:cxn>
                              <a:cxn ang="0">
                                <a:pos x="T166" y="T167"/>
                              </a:cxn>
                              <a:cxn ang="0">
                                <a:pos x="T169" y="T170"/>
                              </a:cxn>
                              <a:cxn ang="0">
                                <a:pos x="T172" y="T173"/>
                              </a:cxn>
                              <a:cxn ang="0">
                                <a:pos x="T175" y="T176"/>
                              </a:cxn>
                              <a:cxn ang="0">
                                <a:pos x="T178" y="T179"/>
                              </a:cxn>
                              <a:cxn ang="0">
                                <a:pos x="T181" y="T182"/>
                              </a:cxn>
                              <a:cxn ang="0">
                                <a:pos x="T184" y="T185"/>
                              </a:cxn>
                              <a:cxn ang="0">
                                <a:pos x="T187" y="T188"/>
                              </a:cxn>
                            </a:cxnLst>
                            <a:rect l="0" t="0" r="r" b="b"/>
                            <a:pathLst>
                              <a:path w="3828" h="4985">
                                <a:moveTo>
                                  <a:pt x="3827" y="2491"/>
                                </a:moveTo>
                                <a:lnTo>
                                  <a:pt x="3827" y="0"/>
                                </a:lnTo>
                                <a:lnTo>
                                  <a:pt x="3749" y="2"/>
                                </a:lnTo>
                                <a:lnTo>
                                  <a:pt x="3748" y="2"/>
                                </a:lnTo>
                                <a:lnTo>
                                  <a:pt x="3748" y="2491"/>
                                </a:lnTo>
                                <a:lnTo>
                                  <a:pt x="1342" y="2491"/>
                                </a:lnTo>
                                <a:lnTo>
                                  <a:pt x="1418" y="2484"/>
                                </a:lnTo>
                                <a:lnTo>
                                  <a:pt x="1494" y="2473"/>
                                </a:lnTo>
                                <a:lnTo>
                                  <a:pt x="1568" y="2458"/>
                                </a:lnTo>
                                <a:lnTo>
                                  <a:pt x="1640" y="2439"/>
                                </a:lnTo>
                                <a:lnTo>
                                  <a:pt x="1711" y="2415"/>
                                </a:lnTo>
                                <a:lnTo>
                                  <a:pt x="1779" y="2388"/>
                                </a:lnTo>
                                <a:lnTo>
                                  <a:pt x="1846" y="2358"/>
                                </a:lnTo>
                                <a:lnTo>
                                  <a:pt x="1910" y="2323"/>
                                </a:lnTo>
                                <a:lnTo>
                                  <a:pt x="1973" y="2286"/>
                                </a:lnTo>
                                <a:lnTo>
                                  <a:pt x="2032" y="2244"/>
                                </a:lnTo>
                                <a:lnTo>
                                  <a:pt x="2089" y="2200"/>
                                </a:lnTo>
                                <a:lnTo>
                                  <a:pt x="2144" y="2153"/>
                                </a:lnTo>
                                <a:lnTo>
                                  <a:pt x="2195" y="2103"/>
                                </a:lnTo>
                                <a:lnTo>
                                  <a:pt x="2244" y="2050"/>
                                </a:lnTo>
                                <a:lnTo>
                                  <a:pt x="2289" y="1994"/>
                                </a:lnTo>
                                <a:lnTo>
                                  <a:pt x="2331" y="1936"/>
                                </a:lnTo>
                                <a:lnTo>
                                  <a:pt x="2370" y="1876"/>
                                </a:lnTo>
                                <a:lnTo>
                                  <a:pt x="2406" y="1813"/>
                                </a:lnTo>
                                <a:lnTo>
                                  <a:pt x="2437" y="1749"/>
                                </a:lnTo>
                                <a:lnTo>
                                  <a:pt x="2465" y="1682"/>
                                </a:lnTo>
                                <a:lnTo>
                                  <a:pt x="2489" y="1613"/>
                                </a:lnTo>
                                <a:lnTo>
                                  <a:pt x="2509" y="1543"/>
                                </a:lnTo>
                                <a:lnTo>
                                  <a:pt x="2525" y="1471"/>
                                </a:lnTo>
                                <a:lnTo>
                                  <a:pt x="2536" y="1397"/>
                                </a:lnTo>
                                <a:lnTo>
                                  <a:pt x="2543" y="1323"/>
                                </a:lnTo>
                                <a:lnTo>
                                  <a:pt x="2545" y="1247"/>
                                </a:lnTo>
                                <a:lnTo>
                                  <a:pt x="2548" y="1323"/>
                                </a:lnTo>
                                <a:lnTo>
                                  <a:pt x="2555" y="1397"/>
                                </a:lnTo>
                                <a:lnTo>
                                  <a:pt x="2566" y="1471"/>
                                </a:lnTo>
                                <a:lnTo>
                                  <a:pt x="2582" y="1543"/>
                                </a:lnTo>
                                <a:lnTo>
                                  <a:pt x="2601" y="1613"/>
                                </a:lnTo>
                                <a:lnTo>
                                  <a:pt x="2625" y="1682"/>
                                </a:lnTo>
                                <a:lnTo>
                                  <a:pt x="2653" y="1749"/>
                                </a:lnTo>
                                <a:lnTo>
                                  <a:pt x="2685" y="1813"/>
                                </a:lnTo>
                                <a:lnTo>
                                  <a:pt x="2720" y="1876"/>
                                </a:lnTo>
                                <a:lnTo>
                                  <a:pt x="2759" y="1936"/>
                                </a:lnTo>
                                <a:lnTo>
                                  <a:pt x="2801" y="1994"/>
                                </a:lnTo>
                                <a:lnTo>
                                  <a:pt x="2847" y="2050"/>
                                </a:lnTo>
                                <a:lnTo>
                                  <a:pt x="2895" y="2103"/>
                                </a:lnTo>
                                <a:lnTo>
                                  <a:pt x="2947" y="2153"/>
                                </a:lnTo>
                                <a:lnTo>
                                  <a:pt x="3001" y="2200"/>
                                </a:lnTo>
                                <a:lnTo>
                                  <a:pt x="3058" y="2244"/>
                                </a:lnTo>
                                <a:lnTo>
                                  <a:pt x="3118" y="2286"/>
                                </a:lnTo>
                                <a:lnTo>
                                  <a:pt x="3180" y="2323"/>
                                </a:lnTo>
                                <a:lnTo>
                                  <a:pt x="3244" y="2358"/>
                                </a:lnTo>
                                <a:lnTo>
                                  <a:pt x="3311" y="2388"/>
                                </a:lnTo>
                                <a:lnTo>
                                  <a:pt x="3380" y="2415"/>
                                </a:lnTo>
                                <a:lnTo>
                                  <a:pt x="3450" y="2439"/>
                                </a:lnTo>
                                <a:lnTo>
                                  <a:pt x="3523" y="2458"/>
                                </a:lnTo>
                                <a:lnTo>
                                  <a:pt x="3597" y="2473"/>
                                </a:lnTo>
                                <a:lnTo>
                                  <a:pt x="3672" y="2484"/>
                                </a:lnTo>
                                <a:lnTo>
                                  <a:pt x="3748" y="2491"/>
                                </a:lnTo>
                                <a:lnTo>
                                  <a:pt x="3748" y="2"/>
                                </a:lnTo>
                                <a:lnTo>
                                  <a:pt x="3672" y="9"/>
                                </a:lnTo>
                                <a:lnTo>
                                  <a:pt x="3597" y="20"/>
                                </a:lnTo>
                                <a:lnTo>
                                  <a:pt x="3523" y="35"/>
                                </a:lnTo>
                                <a:lnTo>
                                  <a:pt x="3450" y="55"/>
                                </a:lnTo>
                                <a:lnTo>
                                  <a:pt x="3380" y="78"/>
                                </a:lnTo>
                                <a:lnTo>
                                  <a:pt x="3311" y="105"/>
                                </a:lnTo>
                                <a:lnTo>
                                  <a:pt x="3244" y="136"/>
                                </a:lnTo>
                                <a:lnTo>
                                  <a:pt x="3180" y="170"/>
                                </a:lnTo>
                                <a:lnTo>
                                  <a:pt x="3118" y="208"/>
                                </a:lnTo>
                                <a:lnTo>
                                  <a:pt x="3058" y="249"/>
                                </a:lnTo>
                                <a:lnTo>
                                  <a:pt x="3001" y="293"/>
                                </a:lnTo>
                                <a:lnTo>
                                  <a:pt x="2947" y="340"/>
                                </a:lnTo>
                                <a:lnTo>
                                  <a:pt x="2895" y="391"/>
                                </a:lnTo>
                                <a:lnTo>
                                  <a:pt x="2847" y="443"/>
                                </a:lnTo>
                                <a:lnTo>
                                  <a:pt x="2801" y="499"/>
                                </a:lnTo>
                                <a:lnTo>
                                  <a:pt x="2759" y="557"/>
                                </a:lnTo>
                                <a:lnTo>
                                  <a:pt x="2720" y="618"/>
                                </a:lnTo>
                                <a:lnTo>
                                  <a:pt x="2685" y="680"/>
                                </a:lnTo>
                                <a:lnTo>
                                  <a:pt x="2653" y="745"/>
                                </a:lnTo>
                                <a:lnTo>
                                  <a:pt x="2625" y="812"/>
                                </a:lnTo>
                                <a:lnTo>
                                  <a:pt x="2601" y="880"/>
                                </a:lnTo>
                                <a:lnTo>
                                  <a:pt x="2582" y="951"/>
                                </a:lnTo>
                                <a:lnTo>
                                  <a:pt x="2566" y="1023"/>
                                </a:lnTo>
                                <a:lnTo>
                                  <a:pt x="2555" y="1096"/>
                                </a:lnTo>
                                <a:lnTo>
                                  <a:pt x="2548" y="1171"/>
                                </a:lnTo>
                                <a:lnTo>
                                  <a:pt x="2545" y="1246"/>
                                </a:lnTo>
                                <a:lnTo>
                                  <a:pt x="2543" y="1171"/>
                                </a:lnTo>
                                <a:lnTo>
                                  <a:pt x="2536" y="1096"/>
                                </a:lnTo>
                                <a:lnTo>
                                  <a:pt x="2525" y="1023"/>
                                </a:lnTo>
                                <a:lnTo>
                                  <a:pt x="2509" y="951"/>
                                </a:lnTo>
                                <a:lnTo>
                                  <a:pt x="2489" y="880"/>
                                </a:lnTo>
                                <a:lnTo>
                                  <a:pt x="2465" y="812"/>
                                </a:lnTo>
                                <a:lnTo>
                                  <a:pt x="2437" y="745"/>
                                </a:lnTo>
                                <a:lnTo>
                                  <a:pt x="2406" y="680"/>
                                </a:lnTo>
                                <a:lnTo>
                                  <a:pt x="2370" y="617"/>
                                </a:lnTo>
                                <a:lnTo>
                                  <a:pt x="2331" y="557"/>
                                </a:lnTo>
                                <a:lnTo>
                                  <a:pt x="2289" y="499"/>
                                </a:lnTo>
                                <a:lnTo>
                                  <a:pt x="2244" y="443"/>
                                </a:lnTo>
                                <a:lnTo>
                                  <a:pt x="2195" y="391"/>
                                </a:lnTo>
                                <a:lnTo>
                                  <a:pt x="2144" y="340"/>
                                </a:lnTo>
                                <a:lnTo>
                                  <a:pt x="2089" y="293"/>
                                </a:lnTo>
                                <a:lnTo>
                                  <a:pt x="2032" y="249"/>
                                </a:lnTo>
                                <a:lnTo>
                                  <a:pt x="1973" y="208"/>
                                </a:lnTo>
                                <a:lnTo>
                                  <a:pt x="1910" y="170"/>
                                </a:lnTo>
                                <a:lnTo>
                                  <a:pt x="1846" y="136"/>
                                </a:lnTo>
                                <a:lnTo>
                                  <a:pt x="1779" y="105"/>
                                </a:lnTo>
                                <a:lnTo>
                                  <a:pt x="1711" y="78"/>
                                </a:lnTo>
                                <a:lnTo>
                                  <a:pt x="1640" y="55"/>
                                </a:lnTo>
                                <a:lnTo>
                                  <a:pt x="1568" y="35"/>
                                </a:lnTo>
                                <a:lnTo>
                                  <a:pt x="1494" y="20"/>
                                </a:lnTo>
                                <a:lnTo>
                                  <a:pt x="1418" y="9"/>
                                </a:lnTo>
                                <a:lnTo>
                                  <a:pt x="1342" y="2"/>
                                </a:lnTo>
                                <a:lnTo>
                                  <a:pt x="1288" y="1"/>
                                </a:lnTo>
                                <a:lnTo>
                                  <a:pt x="128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310"/>
                                </a:lnTo>
                                <a:lnTo>
                                  <a:pt x="75" y="1308"/>
                                </a:lnTo>
                                <a:lnTo>
                                  <a:pt x="150" y="1302"/>
                                </a:lnTo>
                                <a:lnTo>
                                  <a:pt x="223" y="1291"/>
                                </a:lnTo>
                                <a:lnTo>
                                  <a:pt x="295" y="1276"/>
                                </a:lnTo>
                                <a:lnTo>
                                  <a:pt x="365" y="1257"/>
                                </a:lnTo>
                                <a:lnTo>
                                  <a:pt x="434" y="1234"/>
                                </a:lnTo>
                                <a:lnTo>
                                  <a:pt x="501" y="1207"/>
                                </a:lnTo>
                                <a:lnTo>
                                  <a:pt x="566" y="1177"/>
                                </a:lnTo>
                                <a:lnTo>
                                  <a:pt x="629" y="1143"/>
                                </a:lnTo>
                                <a:lnTo>
                                  <a:pt x="690" y="1106"/>
                                </a:lnTo>
                                <a:lnTo>
                                  <a:pt x="749" y="1066"/>
                                </a:lnTo>
                                <a:lnTo>
                                  <a:pt x="805" y="1023"/>
                                </a:lnTo>
                                <a:lnTo>
                                  <a:pt x="859" y="976"/>
                                </a:lnTo>
                                <a:lnTo>
                                  <a:pt x="911" y="927"/>
                                </a:lnTo>
                                <a:lnTo>
                                  <a:pt x="959" y="874"/>
                                </a:lnTo>
                                <a:lnTo>
                                  <a:pt x="1005" y="820"/>
                                </a:lnTo>
                                <a:lnTo>
                                  <a:pt x="1048" y="762"/>
                                </a:lnTo>
                                <a:lnTo>
                                  <a:pt x="1087" y="702"/>
                                </a:lnTo>
                                <a:lnTo>
                                  <a:pt x="1124" y="640"/>
                                </a:lnTo>
                                <a:lnTo>
                                  <a:pt x="1157" y="576"/>
                                </a:lnTo>
                                <a:lnTo>
                                  <a:pt x="1187" y="510"/>
                                </a:lnTo>
                                <a:lnTo>
                                  <a:pt x="1213" y="442"/>
                                </a:lnTo>
                                <a:lnTo>
                                  <a:pt x="1235" y="372"/>
                                </a:lnTo>
                                <a:lnTo>
                                  <a:pt x="1254" y="300"/>
                                </a:lnTo>
                                <a:lnTo>
                                  <a:pt x="1264" y="252"/>
                                </a:lnTo>
                                <a:lnTo>
                                  <a:pt x="1264" y="2491"/>
                                </a:lnTo>
                                <a:lnTo>
                                  <a:pt x="0" y="2491"/>
                                </a:lnTo>
                                <a:lnTo>
                                  <a:pt x="0" y="3738"/>
                                </a:lnTo>
                                <a:lnTo>
                                  <a:pt x="78" y="3736"/>
                                </a:lnTo>
                                <a:lnTo>
                                  <a:pt x="155" y="3729"/>
                                </a:lnTo>
                                <a:lnTo>
                                  <a:pt x="230" y="3718"/>
                                </a:lnTo>
                                <a:lnTo>
                                  <a:pt x="304" y="3703"/>
                                </a:lnTo>
                                <a:lnTo>
                                  <a:pt x="377" y="3683"/>
                                </a:lnTo>
                                <a:lnTo>
                                  <a:pt x="447" y="3660"/>
                                </a:lnTo>
                                <a:lnTo>
                                  <a:pt x="516" y="3633"/>
                                </a:lnTo>
                                <a:lnTo>
                                  <a:pt x="582" y="3602"/>
                                </a:lnTo>
                                <a:lnTo>
                                  <a:pt x="647" y="3568"/>
                                </a:lnTo>
                                <a:lnTo>
                                  <a:pt x="709" y="3530"/>
                                </a:lnTo>
                                <a:lnTo>
                                  <a:pt x="769" y="3489"/>
                                </a:lnTo>
                                <a:lnTo>
                                  <a:pt x="826" y="3445"/>
                                </a:lnTo>
                                <a:lnTo>
                                  <a:pt x="880" y="3397"/>
                                </a:lnTo>
                                <a:lnTo>
                                  <a:pt x="932" y="3347"/>
                                </a:lnTo>
                                <a:lnTo>
                                  <a:pt x="980" y="3294"/>
                                </a:lnTo>
                                <a:lnTo>
                                  <a:pt x="1026" y="3239"/>
                                </a:lnTo>
                                <a:lnTo>
                                  <a:pt x="1068" y="3181"/>
                                </a:lnTo>
                                <a:lnTo>
                                  <a:pt x="1107" y="3120"/>
                                </a:lnTo>
                                <a:lnTo>
                                  <a:pt x="1142" y="3058"/>
                                </a:lnTo>
                                <a:lnTo>
                                  <a:pt x="1174" y="2993"/>
                                </a:lnTo>
                                <a:lnTo>
                                  <a:pt x="1201" y="2926"/>
                                </a:lnTo>
                                <a:lnTo>
                                  <a:pt x="1225" y="2858"/>
                                </a:lnTo>
                                <a:lnTo>
                                  <a:pt x="1245" y="2787"/>
                                </a:lnTo>
                                <a:lnTo>
                                  <a:pt x="1261" y="2715"/>
                                </a:lnTo>
                                <a:lnTo>
                                  <a:pt x="1264" y="2699"/>
                                </a:lnTo>
                                <a:lnTo>
                                  <a:pt x="1264" y="4777"/>
                                </a:lnTo>
                                <a:lnTo>
                                  <a:pt x="1245" y="4689"/>
                                </a:lnTo>
                                <a:lnTo>
                                  <a:pt x="1225" y="4618"/>
                                </a:lnTo>
                                <a:lnTo>
                                  <a:pt x="1201" y="4550"/>
                                </a:lnTo>
                                <a:lnTo>
                                  <a:pt x="1174" y="4483"/>
                                </a:lnTo>
                                <a:lnTo>
                                  <a:pt x="1142" y="4418"/>
                                </a:lnTo>
                                <a:lnTo>
                                  <a:pt x="1107" y="4355"/>
                                </a:lnTo>
                                <a:lnTo>
                                  <a:pt x="1068" y="4295"/>
                                </a:lnTo>
                                <a:lnTo>
                                  <a:pt x="1026" y="4237"/>
                                </a:lnTo>
                                <a:lnTo>
                                  <a:pt x="980" y="4181"/>
                                </a:lnTo>
                                <a:lnTo>
                                  <a:pt x="932" y="4129"/>
                                </a:lnTo>
                                <a:lnTo>
                                  <a:pt x="880" y="4078"/>
                                </a:lnTo>
                                <a:lnTo>
                                  <a:pt x="826" y="4031"/>
                                </a:lnTo>
                                <a:lnTo>
                                  <a:pt x="769" y="3987"/>
                                </a:lnTo>
                                <a:lnTo>
                                  <a:pt x="709" y="3946"/>
                                </a:lnTo>
                                <a:lnTo>
                                  <a:pt x="647" y="3908"/>
                                </a:lnTo>
                                <a:lnTo>
                                  <a:pt x="582" y="3874"/>
                                </a:lnTo>
                                <a:lnTo>
                                  <a:pt x="516" y="3843"/>
                                </a:lnTo>
                                <a:lnTo>
                                  <a:pt x="447" y="3816"/>
                                </a:lnTo>
                                <a:lnTo>
                                  <a:pt x="377" y="3793"/>
                                </a:lnTo>
                                <a:lnTo>
                                  <a:pt x="304" y="3773"/>
                                </a:lnTo>
                                <a:lnTo>
                                  <a:pt x="230" y="3758"/>
                                </a:lnTo>
                                <a:lnTo>
                                  <a:pt x="155" y="3747"/>
                                </a:lnTo>
                                <a:lnTo>
                                  <a:pt x="78" y="3740"/>
                                </a:lnTo>
                                <a:lnTo>
                                  <a:pt x="0" y="3738"/>
                                </a:lnTo>
                                <a:lnTo>
                                  <a:pt x="0" y="4985"/>
                                </a:lnTo>
                                <a:lnTo>
                                  <a:pt x="1264" y="4985"/>
                                </a:lnTo>
                                <a:lnTo>
                                  <a:pt x="1282" y="4985"/>
                                </a:lnTo>
                                <a:lnTo>
                                  <a:pt x="1282" y="4984"/>
                                </a:lnTo>
                                <a:lnTo>
                                  <a:pt x="1340" y="4984"/>
                                </a:lnTo>
                                <a:lnTo>
                                  <a:pt x="1417" y="4980"/>
                                </a:lnTo>
                                <a:lnTo>
                                  <a:pt x="1493" y="4975"/>
                                </a:lnTo>
                                <a:lnTo>
                                  <a:pt x="1568" y="4967"/>
                                </a:lnTo>
                                <a:lnTo>
                                  <a:pt x="1642" y="4958"/>
                                </a:lnTo>
                                <a:lnTo>
                                  <a:pt x="1716" y="4946"/>
                                </a:lnTo>
                                <a:lnTo>
                                  <a:pt x="1789" y="4932"/>
                                </a:lnTo>
                                <a:lnTo>
                                  <a:pt x="1862" y="4916"/>
                                </a:lnTo>
                                <a:lnTo>
                                  <a:pt x="1933" y="4899"/>
                                </a:lnTo>
                                <a:lnTo>
                                  <a:pt x="2004" y="4879"/>
                                </a:lnTo>
                                <a:lnTo>
                                  <a:pt x="2074" y="4858"/>
                                </a:lnTo>
                                <a:lnTo>
                                  <a:pt x="2143" y="4834"/>
                                </a:lnTo>
                                <a:lnTo>
                                  <a:pt x="2211" y="4809"/>
                                </a:lnTo>
                                <a:lnTo>
                                  <a:pt x="2278" y="4782"/>
                                </a:lnTo>
                                <a:lnTo>
                                  <a:pt x="2344" y="4753"/>
                                </a:lnTo>
                                <a:lnTo>
                                  <a:pt x="2409" y="4722"/>
                                </a:lnTo>
                                <a:lnTo>
                                  <a:pt x="2474" y="4690"/>
                                </a:lnTo>
                                <a:lnTo>
                                  <a:pt x="2537" y="4656"/>
                                </a:lnTo>
                                <a:lnTo>
                                  <a:pt x="2599" y="4620"/>
                                </a:lnTo>
                                <a:lnTo>
                                  <a:pt x="2659" y="4583"/>
                                </a:lnTo>
                                <a:lnTo>
                                  <a:pt x="2719" y="4544"/>
                                </a:lnTo>
                                <a:lnTo>
                                  <a:pt x="2777" y="4504"/>
                                </a:lnTo>
                                <a:lnTo>
                                  <a:pt x="2835" y="4462"/>
                                </a:lnTo>
                                <a:lnTo>
                                  <a:pt x="2891" y="4418"/>
                                </a:lnTo>
                                <a:lnTo>
                                  <a:pt x="2945" y="4373"/>
                                </a:lnTo>
                                <a:lnTo>
                                  <a:pt x="2999" y="4327"/>
                                </a:lnTo>
                                <a:lnTo>
                                  <a:pt x="3051" y="4279"/>
                                </a:lnTo>
                                <a:lnTo>
                                  <a:pt x="3101" y="4230"/>
                                </a:lnTo>
                                <a:lnTo>
                                  <a:pt x="3150" y="4179"/>
                                </a:lnTo>
                                <a:lnTo>
                                  <a:pt x="3198" y="4127"/>
                                </a:lnTo>
                                <a:lnTo>
                                  <a:pt x="3244" y="4074"/>
                                </a:lnTo>
                                <a:lnTo>
                                  <a:pt x="3289" y="4019"/>
                                </a:lnTo>
                                <a:lnTo>
                                  <a:pt x="3332" y="3964"/>
                                </a:lnTo>
                                <a:lnTo>
                                  <a:pt x="3374" y="3907"/>
                                </a:lnTo>
                                <a:lnTo>
                                  <a:pt x="3414" y="3849"/>
                                </a:lnTo>
                                <a:lnTo>
                                  <a:pt x="3452" y="3790"/>
                                </a:lnTo>
                                <a:lnTo>
                                  <a:pt x="3489" y="3729"/>
                                </a:lnTo>
                                <a:lnTo>
                                  <a:pt x="3524" y="3668"/>
                                </a:lnTo>
                                <a:lnTo>
                                  <a:pt x="3557" y="3606"/>
                                </a:lnTo>
                                <a:lnTo>
                                  <a:pt x="3589" y="3542"/>
                                </a:lnTo>
                                <a:lnTo>
                                  <a:pt x="3618" y="3478"/>
                                </a:lnTo>
                                <a:lnTo>
                                  <a:pt x="3646" y="3413"/>
                                </a:lnTo>
                                <a:lnTo>
                                  <a:pt x="3672" y="3346"/>
                                </a:lnTo>
                                <a:lnTo>
                                  <a:pt x="3696" y="3279"/>
                                </a:lnTo>
                                <a:lnTo>
                                  <a:pt x="3718" y="3211"/>
                                </a:lnTo>
                                <a:lnTo>
                                  <a:pt x="3739" y="3143"/>
                                </a:lnTo>
                                <a:lnTo>
                                  <a:pt x="3757" y="3073"/>
                                </a:lnTo>
                                <a:lnTo>
                                  <a:pt x="3773" y="3003"/>
                                </a:lnTo>
                                <a:lnTo>
                                  <a:pt x="3787" y="2931"/>
                                </a:lnTo>
                                <a:lnTo>
                                  <a:pt x="3799" y="2860"/>
                                </a:lnTo>
                                <a:lnTo>
                                  <a:pt x="3809" y="2787"/>
                                </a:lnTo>
                                <a:lnTo>
                                  <a:pt x="3817" y="2714"/>
                                </a:lnTo>
                                <a:lnTo>
                                  <a:pt x="3822" y="2640"/>
                                </a:lnTo>
                                <a:lnTo>
                                  <a:pt x="3826" y="2566"/>
                                </a:lnTo>
                                <a:lnTo>
                                  <a:pt x="3827" y="2493"/>
                                </a:lnTo>
                                <a:lnTo>
                                  <a:pt x="3827" y="2491"/>
                                </a:lnTo>
                              </a:path>
                            </a:pathLst>
                          </a:custGeom>
                          <a:solidFill>
                            <a:schemeClr val="accent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1" name="AutoShape 42"/>
                        <wps:cNvSpPr>
                          <a:spLocks/>
                        </wps:cNvSpPr>
                        <wps:spPr bwMode="auto">
                          <a:xfrm>
                            <a:off x="5305425" y="9239250"/>
                            <a:ext cx="2464667" cy="825448"/>
                          </a:xfrm>
                          <a:custGeom>
                            <a:avLst/>
                            <a:gdLst>
                              <a:gd name="T0" fmla="+- 0 8358 8358"/>
                              <a:gd name="T1" fmla="*/ T0 w 3882"/>
                              <a:gd name="T2" fmla="+- 0 14540 14540"/>
                              <a:gd name="T3" fmla="*/ 14540 h 1300"/>
                              <a:gd name="T4" fmla="+- 0 8366 8358"/>
                              <a:gd name="T5" fmla="*/ T4 w 3882"/>
                              <a:gd name="T6" fmla="+- 0 14689 14540"/>
                              <a:gd name="T7" fmla="*/ 14689 h 1300"/>
                              <a:gd name="T8" fmla="+- 0 8391 8358"/>
                              <a:gd name="T9" fmla="*/ T8 w 3882"/>
                              <a:gd name="T10" fmla="+- 0 14833 14540"/>
                              <a:gd name="T11" fmla="*/ 14833 h 1300"/>
                              <a:gd name="T12" fmla="+- 0 8430 8358"/>
                              <a:gd name="T13" fmla="*/ T12 w 3882"/>
                              <a:gd name="T14" fmla="+- 0 14971 14540"/>
                              <a:gd name="T15" fmla="*/ 14971 h 1300"/>
                              <a:gd name="T16" fmla="+- 0 8483 8358"/>
                              <a:gd name="T17" fmla="*/ T16 w 3882"/>
                              <a:gd name="T18" fmla="+- 0 15102 14540"/>
                              <a:gd name="T19" fmla="*/ 15102 h 1300"/>
                              <a:gd name="T20" fmla="+- 0 8550 8358"/>
                              <a:gd name="T21" fmla="*/ T20 w 3882"/>
                              <a:gd name="T22" fmla="+- 0 15226 14540"/>
                              <a:gd name="T23" fmla="*/ 15226 h 1300"/>
                              <a:gd name="T24" fmla="+- 0 8630 8358"/>
                              <a:gd name="T25" fmla="*/ T24 w 3882"/>
                              <a:gd name="T26" fmla="+- 0 15342 14540"/>
                              <a:gd name="T27" fmla="*/ 15342 h 1300"/>
                              <a:gd name="T28" fmla="+- 0 8720 8358"/>
                              <a:gd name="T29" fmla="*/ T28 w 3882"/>
                              <a:gd name="T30" fmla="+- 0 15448 14540"/>
                              <a:gd name="T31" fmla="*/ 15448 h 1300"/>
                              <a:gd name="T32" fmla="+- 0 8822 8358"/>
                              <a:gd name="T33" fmla="*/ T32 w 3882"/>
                              <a:gd name="T34" fmla="+- 0 15545 14540"/>
                              <a:gd name="T35" fmla="*/ 15545 h 1300"/>
                              <a:gd name="T36" fmla="+- 0 8933 8358"/>
                              <a:gd name="T37" fmla="*/ T36 w 3882"/>
                              <a:gd name="T38" fmla="+- 0 15630 14540"/>
                              <a:gd name="T39" fmla="*/ 15630 h 1300"/>
                              <a:gd name="T40" fmla="+- 0 9053 8358"/>
                              <a:gd name="T41" fmla="*/ T40 w 3882"/>
                              <a:gd name="T42" fmla="+- 0 15703 14540"/>
                              <a:gd name="T43" fmla="*/ 15703 h 1300"/>
                              <a:gd name="T44" fmla="+- 0 9181 8358"/>
                              <a:gd name="T45" fmla="*/ T44 w 3882"/>
                              <a:gd name="T46" fmla="+- 0 15763 14540"/>
                              <a:gd name="T47" fmla="*/ 15763 h 1300"/>
                              <a:gd name="T48" fmla="+- 0 9316 8358"/>
                              <a:gd name="T49" fmla="*/ T48 w 3882"/>
                              <a:gd name="T50" fmla="+- 0 15810 14540"/>
                              <a:gd name="T51" fmla="*/ 15810 h 1300"/>
                              <a:gd name="T52" fmla="+- 0 9449 8358"/>
                              <a:gd name="T53" fmla="*/ T52 w 3882"/>
                              <a:gd name="T54" fmla="+- 0 15840 14540"/>
                              <a:gd name="T55" fmla="*/ 15840 h 1300"/>
                              <a:gd name="T56" fmla="+- 0 9971 8358"/>
                              <a:gd name="T57" fmla="*/ T56 w 3882"/>
                              <a:gd name="T58" fmla="+- 0 15827 14540"/>
                              <a:gd name="T59" fmla="*/ 15827 h 1300"/>
                              <a:gd name="T60" fmla="+- 0 10109 8358"/>
                              <a:gd name="T61" fmla="*/ T60 w 3882"/>
                              <a:gd name="T62" fmla="+- 0 15788 14540"/>
                              <a:gd name="T63" fmla="*/ 15788 h 1300"/>
                              <a:gd name="T64" fmla="+- 0 10240 8358"/>
                              <a:gd name="T65" fmla="*/ T64 w 3882"/>
                              <a:gd name="T66" fmla="+- 0 15735 14540"/>
                              <a:gd name="T67" fmla="*/ 15735 h 1300"/>
                              <a:gd name="T68" fmla="+- 0 10364 8358"/>
                              <a:gd name="T69" fmla="*/ T68 w 3882"/>
                              <a:gd name="T70" fmla="+- 0 15668 14540"/>
                              <a:gd name="T71" fmla="*/ 15668 h 1300"/>
                              <a:gd name="T72" fmla="+- 0 10480 8358"/>
                              <a:gd name="T73" fmla="*/ T72 w 3882"/>
                              <a:gd name="T74" fmla="+- 0 15589 14540"/>
                              <a:gd name="T75" fmla="*/ 15589 h 1300"/>
                              <a:gd name="T76" fmla="+- 0 10586 8358"/>
                              <a:gd name="T77" fmla="*/ T76 w 3882"/>
                              <a:gd name="T78" fmla="+- 0 15498 14540"/>
                              <a:gd name="T79" fmla="*/ 15498 h 1300"/>
                              <a:gd name="T80" fmla="+- 0 10683 8358"/>
                              <a:gd name="T81" fmla="*/ T80 w 3882"/>
                              <a:gd name="T82" fmla="+- 0 15396 14540"/>
                              <a:gd name="T83" fmla="*/ 15396 h 1300"/>
                              <a:gd name="T84" fmla="+- 0 10768 8358"/>
                              <a:gd name="T85" fmla="*/ T84 w 3882"/>
                              <a:gd name="T86" fmla="+- 0 15285 14540"/>
                              <a:gd name="T87" fmla="*/ 15285 h 1300"/>
                              <a:gd name="T88" fmla="+- 0 10841 8358"/>
                              <a:gd name="T89" fmla="*/ T88 w 3882"/>
                              <a:gd name="T90" fmla="+- 0 15165 14540"/>
                              <a:gd name="T91" fmla="*/ 15165 h 1300"/>
                              <a:gd name="T92" fmla="+- 0 10901 8358"/>
                              <a:gd name="T93" fmla="*/ T92 w 3882"/>
                              <a:gd name="T94" fmla="+- 0 15037 14540"/>
                              <a:gd name="T95" fmla="*/ 15037 h 1300"/>
                              <a:gd name="T96" fmla="+- 0 10948 8358"/>
                              <a:gd name="T97" fmla="*/ T96 w 3882"/>
                              <a:gd name="T98" fmla="+- 0 14902 14540"/>
                              <a:gd name="T99" fmla="*/ 14902 h 1300"/>
                              <a:gd name="T100" fmla="+- 0 10980 8358"/>
                              <a:gd name="T101" fmla="*/ T100 w 3882"/>
                              <a:gd name="T102" fmla="+- 0 14761 14540"/>
                              <a:gd name="T103" fmla="*/ 14761 h 1300"/>
                              <a:gd name="T104" fmla="+- 0 10996 8358"/>
                              <a:gd name="T105" fmla="*/ T104 w 3882"/>
                              <a:gd name="T106" fmla="+- 0 14615 14540"/>
                              <a:gd name="T107" fmla="*/ 14615 h 1300"/>
                              <a:gd name="T108" fmla="+- 0 12240 8358"/>
                              <a:gd name="T109" fmla="*/ T108 w 3882"/>
                              <a:gd name="T110" fmla="+- 0 15836 14540"/>
                              <a:gd name="T111" fmla="*/ 15836 h 1300"/>
                              <a:gd name="T112" fmla="+- 0 12232 8358"/>
                              <a:gd name="T113" fmla="*/ T112 w 3882"/>
                              <a:gd name="T114" fmla="+- 0 15685 14540"/>
                              <a:gd name="T115" fmla="*/ 15685 h 1300"/>
                              <a:gd name="T116" fmla="+- 0 12207 8358"/>
                              <a:gd name="T117" fmla="*/ T116 w 3882"/>
                              <a:gd name="T118" fmla="+- 0 15539 14540"/>
                              <a:gd name="T119" fmla="*/ 15539 h 1300"/>
                              <a:gd name="T120" fmla="+- 0 12168 8358"/>
                              <a:gd name="T121" fmla="*/ T120 w 3882"/>
                              <a:gd name="T122" fmla="+- 0 15399 14540"/>
                              <a:gd name="T123" fmla="*/ 15399 h 1300"/>
                              <a:gd name="T124" fmla="+- 0 12114 8358"/>
                              <a:gd name="T125" fmla="*/ T124 w 3882"/>
                              <a:gd name="T126" fmla="+- 0 15266 14540"/>
                              <a:gd name="T127" fmla="*/ 15266 h 1300"/>
                              <a:gd name="T128" fmla="+- 0 12047 8358"/>
                              <a:gd name="T129" fmla="*/ T128 w 3882"/>
                              <a:gd name="T130" fmla="+- 0 15141 14540"/>
                              <a:gd name="T131" fmla="*/ 15141 h 1300"/>
                              <a:gd name="T132" fmla="+- 0 11967 8358"/>
                              <a:gd name="T133" fmla="*/ T132 w 3882"/>
                              <a:gd name="T134" fmla="+- 0 15025 14540"/>
                              <a:gd name="T135" fmla="*/ 15025 h 1300"/>
                              <a:gd name="T136" fmla="+- 0 11876 8358"/>
                              <a:gd name="T137" fmla="*/ T136 w 3882"/>
                              <a:gd name="T138" fmla="+- 0 14920 14540"/>
                              <a:gd name="T139" fmla="*/ 14920 h 1300"/>
                              <a:gd name="T140" fmla="+- 0 11775 8358"/>
                              <a:gd name="T141" fmla="*/ T140 w 3882"/>
                              <a:gd name="T142" fmla="+- 0 14825 14540"/>
                              <a:gd name="T143" fmla="*/ 14825 h 1300"/>
                              <a:gd name="T144" fmla="+- 0 11664 8358"/>
                              <a:gd name="T145" fmla="*/ T144 w 3882"/>
                              <a:gd name="T146" fmla="+- 0 14742 14540"/>
                              <a:gd name="T147" fmla="*/ 14742 h 1300"/>
                              <a:gd name="T148" fmla="+- 0 11544 8358"/>
                              <a:gd name="T149" fmla="*/ T148 w 3882"/>
                              <a:gd name="T150" fmla="+- 0 14672 14540"/>
                              <a:gd name="T151" fmla="*/ 14672 h 1300"/>
                              <a:gd name="T152" fmla="+- 0 11417 8358"/>
                              <a:gd name="T153" fmla="*/ T152 w 3882"/>
                              <a:gd name="T154" fmla="+- 0 14616 14540"/>
                              <a:gd name="T155" fmla="*/ 14616 h 1300"/>
                              <a:gd name="T156" fmla="+- 0 11283 8358"/>
                              <a:gd name="T157" fmla="*/ T156 w 3882"/>
                              <a:gd name="T158" fmla="+- 0 14574 14540"/>
                              <a:gd name="T159" fmla="*/ 14574 h 1300"/>
                              <a:gd name="T160" fmla="+- 0 11143 8358"/>
                              <a:gd name="T161" fmla="*/ T160 w 3882"/>
                              <a:gd name="T162" fmla="+- 0 14549 14540"/>
                              <a:gd name="T163" fmla="*/ 14549 h 1300"/>
                              <a:gd name="T164" fmla="+- 0 10998 8358"/>
                              <a:gd name="T165" fmla="*/ T164 w 3882"/>
                              <a:gd name="T166" fmla="+- 0 14540 14540"/>
                              <a:gd name="T167" fmla="*/ 14540 h 1300"/>
                              <a:gd name="T168" fmla="+- 0 12240 8358"/>
                              <a:gd name="T169" fmla="*/ T168 w 3882"/>
                              <a:gd name="T170" fmla="+- 0 15836 14540"/>
                              <a:gd name="T171" fmla="*/ 15836 h 130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</a:cxnLst>
                            <a:rect l="0" t="0" r="r" b="b"/>
                            <a:pathLst>
                              <a:path w="3882" h="1300">
                                <a:moveTo>
                                  <a:pt x="2640" y="0"/>
                                </a:moveTo>
                                <a:lnTo>
                                  <a:pt x="0" y="0"/>
                                </a:lnTo>
                                <a:lnTo>
                                  <a:pt x="2" y="75"/>
                                </a:lnTo>
                                <a:lnTo>
                                  <a:pt x="8" y="149"/>
                                </a:lnTo>
                                <a:lnTo>
                                  <a:pt x="19" y="221"/>
                                </a:lnTo>
                                <a:lnTo>
                                  <a:pt x="33" y="293"/>
                                </a:lnTo>
                                <a:lnTo>
                                  <a:pt x="50" y="362"/>
                                </a:lnTo>
                                <a:lnTo>
                                  <a:pt x="72" y="431"/>
                                </a:lnTo>
                                <a:lnTo>
                                  <a:pt x="97" y="497"/>
                                </a:lnTo>
                                <a:lnTo>
                                  <a:pt x="125" y="562"/>
                                </a:lnTo>
                                <a:lnTo>
                                  <a:pt x="157" y="625"/>
                                </a:lnTo>
                                <a:lnTo>
                                  <a:pt x="192" y="686"/>
                                </a:lnTo>
                                <a:lnTo>
                                  <a:pt x="230" y="745"/>
                                </a:lnTo>
                                <a:lnTo>
                                  <a:pt x="272" y="802"/>
                                </a:lnTo>
                                <a:lnTo>
                                  <a:pt x="316" y="856"/>
                                </a:lnTo>
                                <a:lnTo>
                                  <a:pt x="362" y="908"/>
                                </a:lnTo>
                                <a:lnTo>
                                  <a:pt x="412" y="958"/>
                                </a:lnTo>
                                <a:lnTo>
                                  <a:pt x="464" y="1005"/>
                                </a:lnTo>
                                <a:lnTo>
                                  <a:pt x="518" y="1049"/>
                                </a:lnTo>
                                <a:lnTo>
                                  <a:pt x="575" y="1090"/>
                                </a:lnTo>
                                <a:lnTo>
                                  <a:pt x="634" y="1128"/>
                                </a:lnTo>
                                <a:lnTo>
                                  <a:pt x="695" y="1163"/>
                                </a:lnTo>
                                <a:lnTo>
                                  <a:pt x="758" y="1195"/>
                                </a:lnTo>
                                <a:lnTo>
                                  <a:pt x="823" y="1223"/>
                                </a:lnTo>
                                <a:lnTo>
                                  <a:pt x="889" y="1248"/>
                                </a:lnTo>
                                <a:lnTo>
                                  <a:pt x="958" y="1270"/>
                                </a:lnTo>
                                <a:lnTo>
                                  <a:pt x="1027" y="1287"/>
                                </a:lnTo>
                                <a:lnTo>
                                  <a:pt x="1091" y="1300"/>
                                </a:lnTo>
                                <a:lnTo>
                                  <a:pt x="1549" y="1300"/>
                                </a:lnTo>
                                <a:lnTo>
                                  <a:pt x="1613" y="1287"/>
                                </a:lnTo>
                                <a:lnTo>
                                  <a:pt x="1682" y="1270"/>
                                </a:lnTo>
                                <a:lnTo>
                                  <a:pt x="1751" y="1248"/>
                                </a:lnTo>
                                <a:lnTo>
                                  <a:pt x="1817" y="1223"/>
                                </a:lnTo>
                                <a:lnTo>
                                  <a:pt x="1882" y="1195"/>
                                </a:lnTo>
                                <a:lnTo>
                                  <a:pt x="1945" y="1163"/>
                                </a:lnTo>
                                <a:lnTo>
                                  <a:pt x="2006" y="1128"/>
                                </a:lnTo>
                                <a:lnTo>
                                  <a:pt x="2065" y="1090"/>
                                </a:lnTo>
                                <a:lnTo>
                                  <a:pt x="2122" y="1049"/>
                                </a:lnTo>
                                <a:lnTo>
                                  <a:pt x="2176" y="1005"/>
                                </a:lnTo>
                                <a:lnTo>
                                  <a:pt x="2228" y="958"/>
                                </a:lnTo>
                                <a:lnTo>
                                  <a:pt x="2278" y="908"/>
                                </a:lnTo>
                                <a:lnTo>
                                  <a:pt x="2325" y="856"/>
                                </a:lnTo>
                                <a:lnTo>
                                  <a:pt x="2369" y="802"/>
                                </a:lnTo>
                                <a:lnTo>
                                  <a:pt x="2410" y="745"/>
                                </a:lnTo>
                                <a:lnTo>
                                  <a:pt x="2448" y="686"/>
                                </a:lnTo>
                                <a:lnTo>
                                  <a:pt x="2483" y="625"/>
                                </a:lnTo>
                                <a:lnTo>
                                  <a:pt x="2515" y="562"/>
                                </a:lnTo>
                                <a:lnTo>
                                  <a:pt x="2543" y="497"/>
                                </a:lnTo>
                                <a:lnTo>
                                  <a:pt x="2568" y="431"/>
                                </a:lnTo>
                                <a:lnTo>
                                  <a:pt x="2590" y="362"/>
                                </a:lnTo>
                                <a:lnTo>
                                  <a:pt x="2608" y="293"/>
                                </a:lnTo>
                                <a:lnTo>
                                  <a:pt x="2622" y="221"/>
                                </a:lnTo>
                                <a:lnTo>
                                  <a:pt x="2632" y="149"/>
                                </a:lnTo>
                                <a:lnTo>
                                  <a:pt x="2638" y="75"/>
                                </a:lnTo>
                                <a:lnTo>
                                  <a:pt x="2640" y="0"/>
                                </a:lnTo>
                                <a:moveTo>
                                  <a:pt x="3882" y="1296"/>
                                </a:moveTo>
                                <a:lnTo>
                                  <a:pt x="3880" y="1220"/>
                                </a:lnTo>
                                <a:lnTo>
                                  <a:pt x="3874" y="1145"/>
                                </a:lnTo>
                                <a:lnTo>
                                  <a:pt x="3863" y="1071"/>
                                </a:lnTo>
                                <a:lnTo>
                                  <a:pt x="3849" y="999"/>
                                </a:lnTo>
                                <a:lnTo>
                                  <a:pt x="3831" y="928"/>
                                </a:lnTo>
                                <a:lnTo>
                                  <a:pt x="3810" y="859"/>
                                </a:lnTo>
                                <a:lnTo>
                                  <a:pt x="3784" y="792"/>
                                </a:lnTo>
                                <a:lnTo>
                                  <a:pt x="3756" y="726"/>
                                </a:lnTo>
                                <a:lnTo>
                                  <a:pt x="3724" y="663"/>
                                </a:lnTo>
                                <a:lnTo>
                                  <a:pt x="3689" y="601"/>
                                </a:lnTo>
                                <a:lnTo>
                                  <a:pt x="3650" y="542"/>
                                </a:lnTo>
                                <a:lnTo>
                                  <a:pt x="3609" y="485"/>
                                </a:lnTo>
                                <a:lnTo>
                                  <a:pt x="3565" y="431"/>
                                </a:lnTo>
                                <a:lnTo>
                                  <a:pt x="3518" y="380"/>
                                </a:lnTo>
                                <a:lnTo>
                                  <a:pt x="3469" y="331"/>
                                </a:lnTo>
                                <a:lnTo>
                                  <a:pt x="3417" y="285"/>
                                </a:lnTo>
                                <a:lnTo>
                                  <a:pt x="3362" y="242"/>
                                </a:lnTo>
                                <a:lnTo>
                                  <a:pt x="3306" y="202"/>
                                </a:lnTo>
                                <a:lnTo>
                                  <a:pt x="3247" y="165"/>
                                </a:lnTo>
                                <a:lnTo>
                                  <a:pt x="3186" y="132"/>
                                </a:lnTo>
                                <a:lnTo>
                                  <a:pt x="3123" y="102"/>
                                </a:lnTo>
                                <a:lnTo>
                                  <a:pt x="3059" y="76"/>
                                </a:lnTo>
                                <a:lnTo>
                                  <a:pt x="2993" y="53"/>
                                </a:lnTo>
                                <a:lnTo>
                                  <a:pt x="2925" y="34"/>
                                </a:lnTo>
                                <a:lnTo>
                                  <a:pt x="2856" y="19"/>
                                </a:lnTo>
                                <a:lnTo>
                                  <a:pt x="2785" y="9"/>
                                </a:lnTo>
                                <a:lnTo>
                                  <a:pt x="2713" y="2"/>
                                </a:lnTo>
                                <a:lnTo>
                                  <a:pt x="2640" y="0"/>
                                </a:lnTo>
                                <a:lnTo>
                                  <a:pt x="2640" y="1296"/>
                                </a:lnTo>
                                <a:lnTo>
                                  <a:pt x="3882" y="1296"/>
                                </a:lnTo>
                              </a:path>
                            </a:pathLst>
                          </a:custGeom>
                          <a:solidFill>
                            <a:schemeClr val="accent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4872899" id="Group 2" o:spid="_x0000_s1026" alt="&quot;&quot;" style="position:absolute;margin-left:-36pt;margin-top:-36pt;width:612pt;height:792.7pt;z-index:-251588608;mso-width-relative:margin;mso-height-relative:margin" coordsize="77700,1006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">
                <v:shape id="Freeform 45" o:spid="_x0000_s1027" style="position:absolute;width:32633;height:100577;visibility:visible;mso-wrap-style:square;v-text-anchor:top" coordsize="5140,158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" path="m5139,15839r-2,-75l5130,15689r-10,-73l5105,15544r-19,-70l5063,15405r-27,-67l5006,15273r-34,-63l4935,15149r-40,-59l4851,15034r-46,-54l4755,14928r-52,-48l4648,14834r-57,-43l4531,14752r-62,-37l4405,14682r-66,-30l4271,14626r-70,-22l4129,14585r-73,-14l3982,14560r-76,-7l3840,14552,3840,,,,,15840r3840,l3840,15839r1299,e" fillcolor="#cede69 [3206]" stroked="f">
                  <v:path arrowok="t" o:connecttype="custom" o:connectlocs="3262732,10057132;3261462,10009510;3257018,9961888;3250669,9915536;3241146,9869819;3229083,9825372;3214480,9781559;3197338,9739017;3178291,9697745;3156704,9657742;3133213,9619010;3107817,9581547;3079882,9545989;3050677,9511701;3018932,9478683;2985917,9448205;2950998,9418997;2914809,9391694;2876715,9366930;2837352,9343437;2796718,9322483;2754815,9303434;2711642,9286926;2667199,9272956;2621487,9260892;2575139,9252003;2528157,9245018;2479905,9240573;2438002,9239938;2438002,0;0,0;0,10057767;2438002,10057767;2438002,10057132;3262732,10057132" o:connectangles="0,0,0,0,0,0,0,0,0,0,0,0,0,0,0,0,0,0,0,0,0,0,0,0,0,0,0,0,0,0,0,0,0,0,0"/>
                </v:shape>
                <v:shape id="Freeform 44" o:spid="_x0000_s1028" style="position:absolute;left:95;width:24304;height:31652;visibility:visible;mso-wrap-style:square;v-text-anchor:top" coordsize="3828,49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" path="m3827,2491l3827,r-78,2l3748,2r,2489l1342,2491r76,-7l1494,2473r74,-15l1640,2439r71,-24l1779,2388r67,-30l1910,2323r63,-37l2032,2244r57,-44l2144,2153r51,-50l2244,2050r45,-56l2331,1936r39,-60l2406,1813r31,-64l2465,1682r24,-69l2509,1543r16,-72l2536,1397r7,-74l2545,1247r3,76l2555,1397r11,74l2582,1543r19,70l2625,1682r28,67l2685,1813r35,63l2759,1936r42,58l2847,2050r48,53l2947,2153r54,47l3058,2244r60,42l3180,2323r64,35l3311,2388r69,27l3450,2439r73,19l3597,2473r75,11l3748,2491,3748,2r-76,7l3597,20r-74,15l3450,55r-70,23l3311,105r-67,31l3180,170r-62,38l3058,249r-57,44l2947,340r-52,51l2847,443r-46,56l2759,557r-39,61l2685,680r-32,65l2625,812r-24,68l2582,951r-16,72l2555,1096r-7,75l2545,1246r-2,-75l2536,1096r-11,-73l2509,951r-20,-71l2465,812r-28,-67l2406,680r-36,-63l2331,557r-42,-58l2244,443r-49,-52l2144,340r-55,-47l2032,249r-59,-41l1910,170r-64,-34l1779,105,1711,78,1640,55,1568,35,1494,20,1418,9,1342,2,1288,1r,-1l,,,1310r75,-2l150,1302r73,-11l295,1276r70,-19l434,1234r67,-27l566,1177r63,-34l690,1106r59,-40l805,1023r54,-47l911,927r48,-53l1005,820r43,-58l1087,702r37,-62l1157,576r30,-66l1213,442r22,-70l1254,300r10,-48l1264,2491,,2491,,3738r78,-2l155,3729r75,-11l304,3703r73,-20l447,3660r69,-27l582,3602r65,-34l709,3530r60,-41l826,3445r54,-48l932,3347r48,-53l1026,3239r42,-58l1107,3120r35,-62l1174,2993r27,-67l1225,2858r20,-71l1261,2715r3,-16l1264,4777r-19,-88l1225,4618r-24,-68l1174,4483r-32,-65l1107,4355r-39,-60l1026,4237r-46,-56l932,4129r-52,-51l826,4031r-57,-44l709,3946r-62,-38l582,3874r-66,-31l447,3816r-70,-23l304,3773r-74,-15l155,3747r-77,-7l,3738,,4985r1264,l1282,4985r,-1l1340,4984r77,-4l1493,4975r75,-8l1642,4958r74,-12l1789,4932r73,-16l1933,4899r71,-20l2074,4858r69,-24l2211,4809r67,-27l2344,4753r65,-31l2474,4690r63,-34l2599,4620r60,-37l2719,4544r58,-40l2835,4462r56,-44l2945,4373r54,-46l3051,4279r50,-49l3150,4179r48,-52l3244,4074r45,-55l3332,3964r42,-57l3414,3849r38,-59l3489,3729r35,-61l3557,3606r32,-64l3618,3478r28,-65l3672,3346r24,-67l3718,3211r21,-68l3757,3073r16,-70l3787,2931r12,-71l3809,2787r8,-73l3822,2640r4,-74l3827,2493r,-2e" fillcolor="#009949 [3207]" stroked="f">
                  <v:path arrowok="t" o:connecttype="custom" o:connectlocs="2379591,1270;948535,1570256;1129481,1516285;1290109,1424850;1424707,1301668;1527560,1151183;1592955,979743;1615811,791795;1639302,979743;1704697,1151183;1807550,1301668;1941513,1424850;2102142,1516285;2283722,1570256;2331339,5715;2145949,49527;1979607,132072;1838025,248269;1726918,392405;1651365,558765;1617716,743538;1603113,649564;1547242,473045;1453278,316845;1326298,186043;1172019,86355;995517,22224;817746,635;47617,830528;231737,798145;399350,725759;545376,619721;665371,483840;753622,323830;802509,160010;49522,2372211;239356,2338558;410778,2265538;558709,2156959;678069,2019808;762510,1857893;802509,1713757;762510,2889068;678069,2727154;558709,2589367;410778,2481424;239356,2408404;49522,2374751;813937,3165276;947900,3158926;1135829,3131623;1316775,3084636;1488197,3017965;1650095,2933516;1799931,2833192;1937069,2716994;2059604,2586827;2167536,2443961;2258326,2289666;2331339,2124576;2385305,1951232;2418320,1769634;2429748,1582955" o:connectangles="0,0,0,0,0,0,0,0,0,0,0,0,0,0,0,0,0,0,0,0,0,0,0,0,0,0,0,0,0,0,0,0,0,0,0,0,0,0,0,0,0,0,0,0,0,0,0,0,0,0,0,0,0,0,0,0,0,0,0,0,0,0,0"/>
                </v:shape>
                <v:shape id="AutoShape 42" o:spid="_x0000_s1029" style="position:absolute;left:53054;top:92392;width:24646;height:8254;visibility:visible;mso-wrap-style:square;v-text-anchor:top" coordsize="3882,1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" path="m2640,l,,2,75r6,74l19,221r14,72l50,362r22,69l97,497r28,65l157,625r35,61l230,745r42,57l316,856r46,52l412,958r52,47l518,1049r57,41l634,1128r61,35l758,1195r65,28l889,1248r69,22l1027,1287r64,13l1549,1300r64,-13l1682,1270r69,-22l1817,1223r65,-28l1945,1163r61,-35l2065,1090r57,-41l2176,1005r52,-47l2278,908r47,-52l2369,802r41,-57l2448,686r35,-61l2515,562r28,-65l2568,431r22,-69l2608,293r14,-72l2632,149r6,-74l2640,m3882,1296r-2,-76l3874,1145r-11,-74l3849,999r-18,-71l3810,859r-26,-67l3756,726r-32,-63l3689,601r-39,-59l3609,485r-44,-54l3518,380r-49,-49l3417,285r-55,-43l3306,202r-59,-37l3186,132r-63,-30l3059,76,2993,53,2925,34,2856,19,2785,9,2713,2,2640,r,1296l3882,1296e" fillcolor="#cede69 [3206]" stroked="f">
                  <v:path arrowok="t" o:connecttype="custom" o:connectlocs="0,9232318;5079,9326927;20952,9418362;45713,9505986;79362,9589166;121900,9667901;172692,9741556;229832,9808862;294592,9870453;365065,9924425;441253,9970777;522520,10008874;608231,10038718;692672,10057766;1024088,10049512;1111703,10024748;1194875,9991096;1273602,9948553;1347250,9898391;1414549,9840610;1476134,9775844;1530100,9705364;1576447,9629168;1614541,9547894;1644381,9462174;1664698,9372645;1674856,9279940;2464667,10055227;2459588,9959348;2443715,9866643;2418954,9777749;2384670,9693299;2342132,9613929;2291340,9540274;2233565,9473603;2169440,9413282;2098967,9360580;2022779,9316133;1942147,9280575;1857071,9253907;1768186,9238033;1676126,9232318;2464667,10055227" o:connectangles="0,0,0,0,0,0,0,0,0,0,0,0,0,0,0,0,0,0,0,0,0,0,0,0,0,0,0,0,0,0,0,0,0,0,0,0,0,0,0,0,0,0,0"/>
                </v:shape>
                <w10:anchorlock/>
              </v:group>
            </w:pict>
          </mc:Fallback>
        </mc:AlternateContent>
      </w:r>
    </w:p>
    <w:tbl>
      <w:tblPr>
        <w:tblW w:w="11042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2630"/>
        <w:gridCol w:w="1056"/>
        <w:gridCol w:w="7356"/>
      </w:tblGrid>
      <w:tr w:rsidR="000C05AE" w14:paraId="57285180" w14:textId="77777777" w:rsidTr="00864003">
        <w:trPr>
          <w:trHeight w:val="60"/>
        </w:trPr>
        <w:tc>
          <w:tcPr>
            <w:tcW w:w="2630" w:type="dxa"/>
          </w:tcPr>
          <w:p w14:paraId="6F5B1D41" w14:textId="77777777" w:rsidR="000C05AE" w:rsidRDefault="000C05AE">
            <w:pPr>
              <w:rPr>
                <w:rFonts w:ascii="Times New Roman"/>
                <w:sz w:val="17"/>
              </w:rPr>
            </w:pPr>
          </w:p>
        </w:tc>
        <w:tc>
          <w:tcPr>
            <w:tcW w:w="1056" w:type="dxa"/>
          </w:tcPr>
          <w:p w14:paraId="157E4B2A" w14:textId="77777777" w:rsidR="000C05AE" w:rsidRDefault="000C05AE">
            <w:pPr>
              <w:rPr>
                <w:rFonts w:ascii="Times New Roman"/>
                <w:sz w:val="17"/>
              </w:rPr>
            </w:pPr>
          </w:p>
        </w:tc>
        <w:tc>
          <w:tcPr>
            <w:tcW w:w="7356" w:type="dxa"/>
          </w:tcPr>
          <w:p w14:paraId="29164A2C" w14:textId="00A5CAFE" w:rsidR="000C05AE" w:rsidRPr="00FC41CC" w:rsidRDefault="003831E4" w:rsidP="00265387">
            <w:pPr>
              <w:pStyle w:val="MastheadGREEN"/>
              <w:rPr>
                <w:sz w:val="72"/>
                <w:szCs w:val="72"/>
              </w:rPr>
            </w:pPr>
            <w:r>
              <w:rPr>
                <w:sz w:val="72"/>
                <w:szCs w:val="72"/>
              </w:rPr>
              <w:t xml:space="preserve">        </w:t>
            </w:r>
            <w:r w:rsidR="00FC41CC" w:rsidRPr="00FC41CC">
              <w:rPr>
                <w:sz w:val="72"/>
                <w:szCs w:val="72"/>
              </w:rPr>
              <w:t xml:space="preserve">Lab </w:t>
            </w:r>
            <w:r w:rsidR="00DA3311">
              <w:rPr>
                <w:sz w:val="72"/>
                <w:szCs w:val="72"/>
              </w:rPr>
              <w:t>2</w:t>
            </w:r>
            <w:r w:rsidR="00FC41CC">
              <w:rPr>
                <w:sz w:val="72"/>
                <w:szCs w:val="72"/>
              </w:rPr>
              <w:t xml:space="preserve"> Report</w:t>
            </w:r>
          </w:p>
        </w:tc>
      </w:tr>
      <w:tr w:rsidR="000C05AE" w14:paraId="60608E85" w14:textId="77777777" w:rsidTr="00864003">
        <w:trPr>
          <w:trHeight w:val="2691"/>
        </w:trPr>
        <w:tc>
          <w:tcPr>
            <w:tcW w:w="2630" w:type="dxa"/>
          </w:tcPr>
          <w:p w14:paraId="40CB7B55" w14:textId="77777777" w:rsidR="000C05AE" w:rsidRDefault="000C05AE">
            <w:pPr>
              <w:rPr>
                <w:rFonts w:ascii="Times New Roman"/>
                <w:sz w:val="17"/>
              </w:rPr>
            </w:pPr>
          </w:p>
        </w:tc>
        <w:tc>
          <w:tcPr>
            <w:tcW w:w="1056" w:type="dxa"/>
          </w:tcPr>
          <w:p w14:paraId="594751EE" w14:textId="77777777" w:rsidR="000C05AE" w:rsidRDefault="000C05AE">
            <w:pPr>
              <w:rPr>
                <w:rFonts w:ascii="Times New Roman"/>
                <w:sz w:val="17"/>
              </w:rPr>
            </w:pPr>
          </w:p>
        </w:tc>
        <w:tc>
          <w:tcPr>
            <w:tcW w:w="7356" w:type="dxa"/>
          </w:tcPr>
          <w:p w14:paraId="201F0070" w14:textId="0630ED2E" w:rsidR="000C05AE" w:rsidRDefault="00FC41CC">
            <w:pPr>
              <w:rPr>
                <w:rFonts w:ascii="Times New Roman"/>
                <w:sz w:val="17"/>
              </w:rPr>
            </w:pPr>
            <w:r>
              <w:rPr>
                <w:rFonts w:ascii="Times New Roman"/>
                <w:noProof/>
                <w:sz w:val="17"/>
              </w:rPr>
              <w:drawing>
                <wp:inline distT="0" distB="0" distL="0" distR="0" wp14:anchorId="1E07B96E" wp14:editId="50769594">
                  <wp:extent cx="4403039" cy="2618740"/>
                  <wp:effectExtent l="0" t="0" r="4445" b="0"/>
                  <wp:docPr id="5" name="Picture 5" descr="Logo, company nam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Picture 5" descr="Logo, company name&#10;&#10;Description automatically generated"/>
                          <pic:cNvPicPr/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57067" cy="26508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C05AE" w14:paraId="3A6D96C1" w14:textId="77777777" w:rsidTr="00864003">
        <w:trPr>
          <w:trHeight w:val="288"/>
        </w:trPr>
        <w:tc>
          <w:tcPr>
            <w:tcW w:w="2630" w:type="dxa"/>
            <w:vAlign w:val="bottom"/>
          </w:tcPr>
          <w:p w14:paraId="7348693E" w14:textId="321F09B9" w:rsidR="000C05AE" w:rsidRPr="00BB58DC" w:rsidRDefault="00FC41CC" w:rsidP="00BB58DC">
            <w:pPr>
              <w:pStyle w:val="H2SidebarGREEN"/>
            </w:pPr>
            <w:r>
              <w:t>William Beach</w:t>
            </w:r>
          </w:p>
          <w:p w14:paraId="3BFA6310" w14:textId="2B429637" w:rsidR="000C05AE" w:rsidRPr="0054317C" w:rsidRDefault="00FC41CC" w:rsidP="0054317C">
            <w:pPr>
              <w:pStyle w:val="SidebarBody"/>
            </w:pPr>
            <w:r>
              <w:t>CDA3203 – Online Section</w:t>
            </w:r>
            <w:r w:rsidR="0054317C" w:rsidRPr="0054317C">
              <w:t xml:space="preserve"> </w:t>
            </w:r>
          </w:p>
          <w:p w14:paraId="0FB73A40" w14:textId="0C6A3F2A" w:rsidR="0054317C" w:rsidRPr="0054317C" w:rsidRDefault="003831E4" w:rsidP="0054317C">
            <w:pPr>
              <w:pStyle w:val="SidebarBody"/>
            </w:pPr>
            <w:r>
              <w:t>10</w:t>
            </w:r>
            <w:r w:rsidR="00FC41CC">
              <w:t>/</w:t>
            </w:r>
            <w:r w:rsidR="00C07BCE">
              <w:t>30</w:t>
            </w:r>
            <w:r w:rsidR="00FC41CC">
              <w:t>/2022</w:t>
            </w:r>
            <w:r w:rsidR="0054317C" w:rsidRPr="0054317C">
              <w:t xml:space="preserve"> </w:t>
            </w:r>
          </w:p>
          <w:p w14:paraId="03427023" w14:textId="486F0642" w:rsidR="0054317C" w:rsidRPr="000C05AE" w:rsidRDefault="00FC41CC" w:rsidP="0054317C">
            <w:pPr>
              <w:pStyle w:val="SidebarBody"/>
            </w:pPr>
            <w:r>
              <w:t>Z23194964</w:t>
            </w:r>
            <w:r w:rsidR="0054317C" w:rsidRPr="0054317C">
              <w:t xml:space="preserve"> </w:t>
            </w:r>
          </w:p>
        </w:tc>
        <w:tc>
          <w:tcPr>
            <w:tcW w:w="1056" w:type="dxa"/>
          </w:tcPr>
          <w:p w14:paraId="26D49BC0" w14:textId="77777777" w:rsidR="000C05AE" w:rsidRDefault="000C05AE">
            <w:pPr>
              <w:rPr>
                <w:rFonts w:ascii="Times New Roman"/>
                <w:sz w:val="17"/>
              </w:rPr>
            </w:pPr>
          </w:p>
        </w:tc>
        <w:tc>
          <w:tcPr>
            <w:tcW w:w="7356" w:type="dxa"/>
          </w:tcPr>
          <w:p w14:paraId="4567CE99" w14:textId="664FEFC9" w:rsidR="000C05AE" w:rsidRPr="00752E9C" w:rsidRDefault="000C05AE" w:rsidP="0054317C">
            <w:pPr>
              <w:spacing w:before="0"/>
            </w:pPr>
          </w:p>
        </w:tc>
      </w:tr>
      <w:tr w:rsidR="00926854" w14:paraId="23BD6808" w14:textId="77777777" w:rsidTr="00864003">
        <w:trPr>
          <w:trHeight w:val="60"/>
        </w:trPr>
        <w:tc>
          <w:tcPr>
            <w:tcW w:w="2630" w:type="dxa"/>
          </w:tcPr>
          <w:p w14:paraId="193D356B" w14:textId="77777777" w:rsidR="00926854" w:rsidRDefault="00926854" w:rsidP="00F822D3">
            <w:pPr>
              <w:spacing w:before="0"/>
              <w:rPr>
                <w:rFonts w:ascii="Times New Roman"/>
                <w:sz w:val="17"/>
              </w:rPr>
            </w:pPr>
          </w:p>
        </w:tc>
        <w:tc>
          <w:tcPr>
            <w:tcW w:w="1056" w:type="dxa"/>
          </w:tcPr>
          <w:p w14:paraId="5C371266" w14:textId="77777777" w:rsidR="00926854" w:rsidRDefault="00926854" w:rsidP="00F822D3">
            <w:pPr>
              <w:spacing w:before="0"/>
              <w:rPr>
                <w:rFonts w:ascii="Times New Roman"/>
                <w:sz w:val="17"/>
              </w:rPr>
            </w:pPr>
          </w:p>
        </w:tc>
        <w:tc>
          <w:tcPr>
            <w:tcW w:w="7356" w:type="dxa"/>
          </w:tcPr>
          <w:p w14:paraId="47C9CCAA" w14:textId="77777777" w:rsidR="00926854" w:rsidRDefault="00926854" w:rsidP="00F822D3">
            <w:pPr>
              <w:spacing w:before="0"/>
              <w:rPr>
                <w:rFonts w:ascii="Times New Roman"/>
                <w:sz w:val="17"/>
              </w:rPr>
            </w:pPr>
          </w:p>
        </w:tc>
      </w:tr>
      <w:tr w:rsidR="000C05AE" w14:paraId="05A1B8E6" w14:textId="77777777" w:rsidTr="00F822D3">
        <w:trPr>
          <w:trHeight w:val="6768"/>
        </w:trPr>
        <w:tc>
          <w:tcPr>
            <w:tcW w:w="2630" w:type="dxa"/>
            <w:vAlign w:val="center"/>
          </w:tcPr>
          <w:p w14:paraId="33F18973" w14:textId="5533E1A4" w:rsidR="003C18F7" w:rsidRPr="00BB58DC" w:rsidRDefault="0049713D" w:rsidP="0049713D">
            <w:pPr>
              <w:pStyle w:val="SidebarBody"/>
              <w:ind w:left="374"/>
            </w:pP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735040" behindDoc="1" locked="0" layoutInCell="1" allowOverlap="1" wp14:anchorId="087BEFCD" wp14:editId="2FC08766">
                      <wp:simplePos x="0" y="0"/>
                      <wp:positionH relativeFrom="column">
                        <wp:posOffset>-447675</wp:posOffset>
                      </wp:positionH>
                      <wp:positionV relativeFrom="paragraph">
                        <wp:posOffset>1873885</wp:posOffset>
                      </wp:positionV>
                      <wp:extent cx="7769860" cy="10064115"/>
                      <wp:effectExtent l="0" t="0" r="2540" b="0"/>
                      <wp:wrapNone/>
                      <wp:docPr id="3" name="Group 3">
                        <a:extLst xmlns:a="http://schemas.openxmlformats.org/drawingml/2006/main">
                          <a:ext uri="{C183D7F6-B498-43B3-948B-1728B52AA6E4}">
                            <adec:decorative xmlns:adec="http://schemas.microsoft.com/office/drawing/2017/decorative" val="1"/>
                          </a:ext>
                        </a:extLst>
                      </wp:docPr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7769860" cy="10064115"/>
                                <a:chOff x="0" y="0"/>
                                <a:chExt cx="7770092" cy="10064698"/>
                              </a:xfrm>
                            </wpg:grpSpPr>
                            <wps:wsp>
                              <wps:cNvPr id="15" name="Freeform 45"/>
                              <wps:cNvSpPr>
                                <a:spLocks/>
                              </wps:cNvSpPr>
                              <wps:spPr bwMode="auto">
                                <a:xfrm>
                                  <a:off x="0" y="0"/>
                                  <a:ext cx="3263367" cy="10057767"/>
                                </a:xfrm>
                                <a:custGeom>
                                  <a:avLst/>
                                  <a:gdLst>
                                    <a:gd name="T0" fmla="*/ 5139 w 5140"/>
                                    <a:gd name="T1" fmla="*/ 15839 h 15840"/>
                                    <a:gd name="T2" fmla="*/ 5137 w 5140"/>
                                    <a:gd name="T3" fmla="*/ 15764 h 15840"/>
                                    <a:gd name="T4" fmla="*/ 5130 w 5140"/>
                                    <a:gd name="T5" fmla="*/ 15689 h 15840"/>
                                    <a:gd name="T6" fmla="*/ 5120 w 5140"/>
                                    <a:gd name="T7" fmla="*/ 15616 h 15840"/>
                                    <a:gd name="T8" fmla="*/ 5105 w 5140"/>
                                    <a:gd name="T9" fmla="*/ 15544 h 15840"/>
                                    <a:gd name="T10" fmla="*/ 5086 w 5140"/>
                                    <a:gd name="T11" fmla="*/ 15474 h 15840"/>
                                    <a:gd name="T12" fmla="*/ 5063 w 5140"/>
                                    <a:gd name="T13" fmla="*/ 15405 h 15840"/>
                                    <a:gd name="T14" fmla="*/ 5036 w 5140"/>
                                    <a:gd name="T15" fmla="*/ 15338 h 15840"/>
                                    <a:gd name="T16" fmla="*/ 5006 w 5140"/>
                                    <a:gd name="T17" fmla="*/ 15273 h 15840"/>
                                    <a:gd name="T18" fmla="*/ 4972 w 5140"/>
                                    <a:gd name="T19" fmla="*/ 15210 h 15840"/>
                                    <a:gd name="T20" fmla="*/ 4935 w 5140"/>
                                    <a:gd name="T21" fmla="*/ 15149 h 15840"/>
                                    <a:gd name="T22" fmla="*/ 4895 w 5140"/>
                                    <a:gd name="T23" fmla="*/ 15090 h 15840"/>
                                    <a:gd name="T24" fmla="*/ 4851 w 5140"/>
                                    <a:gd name="T25" fmla="*/ 15034 h 15840"/>
                                    <a:gd name="T26" fmla="*/ 4805 w 5140"/>
                                    <a:gd name="T27" fmla="*/ 14980 h 15840"/>
                                    <a:gd name="T28" fmla="*/ 4755 w 5140"/>
                                    <a:gd name="T29" fmla="*/ 14928 h 15840"/>
                                    <a:gd name="T30" fmla="*/ 4703 w 5140"/>
                                    <a:gd name="T31" fmla="*/ 14880 h 15840"/>
                                    <a:gd name="T32" fmla="*/ 4648 w 5140"/>
                                    <a:gd name="T33" fmla="*/ 14834 h 15840"/>
                                    <a:gd name="T34" fmla="*/ 4591 w 5140"/>
                                    <a:gd name="T35" fmla="*/ 14791 h 15840"/>
                                    <a:gd name="T36" fmla="*/ 4531 w 5140"/>
                                    <a:gd name="T37" fmla="*/ 14752 h 15840"/>
                                    <a:gd name="T38" fmla="*/ 4469 w 5140"/>
                                    <a:gd name="T39" fmla="*/ 14715 h 15840"/>
                                    <a:gd name="T40" fmla="*/ 4405 w 5140"/>
                                    <a:gd name="T41" fmla="*/ 14682 h 15840"/>
                                    <a:gd name="T42" fmla="*/ 4339 w 5140"/>
                                    <a:gd name="T43" fmla="*/ 14652 h 15840"/>
                                    <a:gd name="T44" fmla="*/ 4271 w 5140"/>
                                    <a:gd name="T45" fmla="*/ 14626 h 15840"/>
                                    <a:gd name="T46" fmla="*/ 4201 w 5140"/>
                                    <a:gd name="T47" fmla="*/ 14604 h 15840"/>
                                    <a:gd name="T48" fmla="*/ 4129 w 5140"/>
                                    <a:gd name="T49" fmla="*/ 14585 h 15840"/>
                                    <a:gd name="T50" fmla="*/ 4056 w 5140"/>
                                    <a:gd name="T51" fmla="*/ 14571 h 15840"/>
                                    <a:gd name="T52" fmla="*/ 3982 w 5140"/>
                                    <a:gd name="T53" fmla="*/ 14560 h 15840"/>
                                    <a:gd name="T54" fmla="*/ 3906 w 5140"/>
                                    <a:gd name="T55" fmla="*/ 14553 h 15840"/>
                                    <a:gd name="T56" fmla="*/ 3840 w 5140"/>
                                    <a:gd name="T57" fmla="*/ 14552 h 15840"/>
                                    <a:gd name="T58" fmla="*/ 3840 w 5140"/>
                                    <a:gd name="T59" fmla="*/ 0 h 15840"/>
                                    <a:gd name="T60" fmla="*/ 0 w 5140"/>
                                    <a:gd name="T61" fmla="*/ 0 h 15840"/>
                                    <a:gd name="T62" fmla="*/ 0 w 5140"/>
                                    <a:gd name="T63" fmla="*/ 15840 h 15840"/>
                                    <a:gd name="T64" fmla="*/ 3840 w 5140"/>
                                    <a:gd name="T65" fmla="*/ 15840 h 15840"/>
                                    <a:gd name="T66" fmla="*/ 3840 w 5140"/>
                                    <a:gd name="T67" fmla="*/ 15839 h 15840"/>
                                    <a:gd name="T68" fmla="*/ 5139 w 5140"/>
                                    <a:gd name="T69" fmla="*/ 15839 h 15840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  <a:cxn ang="0">
                                      <a:pos x="T42" y="T43"/>
                                    </a:cxn>
                                    <a:cxn ang="0">
                                      <a:pos x="T44" y="T45"/>
                                    </a:cxn>
                                    <a:cxn ang="0">
                                      <a:pos x="T46" y="T47"/>
                                    </a:cxn>
                                    <a:cxn ang="0">
                                      <a:pos x="T48" y="T49"/>
                                    </a:cxn>
                                    <a:cxn ang="0">
                                      <a:pos x="T50" y="T51"/>
                                    </a:cxn>
                                    <a:cxn ang="0">
                                      <a:pos x="T52" y="T53"/>
                                    </a:cxn>
                                    <a:cxn ang="0">
                                      <a:pos x="T54" y="T55"/>
                                    </a:cxn>
                                    <a:cxn ang="0">
                                      <a:pos x="T56" y="T57"/>
                                    </a:cxn>
                                    <a:cxn ang="0">
                                      <a:pos x="T58" y="T59"/>
                                    </a:cxn>
                                    <a:cxn ang="0">
                                      <a:pos x="T60" y="T61"/>
                                    </a:cxn>
                                    <a:cxn ang="0">
                                      <a:pos x="T62" y="T63"/>
                                    </a:cxn>
                                    <a:cxn ang="0">
                                      <a:pos x="T64" y="T65"/>
                                    </a:cxn>
                                    <a:cxn ang="0">
                                      <a:pos x="T66" y="T67"/>
                                    </a:cxn>
                                    <a:cxn ang="0">
                                      <a:pos x="T68" y="T69"/>
                                    </a:cxn>
                                  </a:cxnLst>
                                  <a:rect l="0" t="0" r="r" b="b"/>
                                  <a:pathLst>
                                    <a:path w="5140" h="15840">
                                      <a:moveTo>
                                        <a:pt x="5139" y="15839"/>
                                      </a:moveTo>
                                      <a:lnTo>
                                        <a:pt x="5137" y="15764"/>
                                      </a:lnTo>
                                      <a:lnTo>
                                        <a:pt x="5130" y="15689"/>
                                      </a:lnTo>
                                      <a:lnTo>
                                        <a:pt x="5120" y="15616"/>
                                      </a:lnTo>
                                      <a:lnTo>
                                        <a:pt x="5105" y="15544"/>
                                      </a:lnTo>
                                      <a:lnTo>
                                        <a:pt x="5086" y="15474"/>
                                      </a:lnTo>
                                      <a:lnTo>
                                        <a:pt x="5063" y="15405"/>
                                      </a:lnTo>
                                      <a:lnTo>
                                        <a:pt x="5036" y="15338"/>
                                      </a:lnTo>
                                      <a:lnTo>
                                        <a:pt x="5006" y="15273"/>
                                      </a:lnTo>
                                      <a:lnTo>
                                        <a:pt x="4972" y="15210"/>
                                      </a:lnTo>
                                      <a:lnTo>
                                        <a:pt x="4935" y="15149"/>
                                      </a:lnTo>
                                      <a:lnTo>
                                        <a:pt x="4895" y="15090"/>
                                      </a:lnTo>
                                      <a:lnTo>
                                        <a:pt x="4851" y="15034"/>
                                      </a:lnTo>
                                      <a:lnTo>
                                        <a:pt x="4805" y="14980"/>
                                      </a:lnTo>
                                      <a:lnTo>
                                        <a:pt x="4755" y="14928"/>
                                      </a:lnTo>
                                      <a:lnTo>
                                        <a:pt x="4703" y="14880"/>
                                      </a:lnTo>
                                      <a:lnTo>
                                        <a:pt x="4648" y="14834"/>
                                      </a:lnTo>
                                      <a:lnTo>
                                        <a:pt x="4591" y="14791"/>
                                      </a:lnTo>
                                      <a:lnTo>
                                        <a:pt x="4531" y="14752"/>
                                      </a:lnTo>
                                      <a:lnTo>
                                        <a:pt x="4469" y="14715"/>
                                      </a:lnTo>
                                      <a:lnTo>
                                        <a:pt x="4405" y="14682"/>
                                      </a:lnTo>
                                      <a:lnTo>
                                        <a:pt x="4339" y="14652"/>
                                      </a:lnTo>
                                      <a:lnTo>
                                        <a:pt x="4271" y="14626"/>
                                      </a:lnTo>
                                      <a:lnTo>
                                        <a:pt x="4201" y="14604"/>
                                      </a:lnTo>
                                      <a:lnTo>
                                        <a:pt x="4129" y="14585"/>
                                      </a:lnTo>
                                      <a:lnTo>
                                        <a:pt x="4056" y="14571"/>
                                      </a:lnTo>
                                      <a:lnTo>
                                        <a:pt x="3982" y="14560"/>
                                      </a:lnTo>
                                      <a:lnTo>
                                        <a:pt x="3906" y="14553"/>
                                      </a:lnTo>
                                      <a:lnTo>
                                        <a:pt x="3840" y="14552"/>
                                      </a:lnTo>
                                      <a:lnTo>
                                        <a:pt x="3840" y="0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0" y="15840"/>
                                      </a:lnTo>
                                      <a:lnTo>
                                        <a:pt x="3840" y="15840"/>
                                      </a:lnTo>
                                      <a:lnTo>
                                        <a:pt x="3840" y="15839"/>
                                      </a:lnTo>
                                      <a:lnTo>
                                        <a:pt x="5139" y="15839"/>
                                      </a:lnTo>
                                    </a:path>
                                  </a:pathLst>
                                </a:custGeom>
                                <a:solidFill>
                                  <a:schemeClr val="accent3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0" name="Freeform 20"/>
                              <wps:cNvSpPr>
                                <a:spLocks/>
                              </wps:cNvSpPr>
                              <wps:spPr bwMode="auto">
                                <a:xfrm>
                                  <a:off x="9525" y="0"/>
                                  <a:ext cx="2430383" cy="3165276"/>
                                </a:xfrm>
                                <a:custGeom>
                                  <a:avLst/>
                                  <a:gdLst>
                                    <a:gd name="T0" fmla="+- 0 3761 13"/>
                                    <a:gd name="T1" fmla="*/ T0 w 3828"/>
                                    <a:gd name="T2" fmla="*/ 2 h 4985"/>
                                    <a:gd name="T3" fmla="+- 0 1507 13"/>
                                    <a:gd name="T4" fmla="*/ T3 w 3828"/>
                                    <a:gd name="T5" fmla="*/ 2473 h 4985"/>
                                    <a:gd name="T6" fmla="+- 0 1792 13"/>
                                    <a:gd name="T7" fmla="*/ T6 w 3828"/>
                                    <a:gd name="T8" fmla="*/ 2388 h 4985"/>
                                    <a:gd name="T9" fmla="+- 0 2045 13"/>
                                    <a:gd name="T10" fmla="*/ T9 w 3828"/>
                                    <a:gd name="T11" fmla="*/ 2244 h 4985"/>
                                    <a:gd name="T12" fmla="+- 0 2257 13"/>
                                    <a:gd name="T13" fmla="*/ T12 w 3828"/>
                                    <a:gd name="T14" fmla="*/ 2050 h 4985"/>
                                    <a:gd name="T15" fmla="+- 0 2419 13"/>
                                    <a:gd name="T16" fmla="*/ T15 w 3828"/>
                                    <a:gd name="T17" fmla="*/ 1813 h 4985"/>
                                    <a:gd name="T18" fmla="+- 0 2522 13"/>
                                    <a:gd name="T19" fmla="*/ T18 w 3828"/>
                                    <a:gd name="T20" fmla="*/ 1543 h 4985"/>
                                    <a:gd name="T21" fmla="+- 0 2558 13"/>
                                    <a:gd name="T22" fmla="*/ T21 w 3828"/>
                                    <a:gd name="T23" fmla="*/ 1247 h 4985"/>
                                    <a:gd name="T24" fmla="+- 0 2595 13"/>
                                    <a:gd name="T25" fmla="*/ T24 w 3828"/>
                                    <a:gd name="T26" fmla="*/ 1543 h 4985"/>
                                    <a:gd name="T27" fmla="+- 0 2698 13"/>
                                    <a:gd name="T28" fmla="*/ T27 w 3828"/>
                                    <a:gd name="T29" fmla="*/ 1813 h 4985"/>
                                    <a:gd name="T30" fmla="+- 0 2860 13"/>
                                    <a:gd name="T31" fmla="*/ T30 w 3828"/>
                                    <a:gd name="T32" fmla="*/ 2050 h 4985"/>
                                    <a:gd name="T33" fmla="+- 0 3071 13"/>
                                    <a:gd name="T34" fmla="*/ T33 w 3828"/>
                                    <a:gd name="T35" fmla="*/ 2244 h 4985"/>
                                    <a:gd name="T36" fmla="+- 0 3324 13"/>
                                    <a:gd name="T37" fmla="*/ T36 w 3828"/>
                                    <a:gd name="T38" fmla="*/ 2388 h 4985"/>
                                    <a:gd name="T39" fmla="+- 0 3610 13"/>
                                    <a:gd name="T40" fmla="*/ T39 w 3828"/>
                                    <a:gd name="T41" fmla="*/ 2473 h 4985"/>
                                    <a:gd name="T42" fmla="+- 0 3685 13"/>
                                    <a:gd name="T43" fmla="*/ T42 w 3828"/>
                                    <a:gd name="T44" fmla="*/ 9 h 4985"/>
                                    <a:gd name="T45" fmla="+- 0 3393 13"/>
                                    <a:gd name="T46" fmla="*/ T45 w 3828"/>
                                    <a:gd name="T47" fmla="*/ 78 h 4985"/>
                                    <a:gd name="T48" fmla="+- 0 3131 13"/>
                                    <a:gd name="T49" fmla="*/ T48 w 3828"/>
                                    <a:gd name="T50" fmla="*/ 208 h 4985"/>
                                    <a:gd name="T51" fmla="+- 0 2908 13"/>
                                    <a:gd name="T52" fmla="*/ T51 w 3828"/>
                                    <a:gd name="T53" fmla="*/ 391 h 4985"/>
                                    <a:gd name="T54" fmla="+- 0 2733 13"/>
                                    <a:gd name="T55" fmla="*/ T54 w 3828"/>
                                    <a:gd name="T56" fmla="*/ 618 h 4985"/>
                                    <a:gd name="T57" fmla="+- 0 2614 13"/>
                                    <a:gd name="T58" fmla="*/ T57 w 3828"/>
                                    <a:gd name="T59" fmla="*/ 880 h 4985"/>
                                    <a:gd name="T60" fmla="+- 0 2561 13"/>
                                    <a:gd name="T61" fmla="*/ T60 w 3828"/>
                                    <a:gd name="T62" fmla="*/ 1171 h 4985"/>
                                    <a:gd name="T63" fmla="+- 0 2538 13"/>
                                    <a:gd name="T64" fmla="*/ T63 w 3828"/>
                                    <a:gd name="T65" fmla="*/ 1023 h 4985"/>
                                    <a:gd name="T66" fmla="+- 0 2450 13"/>
                                    <a:gd name="T67" fmla="*/ T66 w 3828"/>
                                    <a:gd name="T68" fmla="*/ 745 h 4985"/>
                                    <a:gd name="T69" fmla="+- 0 2302 13"/>
                                    <a:gd name="T70" fmla="*/ T69 w 3828"/>
                                    <a:gd name="T71" fmla="*/ 499 h 4985"/>
                                    <a:gd name="T72" fmla="+- 0 2102 13"/>
                                    <a:gd name="T73" fmla="*/ T72 w 3828"/>
                                    <a:gd name="T74" fmla="*/ 293 h 4985"/>
                                    <a:gd name="T75" fmla="+- 0 1859 13"/>
                                    <a:gd name="T76" fmla="*/ T75 w 3828"/>
                                    <a:gd name="T77" fmla="*/ 136 h 4985"/>
                                    <a:gd name="T78" fmla="+- 0 1581 13"/>
                                    <a:gd name="T79" fmla="*/ T78 w 3828"/>
                                    <a:gd name="T80" fmla="*/ 35 h 4985"/>
                                    <a:gd name="T81" fmla="+- 0 1301 13"/>
                                    <a:gd name="T82" fmla="*/ T81 w 3828"/>
                                    <a:gd name="T83" fmla="*/ 1 h 4985"/>
                                    <a:gd name="T84" fmla="+- 0 88 13"/>
                                    <a:gd name="T85" fmla="*/ T84 w 3828"/>
                                    <a:gd name="T86" fmla="*/ 1308 h 4985"/>
                                    <a:gd name="T87" fmla="+- 0 378 13"/>
                                    <a:gd name="T88" fmla="*/ T87 w 3828"/>
                                    <a:gd name="T89" fmla="*/ 1257 h 4985"/>
                                    <a:gd name="T90" fmla="+- 0 642 13"/>
                                    <a:gd name="T91" fmla="*/ T90 w 3828"/>
                                    <a:gd name="T92" fmla="*/ 1143 h 4985"/>
                                    <a:gd name="T93" fmla="+- 0 872 13"/>
                                    <a:gd name="T94" fmla="*/ T93 w 3828"/>
                                    <a:gd name="T95" fmla="*/ 976 h 4985"/>
                                    <a:gd name="T96" fmla="+- 0 1061 13"/>
                                    <a:gd name="T97" fmla="*/ T96 w 3828"/>
                                    <a:gd name="T98" fmla="*/ 762 h 4985"/>
                                    <a:gd name="T99" fmla="+- 0 1200 13"/>
                                    <a:gd name="T100" fmla="*/ T99 w 3828"/>
                                    <a:gd name="T101" fmla="*/ 510 h 4985"/>
                                    <a:gd name="T102" fmla="+- 0 1277 13"/>
                                    <a:gd name="T103" fmla="*/ T102 w 3828"/>
                                    <a:gd name="T104" fmla="*/ 252 h 4985"/>
                                    <a:gd name="T105" fmla="+- 0 91 13"/>
                                    <a:gd name="T106" fmla="*/ T105 w 3828"/>
                                    <a:gd name="T107" fmla="*/ 3736 h 4985"/>
                                    <a:gd name="T108" fmla="+- 0 390 13"/>
                                    <a:gd name="T109" fmla="*/ T108 w 3828"/>
                                    <a:gd name="T110" fmla="*/ 3683 h 4985"/>
                                    <a:gd name="T111" fmla="+- 0 660 13"/>
                                    <a:gd name="T112" fmla="*/ T111 w 3828"/>
                                    <a:gd name="T113" fmla="*/ 3568 h 4985"/>
                                    <a:gd name="T114" fmla="+- 0 893 13"/>
                                    <a:gd name="T115" fmla="*/ T114 w 3828"/>
                                    <a:gd name="T116" fmla="*/ 3397 h 4985"/>
                                    <a:gd name="T117" fmla="+- 0 1081 13"/>
                                    <a:gd name="T118" fmla="*/ T117 w 3828"/>
                                    <a:gd name="T119" fmla="*/ 3181 h 4985"/>
                                    <a:gd name="T120" fmla="+- 0 1214 13"/>
                                    <a:gd name="T121" fmla="*/ T120 w 3828"/>
                                    <a:gd name="T122" fmla="*/ 2926 h 4985"/>
                                    <a:gd name="T123" fmla="+- 0 1277 13"/>
                                    <a:gd name="T124" fmla="*/ T123 w 3828"/>
                                    <a:gd name="T125" fmla="*/ 2699 h 4985"/>
                                    <a:gd name="T126" fmla="+- 0 1214 13"/>
                                    <a:gd name="T127" fmla="*/ T126 w 3828"/>
                                    <a:gd name="T128" fmla="*/ 4550 h 4985"/>
                                    <a:gd name="T129" fmla="+- 0 1081 13"/>
                                    <a:gd name="T130" fmla="*/ T129 w 3828"/>
                                    <a:gd name="T131" fmla="*/ 4295 h 4985"/>
                                    <a:gd name="T132" fmla="+- 0 893 13"/>
                                    <a:gd name="T133" fmla="*/ T132 w 3828"/>
                                    <a:gd name="T134" fmla="*/ 4078 h 4985"/>
                                    <a:gd name="T135" fmla="+- 0 660 13"/>
                                    <a:gd name="T136" fmla="*/ T135 w 3828"/>
                                    <a:gd name="T137" fmla="*/ 3908 h 4985"/>
                                    <a:gd name="T138" fmla="+- 0 390 13"/>
                                    <a:gd name="T139" fmla="*/ T138 w 3828"/>
                                    <a:gd name="T140" fmla="*/ 3793 h 4985"/>
                                    <a:gd name="T141" fmla="+- 0 91 13"/>
                                    <a:gd name="T142" fmla="*/ T141 w 3828"/>
                                    <a:gd name="T143" fmla="*/ 3740 h 4985"/>
                                    <a:gd name="T144" fmla="+- 0 1295 13"/>
                                    <a:gd name="T145" fmla="*/ T144 w 3828"/>
                                    <a:gd name="T146" fmla="*/ 4985 h 4985"/>
                                    <a:gd name="T147" fmla="+- 0 1506 13"/>
                                    <a:gd name="T148" fmla="*/ T147 w 3828"/>
                                    <a:gd name="T149" fmla="*/ 4975 h 4985"/>
                                    <a:gd name="T150" fmla="+- 0 1802 13"/>
                                    <a:gd name="T151" fmla="*/ T150 w 3828"/>
                                    <a:gd name="T152" fmla="*/ 4932 h 4985"/>
                                    <a:gd name="T153" fmla="+- 0 2087 13"/>
                                    <a:gd name="T154" fmla="*/ T153 w 3828"/>
                                    <a:gd name="T155" fmla="*/ 4858 h 4985"/>
                                    <a:gd name="T156" fmla="+- 0 2357 13"/>
                                    <a:gd name="T157" fmla="*/ T156 w 3828"/>
                                    <a:gd name="T158" fmla="*/ 4753 h 4985"/>
                                    <a:gd name="T159" fmla="+- 0 2612 13"/>
                                    <a:gd name="T160" fmla="*/ T159 w 3828"/>
                                    <a:gd name="T161" fmla="*/ 4620 h 4985"/>
                                    <a:gd name="T162" fmla="+- 0 2848 13"/>
                                    <a:gd name="T163" fmla="*/ T162 w 3828"/>
                                    <a:gd name="T164" fmla="*/ 4462 h 4985"/>
                                    <a:gd name="T165" fmla="+- 0 3064 13"/>
                                    <a:gd name="T166" fmla="*/ T165 w 3828"/>
                                    <a:gd name="T167" fmla="*/ 4279 h 4985"/>
                                    <a:gd name="T168" fmla="+- 0 3257 13"/>
                                    <a:gd name="T169" fmla="*/ T168 w 3828"/>
                                    <a:gd name="T170" fmla="*/ 4074 h 4985"/>
                                    <a:gd name="T171" fmla="+- 0 3427 13"/>
                                    <a:gd name="T172" fmla="*/ T171 w 3828"/>
                                    <a:gd name="T173" fmla="*/ 3849 h 4985"/>
                                    <a:gd name="T174" fmla="+- 0 3570 13"/>
                                    <a:gd name="T175" fmla="*/ T174 w 3828"/>
                                    <a:gd name="T176" fmla="*/ 3606 h 4985"/>
                                    <a:gd name="T177" fmla="+- 0 3685 13"/>
                                    <a:gd name="T178" fmla="*/ T177 w 3828"/>
                                    <a:gd name="T179" fmla="*/ 3346 h 4985"/>
                                    <a:gd name="T180" fmla="+- 0 3770 13"/>
                                    <a:gd name="T181" fmla="*/ T180 w 3828"/>
                                    <a:gd name="T182" fmla="*/ 3073 h 4985"/>
                                    <a:gd name="T183" fmla="+- 0 3822 13"/>
                                    <a:gd name="T184" fmla="*/ T183 w 3828"/>
                                    <a:gd name="T185" fmla="*/ 2787 h 4985"/>
                                    <a:gd name="T186" fmla="+- 0 3840 13"/>
                                    <a:gd name="T187" fmla="*/ T186 w 3828"/>
                                    <a:gd name="T188" fmla="*/ 2493 h 4985"/>
                                  </a:gdLst>
                                  <a:ahLst/>
                                  <a:cxnLst>
                                    <a:cxn ang="0">
                                      <a:pos x="T1" y="T2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7" y="T8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3" y="T14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9" y="T20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5" y="T26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1" y="T32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7" y="T38"/>
                                    </a:cxn>
                                    <a:cxn ang="0">
                                      <a:pos x="T40" y="T41"/>
                                    </a:cxn>
                                    <a:cxn ang="0">
                                      <a:pos x="T43" y="T44"/>
                                    </a:cxn>
                                    <a:cxn ang="0">
                                      <a:pos x="T46" y="T47"/>
                                    </a:cxn>
                                    <a:cxn ang="0">
                                      <a:pos x="T49" y="T50"/>
                                    </a:cxn>
                                    <a:cxn ang="0">
                                      <a:pos x="T52" y="T53"/>
                                    </a:cxn>
                                    <a:cxn ang="0">
                                      <a:pos x="T55" y="T56"/>
                                    </a:cxn>
                                    <a:cxn ang="0">
                                      <a:pos x="T58" y="T59"/>
                                    </a:cxn>
                                    <a:cxn ang="0">
                                      <a:pos x="T61" y="T62"/>
                                    </a:cxn>
                                    <a:cxn ang="0">
                                      <a:pos x="T64" y="T65"/>
                                    </a:cxn>
                                    <a:cxn ang="0">
                                      <a:pos x="T67" y="T68"/>
                                    </a:cxn>
                                    <a:cxn ang="0">
                                      <a:pos x="T70" y="T71"/>
                                    </a:cxn>
                                    <a:cxn ang="0">
                                      <a:pos x="T73" y="T74"/>
                                    </a:cxn>
                                    <a:cxn ang="0">
                                      <a:pos x="T76" y="T77"/>
                                    </a:cxn>
                                    <a:cxn ang="0">
                                      <a:pos x="T79" y="T80"/>
                                    </a:cxn>
                                    <a:cxn ang="0">
                                      <a:pos x="T82" y="T83"/>
                                    </a:cxn>
                                    <a:cxn ang="0">
                                      <a:pos x="T85" y="T86"/>
                                    </a:cxn>
                                    <a:cxn ang="0">
                                      <a:pos x="T88" y="T89"/>
                                    </a:cxn>
                                    <a:cxn ang="0">
                                      <a:pos x="T91" y="T92"/>
                                    </a:cxn>
                                    <a:cxn ang="0">
                                      <a:pos x="T94" y="T95"/>
                                    </a:cxn>
                                    <a:cxn ang="0">
                                      <a:pos x="T97" y="T98"/>
                                    </a:cxn>
                                    <a:cxn ang="0">
                                      <a:pos x="T100" y="T101"/>
                                    </a:cxn>
                                    <a:cxn ang="0">
                                      <a:pos x="T103" y="T104"/>
                                    </a:cxn>
                                    <a:cxn ang="0">
                                      <a:pos x="T106" y="T107"/>
                                    </a:cxn>
                                    <a:cxn ang="0">
                                      <a:pos x="T109" y="T110"/>
                                    </a:cxn>
                                    <a:cxn ang="0">
                                      <a:pos x="T112" y="T113"/>
                                    </a:cxn>
                                    <a:cxn ang="0">
                                      <a:pos x="T115" y="T116"/>
                                    </a:cxn>
                                    <a:cxn ang="0">
                                      <a:pos x="T118" y="T119"/>
                                    </a:cxn>
                                    <a:cxn ang="0">
                                      <a:pos x="T121" y="T122"/>
                                    </a:cxn>
                                    <a:cxn ang="0">
                                      <a:pos x="T124" y="T125"/>
                                    </a:cxn>
                                    <a:cxn ang="0">
                                      <a:pos x="T127" y="T128"/>
                                    </a:cxn>
                                    <a:cxn ang="0">
                                      <a:pos x="T130" y="T131"/>
                                    </a:cxn>
                                    <a:cxn ang="0">
                                      <a:pos x="T133" y="T134"/>
                                    </a:cxn>
                                    <a:cxn ang="0">
                                      <a:pos x="T136" y="T137"/>
                                    </a:cxn>
                                    <a:cxn ang="0">
                                      <a:pos x="T139" y="T140"/>
                                    </a:cxn>
                                    <a:cxn ang="0">
                                      <a:pos x="T142" y="T143"/>
                                    </a:cxn>
                                    <a:cxn ang="0">
                                      <a:pos x="T145" y="T146"/>
                                    </a:cxn>
                                    <a:cxn ang="0">
                                      <a:pos x="T148" y="T149"/>
                                    </a:cxn>
                                    <a:cxn ang="0">
                                      <a:pos x="T151" y="T152"/>
                                    </a:cxn>
                                    <a:cxn ang="0">
                                      <a:pos x="T154" y="T155"/>
                                    </a:cxn>
                                    <a:cxn ang="0">
                                      <a:pos x="T157" y="T158"/>
                                    </a:cxn>
                                    <a:cxn ang="0">
                                      <a:pos x="T160" y="T161"/>
                                    </a:cxn>
                                    <a:cxn ang="0">
                                      <a:pos x="T163" y="T164"/>
                                    </a:cxn>
                                    <a:cxn ang="0">
                                      <a:pos x="T166" y="T167"/>
                                    </a:cxn>
                                    <a:cxn ang="0">
                                      <a:pos x="T169" y="T170"/>
                                    </a:cxn>
                                    <a:cxn ang="0">
                                      <a:pos x="T172" y="T173"/>
                                    </a:cxn>
                                    <a:cxn ang="0">
                                      <a:pos x="T175" y="T176"/>
                                    </a:cxn>
                                    <a:cxn ang="0">
                                      <a:pos x="T178" y="T179"/>
                                    </a:cxn>
                                    <a:cxn ang="0">
                                      <a:pos x="T181" y="T182"/>
                                    </a:cxn>
                                    <a:cxn ang="0">
                                      <a:pos x="T184" y="T185"/>
                                    </a:cxn>
                                    <a:cxn ang="0">
                                      <a:pos x="T187" y="T188"/>
                                    </a:cxn>
                                  </a:cxnLst>
                                  <a:rect l="0" t="0" r="r" b="b"/>
                                  <a:pathLst>
                                    <a:path w="3828" h="4985">
                                      <a:moveTo>
                                        <a:pt x="3827" y="2491"/>
                                      </a:moveTo>
                                      <a:lnTo>
                                        <a:pt x="3827" y="0"/>
                                      </a:lnTo>
                                      <a:lnTo>
                                        <a:pt x="3749" y="2"/>
                                      </a:lnTo>
                                      <a:lnTo>
                                        <a:pt x="3748" y="2"/>
                                      </a:lnTo>
                                      <a:lnTo>
                                        <a:pt x="3748" y="2491"/>
                                      </a:lnTo>
                                      <a:lnTo>
                                        <a:pt x="1342" y="2491"/>
                                      </a:lnTo>
                                      <a:lnTo>
                                        <a:pt x="1418" y="2484"/>
                                      </a:lnTo>
                                      <a:lnTo>
                                        <a:pt x="1494" y="2473"/>
                                      </a:lnTo>
                                      <a:lnTo>
                                        <a:pt x="1568" y="2458"/>
                                      </a:lnTo>
                                      <a:lnTo>
                                        <a:pt x="1640" y="2439"/>
                                      </a:lnTo>
                                      <a:lnTo>
                                        <a:pt x="1711" y="2415"/>
                                      </a:lnTo>
                                      <a:lnTo>
                                        <a:pt x="1779" y="2388"/>
                                      </a:lnTo>
                                      <a:lnTo>
                                        <a:pt x="1846" y="2358"/>
                                      </a:lnTo>
                                      <a:lnTo>
                                        <a:pt x="1910" y="2323"/>
                                      </a:lnTo>
                                      <a:lnTo>
                                        <a:pt x="1973" y="2286"/>
                                      </a:lnTo>
                                      <a:lnTo>
                                        <a:pt x="2032" y="2244"/>
                                      </a:lnTo>
                                      <a:lnTo>
                                        <a:pt x="2089" y="2200"/>
                                      </a:lnTo>
                                      <a:lnTo>
                                        <a:pt x="2144" y="2153"/>
                                      </a:lnTo>
                                      <a:lnTo>
                                        <a:pt x="2195" y="2103"/>
                                      </a:lnTo>
                                      <a:lnTo>
                                        <a:pt x="2244" y="2050"/>
                                      </a:lnTo>
                                      <a:lnTo>
                                        <a:pt x="2289" y="1994"/>
                                      </a:lnTo>
                                      <a:lnTo>
                                        <a:pt x="2331" y="1936"/>
                                      </a:lnTo>
                                      <a:lnTo>
                                        <a:pt x="2370" y="1876"/>
                                      </a:lnTo>
                                      <a:lnTo>
                                        <a:pt x="2406" y="1813"/>
                                      </a:lnTo>
                                      <a:lnTo>
                                        <a:pt x="2437" y="1749"/>
                                      </a:lnTo>
                                      <a:lnTo>
                                        <a:pt x="2465" y="1682"/>
                                      </a:lnTo>
                                      <a:lnTo>
                                        <a:pt x="2489" y="1613"/>
                                      </a:lnTo>
                                      <a:lnTo>
                                        <a:pt x="2509" y="1543"/>
                                      </a:lnTo>
                                      <a:lnTo>
                                        <a:pt x="2525" y="1471"/>
                                      </a:lnTo>
                                      <a:lnTo>
                                        <a:pt x="2536" y="1397"/>
                                      </a:lnTo>
                                      <a:lnTo>
                                        <a:pt x="2543" y="1323"/>
                                      </a:lnTo>
                                      <a:lnTo>
                                        <a:pt x="2545" y="1247"/>
                                      </a:lnTo>
                                      <a:lnTo>
                                        <a:pt x="2548" y="1323"/>
                                      </a:lnTo>
                                      <a:lnTo>
                                        <a:pt x="2555" y="1397"/>
                                      </a:lnTo>
                                      <a:lnTo>
                                        <a:pt x="2566" y="1471"/>
                                      </a:lnTo>
                                      <a:lnTo>
                                        <a:pt x="2582" y="1543"/>
                                      </a:lnTo>
                                      <a:lnTo>
                                        <a:pt x="2601" y="1613"/>
                                      </a:lnTo>
                                      <a:lnTo>
                                        <a:pt x="2625" y="1682"/>
                                      </a:lnTo>
                                      <a:lnTo>
                                        <a:pt x="2653" y="1749"/>
                                      </a:lnTo>
                                      <a:lnTo>
                                        <a:pt x="2685" y="1813"/>
                                      </a:lnTo>
                                      <a:lnTo>
                                        <a:pt x="2720" y="1876"/>
                                      </a:lnTo>
                                      <a:lnTo>
                                        <a:pt x="2759" y="1936"/>
                                      </a:lnTo>
                                      <a:lnTo>
                                        <a:pt x="2801" y="1994"/>
                                      </a:lnTo>
                                      <a:lnTo>
                                        <a:pt x="2847" y="2050"/>
                                      </a:lnTo>
                                      <a:lnTo>
                                        <a:pt x="2895" y="2103"/>
                                      </a:lnTo>
                                      <a:lnTo>
                                        <a:pt x="2947" y="2153"/>
                                      </a:lnTo>
                                      <a:lnTo>
                                        <a:pt x="3001" y="2200"/>
                                      </a:lnTo>
                                      <a:lnTo>
                                        <a:pt x="3058" y="2244"/>
                                      </a:lnTo>
                                      <a:lnTo>
                                        <a:pt x="3118" y="2286"/>
                                      </a:lnTo>
                                      <a:lnTo>
                                        <a:pt x="3180" y="2323"/>
                                      </a:lnTo>
                                      <a:lnTo>
                                        <a:pt x="3244" y="2358"/>
                                      </a:lnTo>
                                      <a:lnTo>
                                        <a:pt x="3311" y="2388"/>
                                      </a:lnTo>
                                      <a:lnTo>
                                        <a:pt x="3380" y="2415"/>
                                      </a:lnTo>
                                      <a:lnTo>
                                        <a:pt x="3450" y="2439"/>
                                      </a:lnTo>
                                      <a:lnTo>
                                        <a:pt x="3523" y="2458"/>
                                      </a:lnTo>
                                      <a:lnTo>
                                        <a:pt x="3597" y="2473"/>
                                      </a:lnTo>
                                      <a:lnTo>
                                        <a:pt x="3672" y="2484"/>
                                      </a:lnTo>
                                      <a:lnTo>
                                        <a:pt x="3748" y="2491"/>
                                      </a:lnTo>
                                      <a:lnTo>
                                        <a:pt x="3748" y="2"/>
                                      </a:lnTo>
                                      <a:lnTo>
                                        <a:pt x="3672" y="9"/>
                                      </a:lnTo>
                                      <a:lnTo>
                                        <a:pt x="3597" y="20"/>
                                      </a:lnTo>
                                      <a:lnTo>
                                        <a:pt x="3523" y="35"/>
                                      </a:lnTo>
                                      <a:lnTo>
                                        <a:pt x="3450" y="55"/>
                                      </a:lnTo>
                                      <a:lnTo>
                                        <a:pt x="3380" y="78"/>
                                      </a:lnTo>
                                      <a:lnTo>
                                        <a:pt x="3311" y="105"/>
                                      </a:lnTo>
                                      <a:lnTo>
                                        <a:pt x="3244" y="136"/>
                                      </a:lnTo>
                                      <a:lnTo>
                                        <a:pt x="3180" y="170"/>
                                      </a:lnTo>
                                      <a:lnTo>
                                        <a:pt x="3118" y="208"/>
                                      </a:lnTo>
                                      <a:lnTo>
                                        <a:pt x="3058" y="249"/>
                                      </a:lnTo>
                                      <a:lnTo>
                                        <a:pt x="3001" y="293"/>
                                      </a:lnTo>
                                      <a:lnTo>
                                        <a:pt x="2947" y="340"/>
                                      </a:lnTo>
                                      <a:lnTo>
                                        <a:pt x="2895" y="391"/>
                                      </a:lnTo>
                                      <a:lnTo>
                                        <a:pt x="2847" y="443"/>
                                      </a:lnTo>
                                      <a:lnTo>
                                        <a:pt x="2801" y="499"/>
                                      </a:lnTo>
                                      <a:lnTo>
                                        <a:pt x="2759" y="557"/>
                                      </a:lnTo>
                                      <a:lnTo>
                                        <a:pt x="2720" y="618"/>
                                      </a:lnTo>
                                      <a:lnTo>
                                        <a:pt x="2685" y="680"/>
                                      </a:lnTo>
                                      <a:lnTo>
                                        <a:pt x="2653" y="745"/>
                                      </a:lnTo>
                                      <a:lnTo>
                                        <a:pt x="2625" y="812"/>
                                      </a:lnTo>
                                      <a:lnTo>
                                        <a:pt x="2601" y="880"/>
                                      </a:lnTo>
                                      <a:lnTo>
                                        <a:pt x="2582" y="951"/>
                                      </a:lnTo>
                                      <a:lnTo>
                                        <a:pt x="2566" y="1023"/>
                                      </a:lnTo>
                                      <a:lnTo>
                                        <a:pt x="2555" y="1096"/>
                                      </a:lnTo>
                                      <a:lnTo>
                                        <a:pt x="2548" y="1171"/>
                                      </a:lnTo>
                                      <a:lnTo>
                                        <a:pt x="2545" y="1246"/>
                                      </a:lnTo>
                                      <a:lnTo>
                                        <a:pt x="2543" y="1171"/>
                                      </a:lnTo>
                                      <a:lnTo>
                                        <a:pt x="2536" y="1096"/>
                                      </a:lnTo>
                                      <a:lnTo>
                                        <a:pt x="2525" y="1023"/>
                                      </a:lnTo>
                                      <a:lnTo>
                                        <a:pt x="2509" y="951"/>
                                      </a:lnTo>
                                      <a:lnTo>
                                        <a:pt x="2489" y="880"/>
                                      </a:lnTo>
                                      <a:lnTo>
                                        <a:pt x="2465" y="812"/>
                                      </a:lnTo>
                                      <a:lnTo>
                                        <a:pt x="2437" y="745"/>
                                      </a:lnTo>
                                      <a:lnTo>
                                        <a:pt x="2406" y="680"/>
                                      </a:lnTo>
                                      <a:lnTo>
                                        <a:pt x="2370" y="617"/>
                                      </a:lnTo>
                                      <a:lnTo>
                                        <a:pt x="2331" y="557"/>
                                      </a:lnTo>
                                      <a:lnTo>
                                        <a:pt x="2289" y="499"/>
                                      </a:lnTo>
                                      <a:lnTo>
                                        <a:pt x="2244" y="443"/>
                                      </a:lnTo>
                                      <a:lnTo>
                                        <a:pt x="2195" y="391"/>
                                      </a:lnTo>
                                      <a:lnTo>
                                        <a:pt x="2144" y="340"/>
                                      </a:lnTo>
                                      <a:lnTo>
                                        <a:pt x="2089" y="293"/>
                                      </a:lnTo>
                                      <a:lnTo>
                                        <a:pt x="2032" y="249"/>
                                      </a:lnTo>
                                      <a:lnTo>
                                        <a:pt x="1973" y="208"/>
                                      </a:lnTo>
                                      <a:lnTo>
                                        <a:pt x="1910" y="170"/>
                                      </a:lnTo>
                                      <a:lnTo>
                                        <a:pt x="1846" y="136"/>
                                      </a:lnTo>
                                      <a:lnTo>
                                        <a:pt x="1779" y="105"/>
                                      </a:lnTo>
                                      <a:lnTo>
                                        <a:pt x="1711" y="78"/>
                                      </a:lnTo>
                                      <a:lnTo>
                                        <a:pt x="1640" y="55"/>
                                      </a:lnTo>
                                      <a:lnTo>
                                        <a:pt x="1568" y="35"/>
                                      </a:lnTo>
                                      <a:lnTo>
                                        <a:pt x="1494" y="20"/>
                                      </a:lnTo>
                                      <a:lnTo>
                                        <a:pt x="1418" y="9"/>
                                      </a:lnTo>
                                      <a:lnTo>
                                        <a:pt x="1342" y="2"/>
                                      </a:lnTo>
                                      <a:lnTo>
                                        <a:pt x="1288" y="1"/>
                                      </a:lnTo>
                                      <a:lnTo>
                                        <a:pt x="1288" y="0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0" y="1310"/>
                                      </a:lnTo>
                                      <a:lnTo>
                                        <a:pt x="75" y="1308"/>
                                      </a:lnTo>
                                      <a:lnTo>
                                        <a:pt x="150" y="1302"/>
                                      </a:lnTo>
                                      <a:lnTo>
                                        <a:pt x="223" y="1291"/>
                                      </a:lnTo>
                                      <a:lnTo>
                                        <a:pt x="295" y="1276"/>
                                      </a:lnTo>
                                      <a:lnTo>
                                        <a:pt x="365" y="1257"/>
                                      </a:lnTo>
                                      <a:lnTo>
                                        <a:pt x="434" y="1234"/>
                                      </a:lnTo>
                                      <a:lnTo>
                                        <a:pt x="501" y="1207"/>
                                      </a:lnTo>
                                      <a:lnTo>
                                        <a:pt x="566" y="1177"/>
                                      </a:lnTo>
                                      <a:lnTo>
                                        <a:pt x="629" y="1143"/>
                                      </a:lnTo>
                                      <a:lnTo>
                                        <a:pt x="690" y="1106"/>
                                      </a:lnTo>
                                      <a:lnTo>
                                        <a:pt x="749" y="1066"/>
                                      </a:lnTo>
                                      <a:lnTo>
                                        <a:pt x="805" y="1023"/>
                                      </a:lnTo>
                                      <a:lnTo>
                                        <a:pt x="859" y="976"/>
                                      </a:lnTo>
                                      <a:lnTo>
                                        <a:pt x="911" y="927"/>
                                      </a:lnTo>
                                      <a:lnTo>
                                        <a:pt x="959" y="874"/>
                                      </a:lnTo>
                                      <a:lnTo>
                                        <a:pt x="1005" y="820"/>
                                      </a:lnTo>
                                      <a:lnTo>
                                        <a:pt x="1048" y="762"/>
                                      </a:lnTo>
                                      <a:lnTo>
                                        <a:pt x="1087" y="702"/>
                                      </a:lnTo>
                                      <a:lnTo>
                                        <a:pt x="1124" y="640"/>
                                      </a:lnTo>
                                      <a:lnTo>
                                        <a:pt x="1157" y="576"/>
                                      </a:lnTo>
                                      <a:lnTo>
                                        <a:pt x="1187" y="510"/>
                                      </a:lnTo>
                                      <a:lnTo>
                                        <a:pt x="1213" y="442"/>
                                      </a:lnTo>
                                      <a:lnTo>
                                        <a:pt x="1235" y="372"/>
                                      </a:lnTo>
                                      <a:lnTo>
                                        <a:pt x="1254" y="300"/>
                                      </a:lnTo>
                                      <a:lnTo>
                                        <a:pt x="1264" y="252"/>
                                      </a:lnTo>
                                      <a:lnTo>
                                        <a:pt x="1264" y="2491"/>
                                      </a:lnTo>
                                      <a:lnTo>
                                        <a:pt x="0" y="2491"/>
                                      </a:lnTo>
                                      <a:lnTo>
                                        <a:pt x="0" y="3738"/>
                                      </a:lnTo>
                                      <a:lnTo>
                                        <a:pt x="78" y="3736"/>
                                      </a:lnTo>
                                      <a:lnTo>
                                        <a:pt x="155" y="3729"/>
                                      </a:lnTo>
                                      <a:lnTo>
                                        <a:pt x="230" y="3718"/>
                                      </a:lnTo>
                                      <a:lnTo>
                                        <a:pt x="304" y="3703"/>
                                      </a:lnTo>
                                      <a:lnTo>
                                        <a:pt x="377" y="3683"/>
                                      </a:lnTo>
                                      <a:lnTo>
                                        <a:pt x="447" y="3660"/>
                                      </a:lnTo>
                                      <a:lnTo>
                                        <a:pt x="516" y="3633"/>
                                      </a:lnTo>
                                      <a:lnTo>
                                        <a:pt x="582" y="3602"/>
                                      </a:lnTo>
                                      <a:lnTo>
                                        <a:pt x="647" y="3568"/>
                                      </a:lnTo>
                                      <a:lnTo>
                                        <a:pt x="709" y="3530"/>
                                      </a:lnTo>
                                      <a:lnTo>
                                        <a:pt x="769" y="3489"/>
                                      </a:lnTo>
                                      <a:lnTo>
                                        <a:pt x="826" y="3445"/>
                                      </a:lnTo>
                                      <a:lnTo>
                                        <a:pt x="880" y="3397"/>
                                      </a:lnTo>
                                      <a:lnTo>
                                        <a:pt x="932" y="3347"/>
                                      </a:lnTo>
                                      <a:lnTo>
                                        <a:pt x="980" y="3294"/>
                                      </a:lnTo>
                                      <a:lnTo>
                                        <a:pt x="1026" y="3239"/>
                                      </a:lnTo>
                                      <a:lnTo>
                                        <a:pt x="1068" y="3181"/>
                                      </a:lnTo>
                                      <a:lnTo>
                                        <a:pt x="1107" y="3120"/>
                                      </a:lnTo>
                                      <a:lnTo>
                                        <a:pt x="1142" y="3058"/>
                                      </a:lnTo>
                                      <a:lnTo>
                                        <a:pt x="1174" y="2993"/>
                                      </a:lnTo>
                                      <a:lnTo>
                                        <a:pt x="1201" y="2926"/>
                                      </a:lnTo>
                                      <a:lnTo>
                                        <a:pt x="1225" y="2858"/>
                                      </a:lnTo>
                                      <a:lnTo>
                                        <a:pt x="1245" y="2787"/>
                                      </a:lnTo>
                                      <a:lnTo>
                                        <a:pt x="1261" y="2715"/>
                                      </a:lnTo>
                                      <a:lnTo>
                                        <a:pt x="1264" y="2699"/>
                                      </a:lnTo>
                                      <a:lnTo>
                                        <a:pt x="1264" y="4777"/>
                                      </a:lnTo>
                                      <a:lnTo>
                                        <a:pt x="1245" y="4689"/>
                                      </a:lnTo>
                                      <a:lnTo>
                                        <a:pt x="1225" y="4618"/>
                                      </a:lnTo>
                                      <a:lnTo>
                                        <a:pt x="1201" y="4550"/>
                                      </a:lnTo>
                                      <a:lnTo>
                                        <a:pt x="1174" y="4483"/>
                                      </a:lnTo>
                                      <a:lnTo>
                                        <a:pt x="1142" y="4418"/>
                                      </a:lnTo>
                                      <a:lnTo>
                                        <a:pt x="1107" y="4355"/>
                                      </a:lnTo>
                                      <a:lnTo>
                                        <a:pt x="1068" y="4295"/>
                                      </a:lnTo>
                                      <a:lnTo>
                                        <a:pt x="1026" y="4237"/>
                                      </a:lnTo>
                                      <a:lnTo>
                                        <a:pt x="980" y="4181"/>
                                      </a:lnTo>
                                      <a:lnTo>
                                        <a:pt x="932" y="4129"/>
                                      </a:lnTo>
                                      <a:lnTo>
                                        <a:pt x="880" y="4078"/>
                                      </a:lnTo>
                                      <a:lnTo>
                                        <a:pt x="826" y="4031"/>
                                      </a:lnTo>
                                      <a:lnTo>
                                        <a:pt x="769" y="3987"/>
                                      </a:lnTo>
                                      <a:lnTo>
                                        <a:pt x="709" y="3946"/>
                                      </a:lnTo>
                                      <a:lnTo>
                                        <a:pt x="647" y="3908"/>
                                      </a:lnTo>
                                      <a:lnTo>
                                        <a:pt x="582" y="3874"/>
                                      </a:lnTo>
                                      <a:lnTo>
                                        <a:pt x="516" y="3843"/>
                                      </a:lnTo>
                                      <a:lnTo>
                                        <a:pt x="447" y="3816"/>
                                      </a:lnTo>
                                      <a:lnTo>
                                        <a:pt x="377" y="3793"/>
                                      </a:lnTo>
                                      <a:lnTo>
                                        <a:pt x="304" y="3773"/>
                                      </a:lnTo>
                                      <a:lnTo>
                                        <a:pt x="230" y="3758"/>
                                      </a:lnTo>
                                      <a:lnTo>
                                        <a:pt x="155" y="3747"/>
                                      </a:lnTo>
                                      <a:lnTo>
                                        <a:pt x="78" y="3740"/>
                                      </a:lnTo>
                                      <a:lnTo>
                                        <a:pt x="0" y="3738"/>
                                      </a:lnTo>
                                      <a:lnTo>
                                        <a:pt x="0" y="4985"/>
                                      </a:lnTo>
                                      <a:lnTo>
                                        <a:pt x="1264" y="4985"/>
                                      </a:lnTo>
                                      <a:lnTo>
                                        <a:pt x="1282" y="4985"/>
                                      </a:lnTo>
                                      <a:lnTo>
                                        <a:pt x="1282" y="4984"/>
                                      </a:lnTo>
                                      <a:lnTo>
                                        <a:pt x="1340" y="4984"/>
                                      </a:lnTo>
                                      <a:lnTo>
                                        <a:pt x="1417" y="4980"/>
                                      </a:lnTo>
                                      <a:lnTo>
                                        <a:pt x="1493" y="4975"/>
                                      </a:lnTo>
                                      <a:lnTo>
                                        <a:pt x="1568" y="4967"/>
                                      </a:lnTo>
                                      <a:lnTo>
                                        <a:pt x="1642" y="4958"/>
                                      </a:lnTo>
                                      <a:lnTo>
                                        <a:pt x="1716" y="4946"/>
                                      </a:lnTo>
                                      <a:lnTo>
                                        <a:pt x="1789" y="4932"/>
                                      </a:lnTo>
                                      <a:lnTo>
                                        <a:pt x="1862" y="4916"/>
                                      </a:lnTo>
                                      <a:lnTo>
                                        <a:pt x="1933" y="4899"/>
                                      </a:lnTo>
                                      <a:lnTo>
                                        <a:pt x="2004" y="4879"/>
                                      </a:lnTo>
                                      <a:lnTo>
                                        <a:pt x="2074" y="4858"/>
                                      </a:lnTo>
                                      <a:lnTo>
                                        <a:pt x="2143" y="4834"/>
                                      </a:lnTo>
                                      <a:lnTo>
                                        <a:pt x="2211" y="4809"/>
                                      </a:lnTo>
                                      <a:lnTo>
                                        <a:pt x="2278" y="4782"/>
                                      </a:lnTo>
                                      <a:lnTo>
                                        <a:pt x="2344" y="4753"/>
                                      </a:lnTo>
                                      <a:lnTo>
                                        <a:pt x="2409" y="4722"/>
                                      </a:lnTo>
                                      <a:lnTo>
                                        <a:pt x="2474" y="4690"/>
                                      </a:lnTo>
                                      <a:lnTo>
                                        <a:pt x="2537" y="4656"/>
                                      </a:lnTo>
                                      <a:lnTo>
                                        <a:pt x="2599" y="4620"/>
                                      </a:lnTo>
                                      <a:lnTo>
                                        <a:pt x="2659" y="4583"/>
                                      </a:lnTo>
                                      <a:lnTo>
                                        <a:pt x="2719" y="4544"/>
                                      </a:lnTo>
                                      <a:lnTo>
                                        <a:pt x="2777" y="4504"/>
                                      </a:lnTo>
                                      <a:lnTo>
                                        <a:pt x="2835" y="4462"/>
                                      </a:lnTo>
                                      <a:lnTo>
                                        <a:pt x="2891" y="4418"/>
                                      </a:lnTo>
                                      <a:lnTo>
                                        <a:pt x="2945" y="4373"/>
                                      </a:lnTo>
                                      <a:lnTo>
                                        <a:pt x="2999" y="4327"/>
                                      </a:lnTo>
                                      <a:lnTo>
                                        <a:pt x="3051" y="4279"/>
                                      </a:lnTo>
                                      <a:lnTo>
                                        <a:pt x="3101" y="4230"/>
                                      </a:lnTo>
                                      <a:lnTo>
                                        <a:pt x="3150" y="4179"/>
                                      </a:lnTo>
                                      <a:lnTo>
                                        <a:pt x="3198" y="4127"/>
                                      </a:lnTo>
                                      <a:lnTo>
                                        <a:pt x="3244" y="4074"/>
                                      </a:lnTo>
                                      <a:lnTo>
                                        <a:pt x="3289" y="4019"/>
                                      </a:lnTo>
                                      <a:lnTo>
                                        <a:pt x="3332" y="3964"/>
                                      </a:lnTo>
                                      <a:lnTo>
                                        <a:pt x="3374" y="3907"/>
                                      </a:lnTo>
                                      <a:lnTo>
                                        <a:pt x="3414" y="3849"/>
                                      </a:lnTo>
                                      <a:lnTo>
                                        <a:pt x="3452" y="3790"/>
                                      </a:lnTo>
                                      <a:lnTo>
                                        <a:pt x="3489" y="3729"/>
                                      </a:lnTo>
                                      <a:lnTo>
                                        <a:pt x="3524" y="3668"/>
                                      </a:lnTo>
                                      <a:lnTo>
                                        <a:pt x="3557" y="3606"/>
                                      </a:lnTo>
                                      <a:lnTo>
                                        <a:pt x="3589" y="3542"/>
                                      </a:lnTo>
                                      <a:lnTo>
                                        <a:pt x="3618" y="3478"/>
                                      </a:lnTo>
                                      <a:lnTo>
                                        <a:pt x="3646" y="3413"/>
                                      </a:lnTo>
                                      <a:lnTo>
                                        <a:pt x="3672" y="3346"/>
                                      </a:lnTo>
                                      <a:lnTo>
                                        <a:pt x="3696" y="3279"/>
                                      </a:lnTo>
                                      <a:lnTo>
                                        <a:pt x="3718" y="3211"/>
                                      </a:lnTo>
                                      <a:lnTo>
                                        <a:pt x="3739" y="3143"/>
                                      </a:lnTo>
                                      <a:lnTo>
                                        <a:pt x="3757" y="3073"/>
                                      </a:lnTo>
                                      <a:lnTo>
                                        <a:pt x="3773" y="3003"/>
                                      </a:lnTo>
                                      <a:lnTo>
                                        <a:pt x="3787" y="2931"/>
                                      </a:lnTo>
                                      <a:lnTo>
                                        <a:pt x="3799" y="2860"/>
                                      </a:lnTo>
                                      <a:lnTo>
                                        <a:pt x="3809" y="2787"/>
                                      </a:lnTo>
                                      <a:lnTo>
                                        <a:pt x="3817" y="2714"/>
                                      </a:lnTo>
                                      <a:lnTo>
                                        <a:pt x="3822" y="2640"/>
                                      </a:lnTo>
                                      <a:lnTo>
                                        <a:pt x="3826" y="2566"/>
                                      </a:lnTo>
                                      <a:lnTo>
                                        <a:pt x="3827" y="2493"/>
                                      </a:lnTo>
                                      <a:lnTo>
                                        <a:pt x="3827" y="2491"/>
                                      </a:lnTo>
                                    </a:path>
                                  </a:pathLst>
                                </a:custGeom>
                                <a:solidFill>
                                  <a:schemeClr val="accent4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1" name="AutoShape 42"/>
                              <wps:cNvSpPr>
                                <a:spLocks/>
                              </wps:cNvSpPr>
                              <wps:spPr bwMode="auto">
                                <a:xfrm>
                                  <a:off x="5305425" y="9239250"/>
                                  <a:ext cx="2464667" cy="825448"/>
                                </a:xfrm>
                                <a:custGeom>
                                  <a:avLst/>
                                  <a:gdLst>
                                    <a:gd name="T0" fmla="+- 0 8358 8358"/>
                                    <a:gd name="T1" fmla="*/ T0 w 3882"/>
                                    <a:gd name="T2" fmla="+- 0 14540 14540"/>
                                    <a:gd name="T3" fmla="*/ 14540 h 1300"/>
                                    <a:gd name="T4" fmla="+- 0 8366 8358"/>
                                    <a:gd name="T5" fmla="*/ T4 w 3882"/>
                                    <a:gd name="T6" fmla="+- 0 14689 14540"/>
                                    <a:gd name="T7" fmla="*/ 14689 h 1300"/>
                                    <a:gd name="T8" fmla="+- 0 8391 8358"/>
                                    <a:gd name="T9" fmla="*/ T8 w 3882"/>
                                    <a:gd name="T10" fmla="+- 0 14833 14540"/>
                                    <a:gd name="T11" fmla="*/ 14833 h 1300"/>
                                    <a:gd name="T12" fmla="+- 0 8430 8358"/>
                                    <a:gd name="T13" fmla="*/ T12 w 3882"/>
                                    <a:gd name="T14" fmla="+- 0 14971 14540"/>
                                    <a:gd name="T15" fmla="*/ 14971 h 1300"/>
                                    <a:gd name="T16" fmla="+- 0 8483 8358"/>
                                    <a:gd name="T17" fmla="*/ T16 w 3882"/>
                                    <a:gd name="T18" fmla="+- 0 15102 14540"/>
                                    <a:gd name="T19" fmla="*/ 15102 h 1300"/>
                                    <a:gd name="T20" fmla="+- 0 8550 8358"/>
                                    <a:gd name="T21" fmla="*/ T20 w 3882"/>
                                    <a:gd name="T22" fmla="+- 0 15226 14540"/>
                                    <a:gd name="T23" fmla="*/ 15226 h 1300"/>
                                    <a:gd name="T24" fmla="+- 0 8630 8358"/>
                                    <a:gd name="T25" fmla="*/ T24 w 3882"/>
                                    <a:gd name="T26" fmla="+- 0 15342 14540"/>
                                    <a:gd name="T27" fmla="*/ 15342 h 1300"/>
                                    <a:gd name="T28" fmla="+- 0 8720 8358"/>
                                    <a:gd name="T29" fmla="*/ T28 w 3882"/>
                                    <a:gd name="T30" fmla="+- 0 15448 14540"/>
                                    <a:gd name="T31" fmla="*/ 15448 h 1300"/>
                                    <a:gd name="T32" fmla="+- 0 8822 8358"/>
                                    <a:gd name="T33" fmla="*/ T32 w 3882"/>
                                    <a:gd name="T34" fmla="+- 0 15545 14540"/>
                                    <a:gd name="T35" fmla="*/ 15545 h 1300"/>
                                    <a:gd name="T36" fmla="+- 0 8933 8358"/>
                                    <a:gd name="T37" fmla="*/ T36 w 3882"/>
                                    <a:gd name="T38" fmla="+- 0 15630 14540"/>
                                    <a:gd name="T39" fmla="*/ 15630 h 1300"/>
                                    <a:gd name="T40" fmla="+- 0 9053 8358"/>
                                    <a:gd name="T41" fmla="*/ T40 w 3882"/>
                                    <a:gd name="T42" fmla="+- 0 15703 14540"/>
                                    <a:gd name="T43" fmla="*/ 15703 h 1300"/>
                                    <a:gd name="T44" fmla="+- 0 9181 8358"/>
                                    <a:gd name="T45" fmla="*/ T44 w 3882"/>
                                    <a:gd name="T46" fmla="+- 0 15763 14540"/>
                                    <a:gd name="T47" fmla="*/ 15763 h 1300"/>
                                    <a:gd name="T48" fmla="+- 0 9316 8358"/>
                                    <a:gd name="T49" fmla="*/ T48 w 3882"/>
                                    <a:gd name="T50" fmla="+- 0 15810 14540"/>
                                    <a:gd name="T51" fmla="*/ 15810 h 1300"/>
                                    <a:gd name="T52" fmla="+- 0 9449 8358"/>
                                    <a:gd name="T53" fmla="*/ T52 w 3882"/>
                                    <a:gd name="T54" fmla="+- 0 15840 14540"/>
                                    <a:gd name="T55" fmla="*/ 15840 h 1300"/>
                                    <a:gd name="T56" fmla="+- 0 9971 8358"/>
                                    <a:gd name="T57" fmla="*/ T56 w 3882"/>
                                    <a:gd name="T58" fmla="+- 0 15827 14540"/>
                                    <a:gd name="T59" fmla="*/ 15827 h 1300"/>
                                    <a:gd name="T60" fmla="+- 0 10109 8358"/>
                                    <a:gd name="T61" fmla="*/ T60 w 3882"/>
                                    <a:gd name="T62" fmla="+- 0 15788 14540"/>
                                    <a:gd name="T63" fmla="*/ 15788 h 1300"/>
                                    <a:gd name="T64" fmla="+- 0 10240 8358"/>
                                    <a:gd name="T65" fmla="*/ T64 w 3882"/>
                                    <a:gd name="T66" fmla="+- 0 15735 14540"/>
                                    <a:gd name="T67" fmla="*/ 15735 h 1300"/>
                                    <a:gd name="T68" fmla="+- 0 10364 8358"/>
                                    <a:gd name="T69" fmla="*/ T68 w 3882"/>
                                    <a:gd name="T70" fmla="+- 0 15668 14540"/>
                                    <a:gd name="T71" fmla="*/ 15668 h 1300"/>
                                    <a:gd name="T72" fmla="+- 0 10480 8358"/>
                                    <a:gd name="T73" fmla="*/ T72 w 3882"/>
                                    <a:gd name="T74" fmla="+- 0 15589 14540"/>
                                    <a:gd name="T75" fmla="*/ 15589 h 1300"/>
                                    <a:gd name="T76" fmla="+- 0 10586 8358"/>
                                    <a:gd name="T77" fmla="*/ T76 w 3882"/>
                                    <a:gd name="T78" fmla="+- 0 15498 14540"/>
                                    <a:gd name="T79" fmla="*/ 15498 h 1300"/>
                                    <a:gd name="T80" fmla="+- 0 10683 8358"/>
                                    <a:gd name="T81" fmla="*/ T80 w 3882"/>
                                    <a:gd name="T82" fmla="+- 0 15396 14540"/>
                                    <a:gd name="T83" fmla="*/ 15396 h 1300"/>
                                    <a:gd name="T84" fmla="+- 0 10768 8358"/>
                                    <a:gd name="T85" fmla="*/ T84 w 3882"/>
                                    <a:gd name="T86" fmla="+- 0 15285 14540"/>
                                    <a:gd name="T87" fmla="*/ 15285 h 1300"/>
                                    <a:gd name="T88" fmla="+- 0 10841 8358"/>
                                    <a:gd name="T89" fmla="*/ T88 w 3882"/>
                                    <a:gd name="T90" fmla="+- 0 15165 14540"/>
                                    <a:gd name="T91" fmla="*/ 15165 h 1300"/>
                                    <a:gd name="T92" fmla="+- 0 10901 8358"/>
                                    <a:gd name="T93" fmla="*/ T92 w 3882"/>
                                    <a:gd name="T94" fmla="+- 0 15037 14540"/>
                                    <a:gd name="T95" fmla="*/ 15037 h 1300"/>
                                    <a:gd name="T96" fmla="+- 0 10948 8358"/>
                                    <a:gd name="T97" fmla="*/ T96 w 3882"/>
                                    <a:gd name="T98" fmla="+- 0 14902 14540"/>
                                    <a:gd name="T99" fmla="*/ 14902 h 1300"/>
                                    <a:gd name="T100" fmla="+- 0 10980 8358"/>
                                    <a:gd name="T101" fmla="*/ T100 w 3882"/>
                                    <a:gd name="T102" fmla="+- 0 14761 14540"/>
                                    <a:gd name="T103" fmla="*/ 14761 h 1300"/>
                                    <a:gd name="T104" fmla="+- 0 10996 8358"/>
                                    <a:gd name="T105" fmla="*/ T104 w 3882"/>
                                    <a:gd name="T106" fmla="+- 0 14615 14540"/>
                                    <a:gd name="T107" fmla="*/ 14615 h 1300"/>
                                    <a:gd name="T108" fmla="+- 0 12240 8358"/>
                                    <a:gd name="T109" fmla="*/ T108 w 3882"/>
                                    <a:gd name="T110" fmla="+- 0 15836 14540"/>
                                    <a:gd name="T111" fmla="*/ 15836 h 1300"/>
                                    <a:gd name="T112" fmla="+- 0 12232 8358"/>
                                    <a:gd name="T113" fmla="*/ T112 w 3882"/>
                                    <a:gd name="T114" fmla="+- 0 15685 14540"/>
                                    <a:gd name="T115" fmla="*/ 15685 h 1300"/>
                                    <a:gd name="T116" fmla="+- 0 12207 8358"/>
                                    <a:gd name="T117" fmla="*/ T116 w 3882"/>
                                    <a:gd name="T118" fmla="+- 0 15539 14540"/>
                                    <a:gd name="T119" fmla="*/ 15539 h 1300"/>
                                    <a:gd name="T120" fmla="+- 0 12168 8358"/>
                                    <a:gd name="T121" fmla="*/ T120 w 3882"/>
                                    <a:gd name="T122" fmla="+- 0 15399 14540"/>
                                    <a:gd name="T123" fmla="*/ 15399 h 1300"/>
                                    <a:gd name="T124" fmla="+- 0 12114 8358"/>
                                    <a:gd name="T125" fmla="*/ T124 w 3882"/>
                                    <a:gd name="T126" fmla="+- 0 15266 14540"/>
                                    <a:gd name="T127" fmla="*/ 15266 h 1300"/>
                                    <a:gd name="T128" fmla="+- 0 12047 8358"/>
                                    <a:gd name="T129" fmla="*/ T128 w 3882"/>
                                    <a:gd name="T130" fmla="+- 0 15141 14540"/>
                                    <a:gd name="T131" fmla="*/ 15141 h 1300"/>
                                    <a:gd name="T132" fmla="+- 0 11967 8358"/>
                                    <a:gd name="T133" fmla="*/ T132 w 3882"/>
                                    <a:gd name="T134" fmla="+- 0 15025 14540"/>
                                    <a:gd name="T135" fmla="*/ 15025 h 1300"/>
                                    <a:gd name="T136" fmla="+- 0 11876 8358"/>
                                    <a:gd name="T137" fmla="*/ T136 w 3882"/>
                                    <a:gd name="T138" fmla="+- 0 14920 14540"/>
                                    <a:gd name="T139" fmla="*/ 14920 h 1300"/>
                                    <a:gd name="T140" fmla="+- 0 11775 8358"/>
                                    <a:gd name="T141" fmla="*/ T140 w 3882"/>
                                    <a:gd name="T142" fmla="+- 0 14825 14540"/>
                                    <a:gd name="T143" fmla="*/ 14825 h 1300"/>
                                    <a:gd name="T144" fmla="+- 0 11664 8358"/>
                                    <a:gd name="T145" fmla="*/ T144 w 3882"/>
                                    <a:gd name="T146" fmla="+- 0 14742 14540"/>
                                    <a:gd name="T147" fmla="*/ 14742 h 1300"/>
                                    <a:gd name="T148" fmla="+- 0 11544 8358"/>
                                    <a:gd name="T149" fmla="*/ T148 w 3882"/>
                                    <a:gd name="T150" fmla="+- 0 14672 14540"/>
                                    <a:gd name="T151" fmla="*/ 14672 h 1300"/>
                                    <a:gd name="T152" fmla="+- 0 11417 8358"/>
                                    <a:gd name="T153" fmla="*/ T152 w 3882"/>
                                    <a:gd name="T154" fmla="+- 0 14616 14540"/>
                                    <a:gd name="T155" fmla="*/ 14616 h 1300"/>
                                    <a:gd name="T156" fmla="+- 0 11283 8358"/>
                                    <a:gd name="T157" fmla="*/ T156 w 3882"/>
                                    <a:gd name="T158" fmla="+- 0 14574 14540"/>
                                    <a:gd name="T159" fmla="*/ 14574 h 1300"/>
                                    <a:gd name="T160" fmla="+- 0 11143 8358"/>
                                    <a:gd name="T161" fmla="*/ T160 w 3882"/>
                                    <a:gd name="T162" fmla="+- 0 14549 14540"/>
                                    <a:gd name="T163" fmla="*/ 14549 h 1300"/>
                                    <a:gd name="T164" fmla="+- 0 10998 8358"/>
                                    <a:gd name="T165" fmla="*/ T164 w 3882"/>
                                    <a:gd name="T166" fmla="+- 0 14540 14540"/>
                                    <a:gd name="T167" fmla="*/ 14540 h 1300"/>
                                    <a:gd name="T168" fmla="+- 0 12240 8358"/>
                                    <a:gd name="T169" fmla="*/ T168 w 3882"/>
                                    <a:gd name="T170" fmla="+- 0 15836 14540"/>
                                    <a:gd name="T171" fmla="*/ 15836 h 1300"/>
                                  </a:gdLst>
                                  <a:ahLst/>
                                  <a:cxnLst>
                                    <a:cxn ang="0">
                                      <a:pos x="T1" y="T3"/>
                                    </a:cxn>
                                    <a:cxn ang="0">
                                      <a:pos x="T5" y="T7"/>
                                    </a:cxn>
                                    <a:cxn ang="0">
                                      <a:pos x="T9" y="T11"/>
                                    </a:cxn>
                                    <a:cxn ang="0">
                                      <a:pos x="T13" y="T15"/>
                                    </a:cxn>
                                    <a:cxn ang="0">
                                      <a:pos x="T17" y="T19"/>
                                    </a:cxn>
                                    <a:cxn ang="0">
                                      <a:pos x="T21" y="T23"/>
                                    </a:cxn>
                                    <a:cxn ang="0">
                                      <a:pos x="T25" y="T27"/>
                                    </a:cxn>
                                    <a:cxn ang="0">
                                      <a:pos x="T29" y="T31"/>
                                    </a:cxn>
                                    <a:cxn ang="0">
                                      <a:pos x="T33" y="T35"/>
                                    </a:cxn>
                                    <a:cxn ang="0">
                                      <a:pos x="T37" y="T39"/>
                                    </a:cxn>
                                    <a:cxn ang="0">
                                      <a:pos x="T41" y="T43"/>
                                    </a:cxn>
                                    <a:cxn ang="0">
                                      <a:pos x="T45" y="T47"/>
                                    </a:cxn>
                                    <a:cxn ang="0">
                                      <a:pos x="T49" y="T51"/>
                                    </a:cxn>
                                    <a:cxn ang="0">
                                      <a:pos x="T53" y="T55"/>
                                    </a:cxn>
                                    <a:cxn ang="0">
                                      <a:pos x="T57" y="T59"/>
                                    </a:cxn>
                                    <a:cxn ang="0">
                                      <a:pos x="T61" y="T63"/>
                                    </a:cxn>
                                    <a:cxn ang="0">
                                      <a:pos x="T65" y="T67"/>
                                    </a:cxn>
                                    <a:cxn ang="0">
                                      <a:pos x="T69" y="T71"/>
                                    </a:cxn>
                                    <a:cxn ang="0">
                                      <a:pos x="T73" y="T75"/>
                                    </a:cxn>
                                    <a:cxn ang="0">
                                      <a:pos x="T77" y="T79"/>
                                    </a:cxn>
                                    <a:cxn ang="0">
                                      <a:pos x="T81" y="T83"/>
                                    </a:cxn>
                                    <a:cxn ang="0">
                                      <a:pos x="T85" y="T87"/>
                                    </a:cxn>
                                    <a:cxn ang="0">
                                      <a:pos x="T89" y="T91"/>
                                    </a:cxn>
                                    <a:cxn ang="0">
                                      <a:pos x="T93" y="T95"/>
                                    </a:cxn>
                                    <a:cxn ang="0">
                                      <a:pos x="T97" y="T99"/>
                                    </a:cxn>
                                    <a:cxn ang="0">
                                      <a:pos x="T101" y="T103"/>
                                    </a:cxn>
                                    <a:cxn ang="0">
                                      <a:pos x="T105" y="T107"/>
                                    </a:cxn>
                                    <a:cxn ang="0">
                                      <a:pos x="T109" y="T111"/>
                                    </a:cxn>
                                    <a:cxn ang="0">
                                      <a:pos x="T113" y="T115"/>
                                    </a:cxn>
                                    <a:cxn ang="0">
                                      <a:pos x="T117" y="T119"/>
                                    </a:cxn>
                                    <a:cxn ang="0">
                                      <a:pos x="T121" y="T123"/>
                                    </a:cxn>
                                    <a:cxn ang="0">
                                      <a:pos x="T125" y="T127"/>
                                    </a:cxn>
                                    <a:cxn ang="0">
                                      <a:pos x="T129" y="T131"/>
                                    </a:cxn>
                                    <a:cxn ang="0">
                                      <a:pos x="T133" y="T135"/>
                                    </a:cxn>
                                    <a:cxn ang="0">
                                      <a:pos x="T137" y="T139"/>
                                    </a:cxn>
                                    <a:cxn ang="0">
                                      <a:pos x="T141" y="T143"/>
                                    </a:cxn>
                                    <a:cxn ang="0">
                                      <a:pos x="T145" y="T147"/>
                                    </a:cxn>
                                    <a:cxn ang="0">
                                      <a:pos x="T149" y="T151"/>
                                    </a:cxn>
                                    <a:cxn ang="0">
                                      <a:pos x="T153" y="T155"/>
                                    </a:cxn>
                                    <a:cxn ang="0">
                                      <a:pos x="T157" y="T159"/>
                                    </a:cxn>
                                    <a:cxn ang="0">
                                      <a:pos x="T161" y="T163"/>
                                    </a:cxn>
                                    <a:cxn ang="0">
                                      <a:pos x="T165" y="T167"/>
                                    </a:cxn>
                                    <a:cxn ang="0">
                                      <a:pos x="T169" y="T171"/>
                                    </a:cxn>
                                  </a:cxnLst>
                                  <a:rect l="0" t="0" r="r" b="b"/>
                                  <a:pathLst>
                                    <a:path w="3882" h="1300">
                                      <a:moveTo>
                                        <a:pt x="2640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2" y="75"/>
                                      </a:lnTo>
                                      <a:lnTo>
                                        <a:pt x="8" y="149"/>
                                      </a:lnTo>
                                      <a:lnTo>
                                        <a:pt x="19" y="221"/>
                                      </a:lnTo>
                                      <a:lnTo>
                                        <a:pt x="33" y="293"/>
                                      </a:lnTo>
                                      <a:lnTo>
                                        <a:pt x="50" y="362"/>
                                      </a:lnTo>
                                      <a:lnTo>
                                        <a:pt x="72" y="431"/>
                                      </a:lnTo>
                                      <a:lnTo>
                                        <a:pt x="97" y="497"/>
                                      </a:lnTo>
                                      <a:lnTo>
                                        <a:pt x="125" y="562"/>
                                      </a:lnTo>
                                      <a:lnTo>
                                        <a:pt x="157" y="625"/>
                                      </a:lnTo>
                                      <a:lnTo>
                                        <a:pt x="192" y="686"/>
                                      </a:lnTo>
                                      <a:lnTo>
                                        <a:pt x="230" y="745"/>
                                      </a:lnTo>
                                      <a:lnTo>
                                        <a:pt x="272" y="802"/>
                                      </a:lnTo>
                                      <a:lnTo>
                                        <a:pt x="316" y="856"/>
                                      </a:lnTo>
                                      <a:lnTo>
                                        <a:pt x="362" y="908"/>
                                      </a:lnTo>
                                      <a:lnTo>
                                        <a:pt x="412" y="958"/>
                                      </a:lnTo>
                                      <a:lnTo>
                                        <a:pt x="464" y="1005"/>
                                      </a:lnTo>
                                      <a:lnTo>
                                        <a:pt x="518" y="1049"/>
                                      </a:lnTo>
                                      <a:lnTo>
                                        <a:pt x="575" y="1090"/>
                                      </a:lnTo>
                                      <a:lnTo>
                                        <a:pt x="634" y="1128"/>
                                      </a:lnTo>
                                      <a:lnTo>
                                        <a:pt x="695" y="1163"/>
                                      </a:lnTo>
                                      <a:lnTo>
                                        <a:pt x="758" y="1195"/>
                                      </a:lnTo>
                                      <a:lnTo>
                                        <a:pt x="823" y="1223"/>
                                      </a:lnTo>
                                      <a:lnTo>
                                        <a:pt x="889" y="1248"/>
                                      </a:lnTo>
                                      <a:lnTo>
                                        <a:pt x="958" y="1270"/>
                                      </a:lnTo>
                                      <a:lnTo>
                                        <a:pt x="1027" y="1287"/>
                                      </a:lnTo>
                                      <a:lnTo>
                                        <a:pt x="1091" y="1300"/>
                                      </a:lnTo>
                                      <a:lnTo>
                                        <a:pt x="1549" y="1300"/>
                                      </a:lnTo>
                                      <a:lnTo>
                                        <a:pt x="1613" y="1287"/>
                                      </a:lnTo>
                                      <a:lnTo>
                                        <a:pt x="1682" y="1270"/>
                                      </a:lnTo>
                                      <a:lnTo>
                                        <a:pt x="1751" y="1248"/>
                                      </a:lnTo>
                                      <a:lnTo>
                                        <a:pt x="1817" y="1223"/>
                                      </a:lnTo>
                                      <a:lnTo>
                                        <a:pt x="1882" y="1195"/>
                                      </a:lnTo>
                                      <a:lnTo>
                                        <a:pt x="1945" y="1163"/>
                                      </a:lnTo>
                                      <a:lnTo>
                                        <a:pt x="2006" y="1128"/>
                                      </a:lnTo>
                                      <a:lnTo>
                                        <a:pt x="2065" y="1090"/>
                                      </a:lnTo>
                                      <a:lnTo>
                                        <a:pt x="2122" y="1049"/>
                                      </a:lnTo>
                                      <a:lnTo>
                                        <a:pt x="2176" y="1005"/>
                                      </a:lnTo>
                                      <a:lnTo>
                                        <a:pt x="2228" y="958"/>
                                      </a:lnTo>
                                      <a:lnTo>
                                        <a:pt x="2278" y="908"/>
                                      </a:lnTo>
                                      <a:lnTo>
                                        <a:pt x="2325" y="856"/>
                                      </a:lnTo>
                                      <a:lnTo>
                                        <a:pt x="2369" y="802"/>
                                      </a:lnTo>
                                      <a:lnTo>
                                        <a:pt x="2410" y="745"/>
                                      </a:lnTo>
                                      <a:lnTo>
                                        <a:pt x="2448" y="686"/>
                                      </a:lnTo>
                                      <a:lnTo>
                                        <a:pt x="2483" y="625"/>
                                      </a:lnTo>
                                      <a:lnTo>
                                        <a:pt x="2515" y="562"/>
                                      </a:lnTo>
                                      <a:lnTo>
                                        <a:pt x="2543" y="497"/>
                                      </a:lnTo>
                                      <a:lnTo>
                                        <a:pt x="2568" y="431"/>
                                      </a:lnTo>
                                      <a:lnTo>
                                        <a:pt x="2590" y="362"/>
                                      </a:lnTo>
                                      <a:lnTo>
                                        <a:pt x="2608" y="293"/>
                                      </a:lnTo>
                                      <a:lnTo>
                                        <a:pt x="2622" y="221"/>
                                      </a:lnTo>
                                      <a:lnTo>
                                        <a:pt x="2632" y="149"/>
                                      </a:lnTo>
                                      <a:lnTo>
                                        <a:pt x="2638" y="75"/>
                                      </a:lnTo>
                                      <a:lnTo>
                                        <a:pt x="2640" y="0"/>
                                      </a:lnTo>
                                      <a:moveTo>
                                        <a:pt x="3882" y="1296"/>
                                      </a:moveTo>
                                      <a:lnTo>
                                        <a:pt x="3880" y="1220"/>
                                      </a:lnTo>
                                      <a:lnTo>
                                        <a:pt x="3874" y="1145"/>
                                      </a:lnTo>
                                      <a:lnTo>
                                        <a:pt x="3863" y="1071"/>
                                      </a:lnTo>
                                      <a:lnTo>
                                        <a:pt x="3849" y="999"/>
                                      </a:lnTo>
                                      <a:lnTo>
                                        <a:pt x="3831" y="928"/>
                                      </a:lnTo>
                                      <a:lnTo>
                                        <a:pt x="3810" y="859"/>
                                      </a:lnTo>
                                      <a:lnTo>
                                        <a:pt x="3784" y="792"/>
                                      </a:lnTo>
                                      <a:lnTo>
                                        <a:pt x="3756" y="726"/>
                                      </a:lnTo>
                                      <a:lnTo>
                                        <a:pt x="3724" y="663"/>
                                      </a:lnTo>
                                      <a:lnTo>
                                        <a:pt x="3689" y="601"/>
                                      </a:lnTo>
                                      <a:lnTo>
                                        <a:pt x="3650" y="542"/>
                                      </a:lnTo>
                                      <a:lnTo>
                                        <a:pt x="3609" y="485"/>
                                      </a:lnTo>
                                      <a:lnTo>
                                        <a:pt x="3565" y="431"/>
                                      </a:lnTo>
                                      <a:lnTo>
                                        <a:pt x="3518" y="380"/>
                                      </a:lnTo>
                                      <a:lnTo>
                                        <a:pt x="3469" y="331"/>
                                      </a:lnTo>
                                      <a:lnTo>
                                        <a:pt x="3417" y="285"/>
                                      </a:lnTo>
                                      <a:lnTo>
                                        <a:pt x="3362" y="242"/>
                                      </a:lnTo>
                                      <a:lnTo>
                                        <a:pt x="3306" y="202"/>
                                      </a:lnTo>
                                      <a:lnTo>
                                        <a:pt x="3247" y="165"/>
                                      </a:lnTo>
                                      <a:lnTo>
                                        <a:pt x="3186" y="132"/>
                                      </a:lnTo>
                                      <a:lnTo>
                                        <a:pt x="3123" y="102"/>
                                      </a:lnTo>
                                      <a:lnTo>
                                        <a:pt x="3059" y="76"/>
                                      </a:lnTo>
                                      <a:lnTo>
                                        <a:pt x="2993" y="53"/>
                                      </a:lnTo>
                                      <a:lnTo>
                                        <a:pt x="2925" y="34"/>
                                      </a:lnTo>
                                      <a:lnTo>
                                        <a:pt x="2856" y="19"/>
                                      </a:lnTo>
                                      <a:lnTo>
                                        <a:pt x="2785" y="9"/>
                                      </a:lnTo>
                                      <a:lnTo>
                                        <a:pt x="2713" y="2"/>
                                      </a:lnTo>
                                      <a:lnTo>
                                        <a:pt x="2640" y="0"/>
                                      </a:lnTo>
                                      <a:lnTo>
                                        <a:pt x="2640" y="1296"/>
                                      </a:lnTo>
                                      <a:lnTo>
                                        <a:pt x="3882" y="1296"/>
                                      </a:lnTo>
                                    </a:path>
                                  </a:pathLst>
                                </a:custGeom>
                                <a:solidFill>
                                  <a:schemeClr val="accent3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210E6F50" id="Group 3" o:spid="_x0000_s1026" alt="&quot;&quot;" style="position:absolute;margin-left:-35.25pt;margin-top:147.55pt;width:611.8pt;height:792.45pt;z-index:-251581440;mso-width-relative:margin;mso-height-relative:margin" coordsize="77700,1006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">
                      <v:shape id="Freeform 45" o:spid="_x0000_s1027" style="position:absolute;width:32633;height:100577;visibility:visible;mso-wrap-style:square;v-text-anchor:top" coordsize="5140,158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" path="m5139,15839r-2,-75l5130,15689r-10,-73l5105,15544r-19,-70l5063,15405r-27,-67l5006,15273r-34,-63l4935,15149r-40,-59l4851,15034r-46,-54l4755,14928r-52,-48l4648,14834r-57,-43l4531,14752r-62,-37l4405,14682r-66,-30l4271,14626r-70,-22l4129,14585r-73,-14l3982,14560r-76,-7l3840,14552,3840,,,,,15840r3840,l3840,15839r1299,e" fillcolor="#cede69 [3206]" stroked="f">
                        <v:path arrowok="t" o:connecttype="custom" o:connectlocs="3262732,10057132;3261462,10009510;3257018,9961888;3250669,9915536;3241146,9869819;3229083,9825372;3214480,9781559;3197338,9739017;3178291,9697745;3156704,9657742;3133213,9619010;3107817,9581547;3079882,9545989;3050677,9511701;3018932,9478683;2985917,9448205;2950998,9418997;2914809,9391694;2876715,9366930;2837352,9343437;2796718,9322483;2754815,9303434;2711642,9286926;2667199,9272956;2621487,9260892;2575139,9252003;2528157,9245018;2479905,9240573;2438002,9239938;2438002,0;0,0;0,10057767;2438002,10057767;2438002,10057132;3262732,10057132" o:connectangles="0,0,0,0,0,0,0,0,0,0,0,0,0,0,0,0,0,0,0,0,0,0,0,0,0,0,0,0,0,0,0,0,0,0,0"/>
                      </v:shape>
                      <v:shape id="Freeform 20" o:spid="_x0000_s1028" style="position:absolute;left:95;width:24304;height:31652;visibility:visible;mso-wrap-style:square;v-text-anchor:top" coordsize="3828,49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" path="m3827,2491l3827,r-78,2l3748,2r,2489l1342,2491r76,-7l1494,2473r74,-15l1640,2439r71,-24l1779,2388r67,-30l1910,2323r63,-37l2032,2244r57,-44l2144,2153r51,-50l2244,2050r45,-56l2331,1936r39,-60l2406,1813r31,-64l2465,1682r24,-69l2509,1543r16,-72l2536,1397r7,-74l2545,1247r3,76l2555,1397r11,74l2582,1543r19,70l2625,1682r28,67l2685,1813r35,63l2759,1936r42,58l2847,2050r48,53l2947,2153r54,47l3058,2244r60,42l3180,2323r64,35l3311,2388r69,27l3450,2439r73,19l3597,2473r75,11l3748,2491,3748,2r-76,7l3597,20r-74,15l3450,55r-70,23l3311,105r-67,31l3180,170r-62,38l3058,249r-57,44l2947,340r-52,51l2847,443r-46,56l2759,557r-39,61l2685,680r-32,65l2625,812r-24,68l2582,951r-16,72l2555,1096r-7,75l2545,1246r-2,-75l2536,1096r-11,-73l2509,951r-20,-71l2465,812r-28,-67l2406,680r-36,-63l2331,557r-42,-58l2244,443r-49,-52l2144,340r-55,-47l2032,249r-59,-41l1910,170r-64,-34l1779,105,1711,78,1640,55,1568,35,1494,20,1418,9,1342,2,1288,1r,-1l,,,1310r75,-2l150,1302r73,-11l295,1276r70,-19l434,1234r67,-27l566,1177r63,-34l690,1106r59,-40l805,1023r54,-47l911,927r48,-53l1005,820r43,-58l1087,702r37,-62l1157,576r30,-66l1213,442r22,-70l1254,300r10,-48l1264,2491,,2491,,3738r78,-2l155,3729r75,-11l304,3703r73,-20l447,3660r69,-27l582,3602r65,-34l709,3530r60,-41l826,3445r54,-48l932,3347r48,-53l1026,3239r42,-58l1107,3120r35,-62l1174,2993r27,-67l1225,2858r20,-71l1261,2715r3,-16l1264,4777r-19,-88l1225,4618r-24,-68l1174,4483r-32,-65l1107,4355r-39,-60l1026,4237r-46,-56l932,4129r-52,-51l826,4031r-57,-44l709,3946r-62,-38l582,3874r-66,-31l447,3816r-70,-23l304,3773r-74,-15l155,3747r-77,-7l,3738,,4985r1264,l1282,4985r,-1l1340,4984r77,-4l1493,4975r75,-8l1642,4958r74,-12l1789,4932r73,-16l1933,4899r71,-20l2074,4858r69,-24l2211,4809r67,-27l2344,4753r65,-31l2474,4690r63,-34l2599,4620r60,-37l2719,4544r58,-40l2835,4462r56,-44l2945,4373r54,-46l3051,4279r50,-49l3150,4179r48,-52l3244,4074r45,-55l3332,3964r42,-57l3414,3849r38,-59l3489,3729r35,-61l3557,3606r32,-64l3618,3478r28,-65l3672,3346r24,-67l3718,3211r21,-68l3757,3073r16,-70l3787,2931r12,-71l3809,2787r8,-73l3822,2640r4,-74l3827,2493r,-2e" fillcolor="#009949 [3207]" stroked="f">
                        <v:path arrowok="t" o:connecttype="custom" o:connectlocs="2379591,1270;948535,1570256;1129481,1516285;1290109,1424850;1424707,1301668;1527560,1151183;1592955,979743;1615811,791795;1639302,979743;1704697,1151183;1807550,1301668;1941513,1424850;2102142,1516285;2283722,1570256;2331339,5715;2145949,49527;1979607,132072;1838025,248269;1726918,392405;1651365,558765;1617716,743538;1603113,649564;1547242,473045;1453278,316845;1326298,186043;1172019,86355;995517,22224;817746,635;47617,830528;231737,798145;399350,725759;545376,619721;665371,483840;753622,323830;802509,160010;49522,2372211;239356,2338558;410778,2265538;558709,2156959;678069,2019808;762510,1857893;802509,1713757;762510,2889068;678069,2727154;558709,2589367;410778,2481424;239356,2408404;49522,2374751;813937,3165276;947900,3158926;1135829,3131623;1316775,3084636;1488197,3017965;1650095,2933516;1799931,2833192;1937069,2716994;2059604,2586827;2167536,2443961;2258326,2289666;2331339,2124576;2385305,1951232;2418320,1769634;2429748,1582955" o:connectangles="0,0,0,0,0,0,0,0,0,0,0,0,0,0,0,0,0,0,0,0,0,0,0,0,0,0,0,0,0,0,0,0,0,0,0,0,0,0,0,0,0,0,0,0,0,0,0,0,0,0,0,0,0,0,0,0,0,0,0,0,0,0,0"/>
                      </v:shape>
                      <v:shape id="AutoShape 42" o:spid="_x0000_s1029" style="position:absolute;left:53054;top:92392;width:24646;height:8254;visibility:visible;mso-wrap-style:square;v-text-anchor:top" coordsize="3882,1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" path="m2640,l,,2,75r6,74l19,221r14,72l50,362r22,69l97,497r28,65l157,625r35,61l230,745r42,57l316,856r46,52l412,958r52,47l518,1049r57,41l634,1128r61,35l758,1195r65,28l889,1248r69,22l1027,1287r64,13l1549,1300r64,-13l1682,1270r69,-22l1817,1223r65,-28l1945,1163r61,-35l2065,1090r57,-41l2176,1005r52,-47l2278,908r47,-52l2369,802r41,-57l2448,686r35,-61l2515,562r28,-65l2568,431r22,-69l2608,293r14,-72l2632,149r6,-74l2640,m3882,1296r-2,-76l3874,1145r-11,-74l3849,999r-18,-71l3810,859r-26,-67l3756,726r-32,-63l3689,601r-39,-59l3609,485r-44,-54l3518,380r-49,-49l3417,285r-55,-43l3306,202r-59,-37l3186,132r-63,-30l3059,76,2993,53,2925,34,2856,19,2785,9,2713,2,2640,r,1296l3882,1296e" fillcolor="#cede69 [3206]" stroked="f">
                        <v:path arrowok="t" o:connecttype="custom" o:connectlocs="0,9232318;5079,9326927;20952,9418362;45713,9505986;79362,9589166;121900,9667901;172692,9741556;229832,9808862;294592,9870453;365065,9924425;441253,9970777;522520,10008874;608231,10038718;692672,10057766;1024088,10049512;1111703,10024748;1194875,9991096;1273602,9948553;1347250,9898391;1414549,9840610;1476134,9775844;1530100,9705364;1576447,9629168;1614541,9547894;1644381,9462174;1664698,9372645;1674856,9279940;2464667,10055227;2459588,9959348;2443715,9866643;2418954,9777749;2384670,9693299;2342132,9613929;2291340,9540274;2233565,9473603;2169440,9413282;2098967,9360580;2022779,9316133;1942147,9280575;1857071,9253907;1768186,9238033;1676126,9232318;2464667,10055227" o:connectangles="0,0,0,0,0,0,0,0,0,0,0,0,0,0,0,0,0,0,0,0,0,0,0,0,0,0,0,0,0,0,0,0,0,0,0,0,0,0,0,0,0,0,0"/>
                      </v:shape>
                    </v:group>
                  </w:pict>
                </mc:Fallback>
              </mc:AlternateContent>
            </w:r>
          </w:p>
        </w:tc>
        <w:tc>
          <w:tcPr>
            <w:tcW w:w="1056" w:type="dxa"/>
          </w:tcPr>
          <w:p w14:paraId="5432D2F9" w14:textId="77777777" w:rsidR="000C05AE" w:rsidRDefault="000C05AE">
            <w:pPr>
              <w:rPr>
                <w:rFonts w:ascii="Times New Roman"/>
                <w:sz w:val="17"/>
              </w:rPr>
            </w:pPr>
          </w:p>
        </w:tc>
        <w:tc>
          <w:tcPr>
            <w:tcW w:w="7356" w:type="dxa"/>
            <w:tcMar>
              <w:right w:w="288" w:type="dxa"/>
            </w:tcMar>
          </w:tcPr>
          <w:p w14:paraId="3CD47E43" w14:textId="420CD5F9" w:rsidR="000C05AE" w:rsidRPr="0070069C" w:rsidRDefault="00FC41CC" w:rsidP="0070069C">
            <w:pPr>
              <w:pStyle w:val="H1Headers"/>
              <w:ind w:left="0"/>
              <w:jc w:val="center"/>
              <w:rPr>
                <w:sz w:val="36"/>
                <w:szCs w:val="36"/>
              </w:rPr>
            </w:pPr>
            <w:r w:rsidRPr="0070069C">
              <w:rPr>
                <w:sz w:val="36"/>
                <w:szCs w:val="36"/>
              </w:rPr>
              <w:t xml:space="preserve">In </w:t>
            </w:r>
            <w:r w:rsidR="00655D57" w:rsidRPr="0070069C">
              <w:rPr>
                <w:sz w:val="36"/>
                <w:szCs w:val="36"/>
              </w:rPr>
              <w:t xml:space="preserve">lab </w:t>
            </w:r>
            <w:r w:rsidR="00C07BCE">
              <w:rPr>
                <w:sz w:val="36"/>
                <w:szCs w:val="36"/>
              </w:rPr>
              <w:t>2</w:t>
            </w:r>
            <w:r w:rsidRPr="0070069C">
              <w:rPr>
                <w:sz w:val="36"/>
                <w:szCs w:val="36"/>
              </w:rPr>
              <w:t>, I</w:t>
            </w:r>
            <w:r w:rsidR="00655D57" w:rsidRPr="0070069C">
              <w:rPr>
                <w:sz w:val="36"/>
                <w:szCs w:val="36"/>
              </w:rPr>
              <w:t xml:space="preserve">’ve </w:t>
            </w:r>
            <w:r w:rsidR="00DA3311">
              <w:rPr>
                <w:sz w:val="36"/>
                <w:szCs w:val="36"/>
              </w:rPr>
              <w:t>created</w:t>
            </w:r>
            <w:r w:rsidR="00655D57" w:rsidRPr="0070069C">
              <w:rPr>
                <w:sz w:val="36"/>
                <w:szCs w:val="36"/>
              </w:rPr>
              <w:t xml:space="preserve"> </w:t>
            </w:r>
            <w:r w:rsidR="00DA3311">
              <w:rPr>
                <w:sz w:val="36"/>
                <w:szCs w:val="36"/>
              </w:rPr>
              <w:t>a 1-bit half adder, 1-bit full adder, 4-bit full adder, 8-bit full adder, and 16-bit full adder circuit using only</w:t>
            </w:r>
            <w:r w:rsidR="006019C0" w:rsidRPr="0070069C">
              <w:rPr>
                <w:sz w:val="36"/>
                <w:szCs w:val="36"/>
              </w:rPr>
              <w:t xml:space="preserve"> NAND gates.</w:t>
            </w:r>
            <w:r w:rsidR="00864003" w:rsidRPr="0070069C">
              <w:rPr>
                <w:sz w:val="36"/>
                <w:szCs w:val="36"/>
              </w:rPr>
              <w:t xml:space="preserve"> </w:t>
            </w:r>
            <w:r w:rsidR="00DA3311">
              <w:rPr>
                <w:sz w:val="36"/>
                <w:szCs w:val="36"/>
              </w:rPr>
              <w:t>I’ve also utilized vector array notation and created a package of my components in order to abstract my VHDL code</w:t>
            </w:r>
            <w:r w:rsidR="0070069C" w:rsidRPr="0070069C">
              <w:rPr>
                <w:sz w:val="36"/>
                <w:szCs w:val="36"/>
              </w:rPr>
              <w:t xml:space="preserve">. </w:t>
            </w:r>
            <w:r w:rsidR="00655D57" w:rsidRPr="0070069C">
              <w:rPr>
                <w:sz w:val="36"/>
                <w:szCs w:val="36"/>
              </w:rPr>
              <w:t>This report includes the project settings, vector waveform file</w:t>
            </w:r>
            <w:r w:rsidR="006A7390">
              <w:rPr>
                <w:sz w:val="36"/>
                <w:szCs w:val="36"/>
              </w:rPr>
              <w:t>s</w:t>
            </w:r>
            <w:r w:rsidR="00655D57" w:rsidRPr="0070069C">
              <w:rPr>
                <w:sz w:val="36"/>
                <w:szCs w:val="36"/>
              </w:rPr>
              <w:t xml:space="preserve">, VHDL code, and </w:t>
            </w:r>
            <w:r w:rsidR="00BA0D94" w:rsidRPr="0070069C">
              <w:rPr>
                <w:sz w:val="36"/>
                <w:szCs w:val="36"/>
              </w:rPr>
              <w:t xml:space="preserve">circuit </w:t>
            </w:r>
            <w:r w:rsidR="00655D57" w:rsidRPr="0070069C">
              <w:rPr>
                <w:sz w:val="36"/>
                <w:szCs w:val="36"/>
              </w:rPr>
              <w:t>drawing</w:t>
            </w:r>
            <w:r w:rsidR="006A7390">
              <w:rPr>
                <w:sz w:val="36"/>
                <w:szCs w:val="36"/>
              </w:rPr>
              <w:t>s</w:t>
            </w:r>
            <w:r w:rsidR="00655D57" w:rsidRPr="0070069C">
              <w:rPr>
                <w:sz w:val="36"/>
                <w:szCs w:val="36"/>
              </w:rPr>
              <w:t xml:space="preserve"> </w:t>
            </w:r>
            <w:r w:rsidR="00BA0D94" w:rsidRPr="0070069C">
              <w:rPr>
                <w:sz w:val="36"/>
                <w:szCs w:val="36"/>
              </w:rPr>
              <w:t>with only</w:t>
            </w:r>
            <w:r w:rsidR="00BB45B4" w:rsidRPr="0070069C">
              <w:rPr>
                <w:sz w:val="36"/>
                <w:szCs w:val="36"/>
              </w:rPr>
              <w:t xml:space="preserve"> </w:t>
            </w:r>
            <w:r w:rsidR="00864003" w:rsidRPr="0070069C">
              <w:rPr>
                <w:sz w:val="36"/>
                <w:szCs w:val="36"/>
              </w:rPr>
              <w:t xml:space="preserve">NAND </w:t>
            </w:r>
            <w:r w:rsidR="00BA0D94" w:rsidRPr="0070069C">
              <w:rPr>
                <w:sz w:val="36"/>
                <w:szCs w:val="36"/>
              </w:rPr>
              <w:t>gates</w:t>
            </w:r>
            <w:r w:rsidR="0049713D" w:rsidRPr="0070069C">
              <w:rPr>
                <w:sz w:val="36"/>
                <w:szCs w:val="36"/>
              </w:rPr>
              <w:t xml:space="preserve"> (</w:t>
            </w:r>
            <w:r w:rsidR="006019C0" w:rsidRPr="0070069C">
              <w:rPr>
                <w:sz w:val="36"/>
                <w:szCs w:val="36"/>
              </w:rPr>
              <w:t xml:space="preserve">drawn using </w:t>
            </w:r>
            <w:hyperlink r:id="rId12" w:history="1">
              <w:r w:rsidR="005F319A" w:rsidRPr="0070069C">
                <w:rPr>
                  <w:rStyle w:val="Hyperlink"/>
                  <w:sz w:val="36"/>
                  <w:szCs w:val="36"/>
                </w:rPr>
                <w:t>https://app.diagrams.net/</w:t>
              </w:r>
            </w:hyperlink>
            <w:r w:rsidR="0049713D" w:rsidRPr="0070069C">
              <w:rPr>
                <w:sz w:val="36"/>
                <w:szCs w:val="36"/>
              </w:rPr>
              <w:t xml:space="preserve">) for each </w:t>
            </w:r>
            <w:r w:rsidR="00017D5E">
              <w:rPr>
                <w:sz w:val="36"/>
                <w:szCs w:val="36"/>
              </w:rPr>
              <w:t>circuit</w:t>
            </w:r>
            <w:r w:rsidR="0049713D" w:rsidRPr="0070069C">
              <w:rPr>
                <w:sz w:val="36"/>
                <w:szCs w:val="36"/>
              </w:rPr>
              <w:t>.</w:t>
            </w:r>
          </w:p>
          <w:p w14:paraId="22788C0E" w14:textId="331E3635" w:rsidR="000C05AE" w:rsidRPr="0070069C" w:rsidRDefault="000C05AE" w:rsidP="0070069C">
            <w:pPr>
              <w:jc w:val="center"/>
              <w:rPr>
                <w:sz w:val="36"/>
                <w:szCs w:val="36"/>
              </w:rPr>
            </w:pPr>
          </w:p>
        </w:tc>
      </w:tr>
    </w:tbl>
    <w:p w14:paraId="283F11CB" w14:textId="15AE8405" w:rsidR="000C05AE" w:rsidRPr="00752E9C" w:rsidRDefault="000C05AE" w:rsidP="0054317C">
      <w:pPr>
        <w:spacing w:before="0"/>
      </w:pPr>
    </w:p>
    <w:p w14:paraId="169A621B" w14:textId="77777777" w:rsidR="00BB58DC" w:rsidRPr="00752E9C" w:rsidRDefault="00BB58DC" w:rsidP="0054317C">
      <w:pPr>
        <w:spacing w:before="0"/>
        <w:sectPr w:rsidR="00BB58DC" w:rsidRPr="00752E9C" w:rsidSect="0054317C">
          <w:pgSz w:w="12240" w:h="15840" w:code="1"/>
          <w:pgMar w:top="720" w:right="720" w:bottom="720" w:left="720" w:header="720" w:footer="288" w:gutter="0"/>
          <w:cols w:space="720"/>
          <w:docGrid w:linePitch="299"/>
        </w:sectPr>
      </w:pPr>
    </w:p>
    <w:p w14:paraId="3BB2529E" w14:textId="650B93F3" w:rsidR="00AE7A77" w:rsidRPr="00315424" w:rsidRDefault="00FA47EC" w:rsidP="00537AFF">
      <w:pPr>
        <w:pStyle w:val="GraphicAnchor"/>
        <w:ind w:left="-180"/>
        <w:rPr>
          <w:b/>
          <w:bCs/>
          <w:sz w:val="20"/>
          <w:szCs w:val="20"/>
          <w:u w:val="single"/>
        </w:rPr>
      </w:pPr>
      <w:r>
        <w:rPr>
          <w:noProof/>
          <w:sz w:val="20"/>
          <w:szCs w:val="20"/>
          <w:u w:val="single"/>
        </w:rPr>
        <w:lastRenderedPageBreak/>
        <w:drawing>
          <wp:anchor distT="0" distB="0" distL="114300" distR="114300" simplePos="0" relativeHeight="251930624" behindDoc="1" locked="0" layoutInCell="1" allowOverlap="1" wp14:anchorId="7893B41B" wp14:editId="3A2F1341">
            <wp:simplePos x="0" y="0"/>
            <wp:positionH relativeFrom="column">
              <wp:posOffset>323516</wp:posOffset>
            </wp:positionH>
            <wp:positionV relativeFrom="paragraph">
              <wp:posOffset>5069272</wp:posOffset>
            </wp:positionV>
            <wp:extent cx="6858000" cy="4450080"/>
            <wp:effectExtent l="0" t="0" r="0" b="0"/>
            <wp:wrapNone/>
            <wp:docPr id="24" name="Picture 2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text, application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4500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2236B" w:rsidRPr="00315424">
        <w:rPr>
          <w:noProof/>
          <w:sz w:val="20"/>
          <w:szCs w:val="20"/>
          <w:u w:val="single"/>
        </w:rPr>
        <mc:AlternateContent>
          <mc:Choice Requires="wps">
            <w:drawing>
              <wp:anchor distT="0" distB="0" distL="114300" distR="114300" simplePos="0" relativeHeight="251831296" behindDoc="1" locked="0" layoutInCell="1" allowOverlap="1" wp14:anchorId="4084B649" wp14:editId="1AFD7E37">
                <wp:simplePos x="0" y="0"/>
                <wp:positionH relativeFrom="column">
                  <wp:posOffset>-457200</wp:posOffset>
                </wp:positionH>
                <wp:positionV relativeFrom="paragraph">
                  <wp:posOffset>-473103</wp:posOffset>
                </wp:positionV>
                <wp:extent cx="3355450" cy="10057130"/>
                <wp:effectExtent l="0" t="0" r="0" b="1270"/>
                <wp:wrapNone/>
                <wp:docPr id="8" name="Freeform 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355450" cy="10057130"/>
                        </a:xfrm>
                        <a:custGeom>
                          <a:avLst/>
                          <a:gdLst>
                            <a:gd name="T0" fmla="*/ 5139 w 5140"/>
                            <a:gd name="T1" fmla="*/ 15839 h 15840"/>
                            <a:gd name="T2" fmla="*/ 5137 w 5140"/>
                            <a:gd name="T3" fmla="*/ 15764 h 15840"/>
                            <a:gd name="T4" fmla="*/ 5130 w 5140"/>
                            <a:gd name="T5" fmla="*/ 15689 h 15840"/>
                            <a:gd name="T6" fmla="*/ 5120 w 5140"/>
                            <a:gd name="T7" fmla="*/ 15616 h 15840"/>
                            <a:gd name="T8" fmla="*/ 5105 w 5140"/>
                            <a:gd name="T9" fmla="*/ 15544 h 15840"/>
                            <a:gd name="T10" fmla="*/ 5086 w 5140"/>
                            <a:gd name="T11" fmla="*/ 15474 h 15840"/>
                            <a:gd name="T12" fmla="*/ 5063 w 5140"/>
                            <a:gd name="T13" fmla="*/ 15405 h 15840"/>
                            <a:gd name="T14" fmla="*/ 5036 w 5140"/>
                            <a:gd name="T15" fmla="*/ 15338 h 15840"/>
                            <a:gd name="T16" fmla="*/ 5006 w 5140"/>
                            <a:gd name="T17" fmla="*/ 15273 h 15840"/>
                            <a:gd name="T18" fmla="*/ 4972 w 5140"/>
                            <a:gd name="T19" fmla="*/ 15210 h 15840"/>
                            <a:gd name="T20" fmla="*/ 4935 w 5140"/>
                            <a:gd name="T21" fmla="*/ 15149 h 15840"/>
                            <a:gd name="T22" fmla="*/ 4895 w 5140"/>
                            <a:gd name="T23" fmla="*/ 15090 h 15840"/>
                            <a:gd name="T24" fmla="*/ 4851 w 5140"/>
                            <a:gd name="T25" fmla="*/ 15034 h 15840"/>
                            <a:gd name="T26" fmla="*/ 4805 w 5140"/>
                            <a:gd name="T27" fmla="*/ 14980 h 15840"/>
                            <a:gd name="T28" fmla="*/ 4755 w 5140"/>
                            <a:gd name="T29" fmla="*/ 14928 h 15840"/>
                            <a:gd name="T30" fmla="*/ 4703 w 5140"/>
                            <a:gd name="T31" fmla="*/ 14880 h 15840"/>
                            <a:gd name="T32" fmla="*/ 4648 w 5140"/>
                            <a:gd name="T33" fmla="*/ 14834 h 15840"/>
                            <a:gd name="T34" fmla="*/ 4591 w 5140"/>
                            <a:gd name="T35" fmla="*/ 14791 h 15840"/>
                            <a:gd name="T36" fmla="*/ 4531 w 5140"/>
                            <a:gd name="T37" fmla="*/ 14752 h 15840"/>
                            <a:gd name="T38" fmla="*/ 4469 w 5140"/>
                            <a:gd name="T39" fmla="*/ 14715 h 15840"/>
                            <a:gd name="T40" fmla="*/ 4405 w 5140"/>
                            <a:gd name="T41" fmla="*/ 14682 h 15840"/>
                            <a:gd name="T42" fmla="*/ 4339 w 5140"/>
                            <a:gd name="T43" fmla="*/ 14652 h 15840"/>
                            <a:gd name="T44" fmla="*/ 4271 w 5140"/>
                            <a:gd name="T45" fmla="*/ 14626 h 15840"/>
                            <a:gd name="T46" fmla="*/ 4201 w 5140"/>
                            <a:gd name="T47" fmla="*/ 14604 h 15840"/>
                            <a:gd name="T48" fmla="*/ 4129 w 5140"/>
                            <a:gd name="T49" fmla="*/ 14585 h 15840"/>
                            <a:gd name="T50" fmla="*/ 4056 w 5140"/>
                            <a:gd name="T51" fmla="*/ 14571 h 15840"/>
                            <a:gd name="T52" fmla="*/ 3982 w 5140"/>
                            <a:gd name="T53" fmla="*/ 14560 h 15840"/>
                            <a:gd name="T54" fmla="*/ 3906 w 5140"/>
                            <a:gd name="T55" fmla="*/ 14553 h 15840"/>
                            <a:gd name="T56" fmla="*/ 3840 w 5140"/>
                            <a:gd name="T57" fmla="*/ 14552 h 15840"/>
                            <a:gd name="T58" fmla="*/ 3840 w 5140"/>
                            <a:gd name="T59" fmla="*/ 0 h 15840"/>
                            <a:gd name="T60" fmla="*/ 0 w 5140"/>
                            <a:gd name="T61" fmla="*/ 0 h 15840"/>
                            <a:gd name="T62" fmla="*/ 0 w 5140"/>
                            <a:gd name="T63" fmla="*/ 15840 h 15840"/>
                            <a:gd name="T64" fmla="*/ 3840 w 5140"/>
                            <a:gd name="T65" fmla="*/ 15840 h 15840"/>
                            <a:gd name="T66" fmla="*/ 3840 w 5140"/>
                            <a:gd name="T67" fmla="*/ 15839 h 15840"/>
                            <a:gd name="T68" fmla="*/ 5139 w 5140"/>
                            <a:gd name="T69" fmla="*/ 15839 h 1584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  <a:cxn ang="0">
                              <a:pos x="T58" y="T59"/>
                            </a:cxn>
                            <a:cxn ang="0">
                              <a:pos x="T60" y="T61"/>
                            </a:cxn>
                            <a:cxn ang="0">
                              <a:pos x="T62" y="T63"/>
                            </a:cxn>
                            <a:cxn ang="0">
                              <a:pos x="T64" y="T65"/>
                            </a:cxn>
                            <a:cxn ang="0">
                              <a:pos x="T66" y="T67"/>
                            </a:cxn>
                            <a:cxn ang="0">
                              <a:pos x="T68" y="T69"/>
                            </a:cxn>
                          </a:cxnLst>
                          <a:rect l="0" t="0" r="r" b="b"/>
                          <a:pathLst>
                            <a:path w="5140" h="15840">
                              <a:moveTo>
                                <a:pt x="5139" y="15839"/>
                              </a:moveTo>
                              <a:lnTo>
                                <a:pt x="5137" y="15764"/>
                              </a:lnTo>
                              <a:lnTo>
                                <a:pt x="5130" y="15689"/>
                              </a:lnTo>
                              <a:lnTo>
                                <a:pt x="5120" y="15616"/>
                              </a:lnTo>
                              <a:lnTo>
                                <a:pt x="5105" y="15544"/>
                              </a:lnTo>
                              <a:lnTo>
                                <a:pt x="5086" y="15474"/>
                              </a:lnTo>
                              <a:lnTo>
                                <a:pt x="5063" y="15405"/>
                              </a:lnTo>
                              <a:lnTo>
                                <a:pt x="5036" y="15338"/>
                              </a:lnTo>
                              <a:lnTo>
                                <a:pt x="5006" y="15273"/>
                              </a:lnTo>
                              <a:lnTo>
                                <a:pt x="4972" y="15210"/>
                              </a:lnTo>
                              <a:lnTo>
                                <a:pt x="4935" y="15149"/>
                              </a:lnTo>
                              <a:lnTo>
                                <a:pt x="4895" y="15090"/>
                              </a:lnTo>
                              <a:lnTo>
                                <a:pt x="4851" y="15034"/>
                              </a:lnTo>
                              <a:lnTo>
                                <a:pt x="4805" y="14980"/>
                              </a:lnTo>
                              <a:lnTo>
                                <a:pt x="4755" y="14928"/>
                              </a:lnTo>
                              <a:lnTo>
                                <a:pt x="4703" y="14880"/>
                              </a:lnTo>
                              <a:lnTo>
                                <a:pt x="4648" y="14834"/>
                              </a:lnTo>
                              <a:lnTo>
                                <a:pt x="4591" y="14791"/>
                              </a:lnTo>
                              <a:lnTo>
                                <a:pt x="4531" y="14752"/>
                              </a:lnTo>
                              <a:lnTo>
                                <a:pt x="4469" y="14715"/>
                              </a:lnTo>
                              <a:lnTo>
                                <a:pt x="4405" y="14682"/>
                              </a:lnTo>
                              <a:lnTo>
                                <a:pt x="4339" y="14652"/>
                              </a:lnTo>
                              <a:lnTo>
                                <a:pt x="4271" y="14626"/>
                              </a:lnTo>
                              <a:lnTo>
                                <a:pt x="4201" y="14604"/>
                              </a:lnTo>
                              <a:lnTo>
                                <a:pt x="4129" y="14585"/>
                              </a:lnTo>
                              <a:lnTo>
                                <a:pt x="4056" y="14571"/>
                              </a:lnTo>
                              <a:lnTo>
                                <a:pt x="3982" y="14560"/>
                              </a:lnTo>
                              <a:lnTo>
                                <a:pt x="3906" y="14553"/>
                              </a:lnTo>
                              <a:lnTo>
                                <a:pt x="3840" y="14552"/>
                              </a:lnTo>
                              <a:lnTo>
                                <a:pt x="3840" y="0"/>
                              </a:lnTo>
                              <a:lnTo>
                                <a:pt x="0" y="0"/>
                              </a:lnTo>
                              <a:lnTo>
                                <a:pt x="0" y="15840"/>
                              </a:lnTo>
                              <a:lnTo>
                                <a:pt x="3840" y="15840"/>
                              </a:lnTo>
                              <a:lnTo>
                                <a:pt x="3840" y="15839"/>
                              </a:lnTo>
                              <a:lnTo>
                                <a:pt x="5139" y="15839"/>
                              </a:lnTo>
                            </a:path>
                          </a:pathLst>
                        </a:custGeom>
                        <a:solidFill>
                          <a:schemeClr val="accent3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0ADEC9" id="Freeform 45" o:spid="_x0000_s1026" style="position:absolute;margin-left:-36pt;margin-top:-37.25pt;width:264.2pt;height:791.9pt;z-index:-25148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5140,1584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" path="m5139,15839r-2,-75l5130,15689r-10,-73l5105,15544r-19,-70l5063,15405r-27,-67l5006,15273r-34,-63l4935,15149r-40,-59l4851,15034r-46,-54l4755,14928r-52,-48l4648,14834r-57,-43l4531,14752r-62,-37l4405,14682r-66,-30l4271,14626r-70,-22l4129,14585r-73,-14l3982,14560r-76,-7l3840,14552,3840,,,,,15840r3840,l3840,15839r1299,e" fillcolor="#cede69 [3206]" stroked="f">
                <v:path arrowok="t" o:connecttype="custom" o:connectlocs="3354797,10056495;3353492,10008876;3348922,9961257;3342394,9914908;3332602,9869194;3320198,9824749;3305184,9780940;3287558,9738400;3267973,9697130;3245778,9657131;3221624,9618400;3195511,9580940;3166788,9545385;3136758,9511099;3104118,9478083;3070171,9447607;3034267,9418401;2997057,9391099;2957888,9366337;2917414,9342845;2875634,9321893;2832548,9302845;2788157,9286337;2742460,9272369;2695458,9260306;2647803,9251417;2599495,9244433;2549881,9239988;2506795,9239353;2506795,0;0,0;0,10057130;2506795,10057130;2506795,10056495;3354797,10056495" o:connectangles="0,0,0,0,0,0,0,0,0,0,0,0,0,0,0,0,0,0,0,0,0,0,0,0,0,0,0,0,0,0,0,0,0,0,0"/>
              </v:shape>
            </w:pict>
          </mc:Fallback>
        </mc:AlternateContent>
      </w:r>
      <w:r w:rsidR="00017D5E">
        <w:rPr>
          <w:b/>
          <w:bCs/>
          <w:sz w:val="20"/>
          <w:szCs w:val="20"/>
          <w:u w:val="single"/>
        </w:rPr>
        <w:t>1-</w:t>
      </w:r>
      <w:r w:rsidR="00B12322">
        <w:rPr>
          <w:b/>
          <w:bCs/>
          <w:sz w:val="20"/>
          <w:szCs w:val="20"/>
          <w:u w:val="single"/>
        </w:rPr>
        <w:t>B</w:t>
      </w:r>
      <w:r w:rsidR="00017D5E">
        <w:rPr>
          <w:b/>
          <w:bCs/>
          <w:sz w:val="20"/>
          <w:szCs w:val="20"/>
          <w:u w:val="single"/>
        </w:rPr>
        <w:t>it Half Adder Circuit</w:t>
      </w:r>
    </w:p>
    <w:tbl>
      <w:tblPr>
        <w:tblW w:w="11320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3150"/>
        <w:gridCol w:w="1025"/>
        <w:gridCol w:w="7145"/>
      </w:tblGrid>
      <w:tr w:rsidR="00D63E1A" w14:paraId="062EC91D" w14:textId="77777777" w:rsidTr="00182648">
        <w:trPr>
          <w:trHeight w:val="5346"/>
        </w:trPr>
        <w:tc>
          <w:tcPr>
            <w:tcW w:w="3150" w:type="dxa"/>
          </w:tcPr>
          <w:p w14:paraId="21D12DAA" w14:textId="78ECFFD5" w:rsidR="00017D5E" w:rsidRDefault="00017D5E" w:rsidP="00537AFF">
            <w:pPr>
              <w:pStyle w:val="H2SidebarGREEN"/>
              <w:ind w:left="0"/>
            </w:pPr>
            <w:r>
              <w:t xml:space="preserve">Sum of Products </w:t>
            </w:r>
          </w:p>
          <w:p w14:paraId="1B8A3310" w14:textId="7E7E2040" w:rsidR="00017D5E" w:rsidRDefault="00017D5E" w:rsidP="00537AFF">
            <w:pPr>
              <w:pStyle w:val="H2SidebarGREEN"/>
              <w:ind w:left="0"/>
            </w:pPr>
            <w:r>
              <w:t xml:space="preserve">(Sum) </w:t>
            </w:r>
            <w:r w:rsidR="0049713D">
              <w:t xml:space="preserve">: </w:t>
            </w:r>
          </w:p>
          <w:p w14:paraId="42643701" w14:textId="55F3242D" w:rsidR="0049713D" w:rsidRDefault="0049713D" w:rsidP="00537AFF">
            <w:pPr>
              <w:pStyle w:val="H2SidebarGREEN"/>
              <w:ind w:left="0"/>
            </w:pPr>
            <w:r w:rsidRPr="00182648">
              <w:rPr>
                <w:color w:val="FF0000"/>
              </w:rPr>
              <w:t xml:space="preserve">F = </w:t>
            </w:r>
            <w:r w:rsidR="00017D5E" w:rsidRPr="00182648">
              <w:rPr>
                <w:color w:val="FF0000"/>
              </w:rPr>
              <w:t>AB’</w:t>
            </w:r>
            <w:r w:rsidRPr="00182648">
              <w:rPr>
                <w:color w:val="FF0000"/>
              </w:rPr>
              <w:t xml:space="preserve"> + </w:t>
            </w:r>
            <w:r w:rsidR="00017D5E" w:rsidRPr="00182648">
              <w:rPr>
                <w:color w:val="FF0000"/>
              </w:rPr>
              <w:t>A’B</w:t>
            </w:r>
          </w:p>
          <w:p w14:paraId="251AEF0B" w14:textId="6B653AE7" w:rsidR="00017D5E" w:rsidRDefault="00017D5E" w:rsidP="00537AFF">
            <w:pPr>
              <w:pStyle w:val="H2SidebarGREEN"/>
              <w:ind w:left="0"/>
            </w:pPr>
            <w:r>
              <w:t>(Carry) :</w:t>
            </w:r>
          </w:p>
          <w:p w14:paraId="03FA1123" w14:textId="77CD37EA" w:rsidR="00017D5E" w:rsidRDefault="00FA47EC" w:rsidP="00537AFF">
            <w:pPr>
              <w:pStyle w:val="H2SidebarGREEN"/>
              <w:ind w:left="0"/>
            </w:pPr>
            <w:r>
              <w:rPr>
                <w:noProof/>
                <w:sz w:val="16"/>
                <w:szCs w:val="16"/>
              </w:rPr>
              <w:drawing>
                <wp:anchor distT="0" distB="0" distL="114300" distR="114300" simplePos="0" relativeHeight="251883520" behindDoc="1" locked="0" layoutInCell="1" allowOverlap="1" wp14:anchorId="79CDA83B" wp14:editId="13987B97">
                  <wp:simplePos x="0" y="0"/>
                  <wp:positionH relativeFrom="column">
                    <wp:posOffset>-128471</wp:posOffset>
                  </wp:positionH>
                  <wp:positionV relativeFrom="paragraph">
                    <wp:posOffset>289788</wp:posOffset>
                  </wp:positionV>
                  <wp:extent cx="1972677" cy="3301751"/>
                  <wp:effectExtent l="0" t="0" r="0" b="635"/>
                  <wp:wrapNone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Picture 35"/>
                          <pic:cNvPicPr/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72677" cy="33017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017D5E" w:rsidRPr="00182648">
              <w:rPr>
                <w:color w:val="FF0000"/>
              </w:rPr>
              <w:t>F = AB</w:t>
            </w:r>
          </w:p>
          <w:p w14:paraId="70C12D79" w14:textId="40825CFF" w:rsidR="00AA3D42" w:rsidRDefault="00AA3D42" w:rsidP="00454A40">
            <w:pPr>
              <w:pStyle w:val="H2SidebarGREEN"/>
              <w:ind w:left="0"/>
            </w:pPr>
          </w:p>
          <w:p w14:paraId="431842B4" w14:textId="602984CC" w:rsidR="00BB58DC" w:rsidRPr="0049713D" w:rsidRDefault="00BB58DC" w:rsidP="00AA3D42">
            <w:pPr>
              <w:pStyle w:val="SidebarBody"/>
            </w:pPr>
          </w:p>
        </w:tc>
        <w:tc>
          <w:tcPr>
            <w:tcW w:w="1025" w:type="dxa"/>
          </w:tcPr>
          <w:p w14:paraId="14C3BBED" w14:textId="5D07F257" w:rsidR="00BB58DC" w:rsidRDefault="00BB58DC" w:rsidP="00AF724B">
            <w:pPr>
              <w:rPr>
                <w:rFonts w:ascii="Times New Roman"/>
                <w:sz w:val="17"/>
              </w:rPr>
            </w:pPr>
          </w:p>
        </w:tc>
        <w:tc>
          <w:tcPr>
            <w:tcW w:w="7145" w:type="dxa"/>
            <w:tcMar>
              <w:right w:w="288" w:type="dxa"/>
            </w:tcMar>
          </w:tcPr>
          <w:p w14:paraId="2D7F42B4" w14:textId="171AD08B" w:rsidR="00BB58DC" w:rsidRPr="000C05AE" w:rsidRDefault="00FA47EC" w:rsidP="0054317C"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751424" behindDoc="0" locked="0" layoutInCell="1" allowOverlap="1" wp14:anchorId="2194DC0F" wp14:editId="1304F358">
                      <wp:simplePos x="0" y="0"/>
                      <wp:positionH relativeFrom="column">
                        <wp:posOffset>-388152</wp:posOffset>
                      </wp:positionH>
                      <wp:positionV relativeFrom="paragraph">
                        <wp:posOffset>3098198</wp:posOffset>
                      </wp:positionV>
                      <wp:extent cx="4919980" cy="493395"/>
                      <wp:effectExtent l="0" t="0" r="13970" b="20955"/>
                      <wp:wrapNone/>
                      <wp:docPr id="217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4919980" cy="49339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17806AF3" w14:textId="4C2BB982" w:rsidR="00BD40DC" w:rsidRDefault="00D63E1A" w:rsidP="00BD40DC">
                                  <w:pPr>
                                    <w:jc w:val="center"/>
                                  </w:pPr>
                                  <w:r>
                                    <w:t xml:space="preserve">Lab </w:t>
                                  </w:r>
                                  <w:r w:rsidR="00F5593E">
                                    <w:t>2</w:t>
                                  </w:r>
                                  <w:r>
                                    <w:t xml:space="preserve"> Project settings</w:t>
                                  </w:r>
                                  <w:r w:rsidR="00B721A8">
                                    <w:t xml:space="preserve"> </w:t>
                                  </w:r>
                                  <w:r w:rsidR="00F5593E">
                                    <w:t>1-Bit Half Adder</w:t>
                                  </w:r>
                                  <w:r w:rsidR="00BD40DC">
                                    <w:t xml:space="preserve"> </w:t>
                                  </w:r>
                                </w:p>
                                <w:p w14:paraId="5BB87069" w14:textId="77777777" w:rsidR="00BD40DC" w:rsidRDefault="00BD40DC"/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2194DC0F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2" o:spid="_x0000_s1026" type="#_x0000_t202" style="position:absolute;margin-left:-30.55pt;margin-top:243.95pt;width:387.4pt;height:38.85pt;z-index:25175142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">
                      <v:textbox>
                        <w:txbxContent>
                          <w:p w14:paraId="17806AF3" w14:textId="4C2BB982" w:rsidR="00BD40DC" w:rsidRDefault="00D63E1A" w:rsidP="00BD40DC">
                            <w:pPr>
                              <w:jc w:val="center"/>
                            </w:pPr>
                            <w:r>
                              <w:t xml:space="preserve">Lab </w:t>
                            </w:r>
                            <w:r w:rsidR="00F5593E">
                              <w:t>2</w:t>
                            </w:r>
                            <w:r>
                              <w:t xml:space="preserve"> Project settings</w:t>
                            </w:r>
                            <w:r w:rsidR="00B721A8">
                              <w:t xml:space="preserve"> </w:t>
                            </w:r>
                            <w:r w:rsidR="00F5593E">
                              <w:t>1-Bit Half Adder</w:t>
                            </w:r>
                            <w:r w:rsidR="00BD40DC">
                              <w:t xml:space="preserve"> </w:t>
                            </w:r>
                          </w:p>
                          <w:p w14:paraId="5BB87069" w14:textId="77777777" w:rsidR="00BD40DC" w:rsidRDefault="00BD40DC"/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Times New Roman"/>
                <w:noProof/>
                <w:sz w:val="17"/>
              </w:rPr>
              <w:drawing>
                <wp:anchor distT="0" distB="0" distL="114300" distR="114300" simplePos="0" relativeHeight="251882496" behindDoc="0" locked="0" layoutInCell="1" allowOverlap="1" wp14:anchorId="7E6C3276" wp14:editId="7C319779">
                  <wp:simplePos x="0" y="0"/>
                  <wp:positionH relativeFrom="column">
                    <wp:posOffset>2353544</wp:posOffset>
                  </wp:positionH>
                  <wp:positionV relativeFrom="paragraph">
                    <wp:posOffset>1138655</wp:posOffset>
                  </wp:positionV>
                  <wp:extent cx="1988720" cy="1558507"/>
                  <wp:effectExtent l="0" t="0" r="5715" b="3810"/>
                  <wp:wrapNone/>
                  <wp:docPr id="34" name="Picture 34" descr="Scatter chart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Picture 34" descr="Scatter chart&#10;&#10;Description automatically generated with medium confidence"/>
                          <pic:cNvPicPr/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8720" cy="15585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F5593E">
              <w:rPr>
                <w:noProof/>
              </w:rPr>
              <w:drawing>
                <wp:anchor distT="0" distB="0" distL="114300" distR="114300" simplePos="0" relativeHeight="251897856" behindDoc="1" locked="0" layoutInCell="1" allowOverlap="1" wp14:anchorId="2DA9ED9E" wp14:editId="277867D3">
                  <wp:simplePos x="0" y="0"/>
                  <wp:positionH relativeFrom="column">
                    <wp:posOffset>-579810</wp:posOffset>
                  </wp:positionH>
                  <wp:positionV relativeFrom="paragraph">
                    <wp:posOffset>-561588</wp:posOffset>
                  </wp:positionV>
                  <wp:extent cx="5208104" cy="4727457"/>
                  <wp:effectExtent l="0" t="0" r="0" b="0"/>
                  <wp:wrapNone/>
                  <wp:docPr id="32" name="Picture 32" descr="Graphical user interface, tabl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Picture 32" descr="Graphical user interface, table&#10;&#10;Description automatically generated"/>
                          <pic:cNvPicPr/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49448" cy="47649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D63E1A" w14:paraId="2086B2BE" w14:textId="77777777" w:rsidTr="00182648">
        <w:trPr>
          <w:trHeight w:val="3789"/>
        </w:trPr>
        <w:tc>
          <w:tcPr>
            <w:tcW w:w="3150" w:type="dxa"/>
          </w:tcPr>
          <w:p w14:paraId="23F619D6" w14:textId="5DA40128" w:rsidR="00BD40DC" w:rsidRDefault="00BD40DC" w:rsidP="00AF724B">
            <w:pPr>
              <w:rPr>
                <w:rFonts w:ascii="Times New Roman"/>
                <w:sz w:val="17"/>
              </w:rPr>
            </w:pPr>
          </w:p>
          <w:p w14:paraId="7E4FB62D" w14:textId="6CE3825B" w:rsidR="00BD40DC" w:rsidRDefault="00BD40DC" w:rsidP="00AF724B">
            <w:pPr>
              <w:rPr>
                <w:rFonts w:ascii="Times New Roman"/>
                <w:sz w:val="17"/>
              </w:rPr>
            </w:pPr>
          </w:p>
        </w:tc>
        <w:tc>
          <w:tcPr>
            <w:tcW w:w="1025" w:type="dxa"/>
          </w:tcPr>
          <w:p w14:paraId="530CE8B0" w14:textId="77777777" w:rsidR="00BD40DC" w:rsidRDefault="00BD40DC" w:rsidP="00AF724B">
            <w:pPr>
              <w:rPr>
                <w:rFonts w:ascii="Times New Roman"/>
                <w:sz w:val="17"/>
              </w:rPr>
            </w:pPr>
          </w:p>
        </w:tc>
        <w:tc>
          <w:tcPr>
            <w:tcW w:w="7145" w:type="dxa"/>
            <w:tcMar>
              <w:right w:w="288" w:type="dxa"/>
            </w:tcMar>
          </w:tcPr>
          <w:p w14:paraId="133B2CC5" w14:textId="1E81FD0A" w:rsidR="00BD40DC" w:rsidRDefault="00BD40DC" w:rsidP="0054317C">
            <w:pPr>
              <w:rPr>
                <w:noProof/>
              </w:rPr>
            </w:pPr>
          </w:p>
          <w:p w14:paraId="31478A05" w14:textId="5AD9F302" w:rsidR="00D63E1A" w:rsidRDefault="00D63E1A" w:rsidP="0054317C">
            <w:pPr>
              <w:rPr>
                <w:noProof/>
              </w:rPr>
            </w:pPr>
          </w:p>
        </w:tc>
      </w:tr>
      <w:tr w:rsidR="00D63E1A" w14:paraId="3D3E117A" w14:textId="77777777" w:rsidTr="001D7E69">
        <w:trPr>
          <w:trHeight w:val="60"/>
        </w:trPr>
        <w:tc>
          <w:tcPr>
            <w:tcW w:w="3150" w:type="dxa"/>
            <w:vMerge w:val="restart"/>
            <w:vAlign w:val="center"/>
          </w:tcPr>
          <w:p w14:paraId="616E5392" w14:textId="5AC3081A" w:rsidR="00926854" w:rsidRPr="006A4E98" w:rsidRDefault="00926854" w:rsidP="006A4E98">
            <w:pPr>
              <w:pStyle w:val="H2SidebarGREEN"/>
              <w:ind w:left="0"/>
              <w:rPr>
                <w:sz w:val="16"/>
                <w:szCs w:val="16"/>
              </w:rPr>
            </w:pPr>
          </w:p>
        </w:tc>
        <w:tc>
          <w:tcPr>
            <w:tcW w:w="1025" w:type="dxa"/>
          </w:tcPr>
          <w:p w14:paraId="6088E8C5" w14:textId="77777777" w:rsidR="00926854" w:rsidRDefault="00926854" w:rsidP="00AF724B">
            <w:pPr>
              <w:rPr>
                <w:rFonts w:ascii="Times New Roman"/>
                <w:sz w:val="17"/>
              </w:rPr>
            </w:pPr>
          </w:p>
        </w:tc>
        <w:tc>
          <w:tcPr>
            <w:tcW w:w="7145" w:type="dxa"/>
          </w:tcPr>
          <w:p w14:paraId="7F56BA82" w14:textId="44615520" w:rsidR="00926854" w:rsidRDefault="00926854" w:rsidP="008916A6">
            <w:pPr>
              <w:spacing w:before="120"/>
              <w:rPr>
                <w:rFonts w:ascii="Times New Roman"/>
                <w:sz w:val="17"/>
              </w:rPr>
            </w:pPr>
          </w:p>
        </w:tc>
      </w:tr>
      <w:tr w:rsidR="00D63E1A" w14:paraId="355E45A2" w14:textId="77777777" w:rsidTr="006A4E98">
        <w:trPr>
          <w:trHeight w:val="144"/>
        </w:trPr>
        <w:tc>
          <w:tcPr>
            <w:tcW w:w="3150" w:type="dxa"/>
            <w:vMerge/>
            <w:vAlign w:val="bottom"/>
          </w:tcPr>
          <w:p w14:paraId="11313FBA" w14:textId="77777777" w:rsidR="00926854" w:rsidRPr="000C05AE" w:rsidRDefault="00926854" w:rsidP="00AF724B">
            <w:pPr>
              <w:pStyle w:val="SidebarBold"/>
            </w:pPr>
          </w:p>
        </w:tc>
        <w:tc>
          <w:tcPr>
            <w:tcW w:w="1025" w:type="dxa"/>
          </w:tcPr>
          <w:p w14:paraId="29668436" w14:textId="77777777" w:rsidR="00926854" w:rsidRDefault="00926854" w:rsidP="00806B1F">
            <w:pPr>
              <w:spacing w:before="0"/>
              <w:rPr>
                <w:rFonts w:ascii="Times New Roman"/>
                <w:sz w:val="17"/>
              </w:rPr>
            </w:pPr>
          </w:p>
        </w:tc>
        <w:tc>
          <w:tcPr>
            <w:tcW w:w="7145" w:type="dxa"/>
          </w:tcPr>
          <w:p w14:paraId="5CEAC396" w14:textId="58E3EE42" w:rsidR="00926854" w:rsidRDefault="00926854" w:rsidP="00806B1F">
            <w:pPr>
              <w:spacing w:before="0"/>
              <w:rPr>
                <w:rFonts w:ascii="Times New Roman"/>
                <w:sz w:val="17"/>
              </w:rPr>
            </w:pPr>
          </w:p>
        </w:tc>
      </w:tr>
    </w:tbl>
    <w:p w14:paraId="4FCC3810" w14:textId="519B4D7E" w:rsidR="0073338A" w:rsidRDefault="0073338A" w:rsidP="003C18F7">
      <w:pPr>
        <w:spacing w:before="0"/>
      </w:pPr>
    </w:p>
    <w:p w14:paraId="665B031E" w14:textId="754D1CB3" w:rsidR="0073338A" w:rsidRDefault="0073338A" w:rsidP="0073338A">
      <w:pPr>
        <w:spacing w:before="0" w:line="240" w:lineRule="auto"/>
        <w:ind w:left="-270" w:firstLine="270"/>
      </w:pPr>
      <w:r>
        <w:br w:type="page"/>
      </w:r>
    </w:p>
    <w:p w14:paraId="696C2921" w14:textId="3AE6666C" w:rsidR="00AE7A77" w:rsidRDefault="00781F3E" w:rsidP="003C18F7">
      <w:pPr>
        <w:spacing w:before="0"/>
      </w:pPr>
      <w:r>
        <w:rPr>
          <w:noProof/>
        </w:rPr>
        <w:lastRenderedPageBreak/>
        <w:drawing>
          <wp:anchor distT="0" distB="0" distL="114300" distR="114300" simplePos="0" relativeHeight="251899904" behindDoc="1" locked="0" layoutInCell="1" allowOverlap="1" wp14:anchorId="33F40D55" wp14:editId="4E150563">
            <wp:simplePos x="0" y="0"/>
            <wp:positionH relativeFrom="column">
              <wp:posOffset>-234094</wp:posOffset>
            </wp:positionH>
            <wp:positionV relativeFrom="paragraph">
              <wp:posOffset>-337820</wp:posOffset>
            </wp:positionV>
            <wp:extent cx="7243638" cy="3645535"/>
            <wp:effectExtent l="0" t="0" r="0" b="0"/>
            <wp:wrapNone/>
            <wp:docPr id="37" name="Picture 37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A picture containing diagram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43638" cy="36455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E04AC">
        <w:rPr>
          <w:noProof/>
        </w:rPr>
        <mc:AlternateContent>
          <mc:Choice Requires="wps">
            <w:drawing>
              <wp:anchor distT="0" distB="0" distL="114300" distR="114300" simplePos="0" relativeHeight="251816960" behindDoc="1" locked="0" layoutInCell="1" allowOverlap="1" wp14:anchorId="7B3861ED" wp14:editId="07EDB3B9">
                <wp:simplePos x="0" y="0"/>
                <wp:positionH relativeFrom="column">
                  <wp:posOffset>-496570</wp:posOffset>
                </wp:positionH>
                <wp:positionV relativeFrom="paragraph">
                  <wp:posOffset>-441214</wp:posOffset>
                </wp:positionV>
                <wp:extent cx="3263265" cy="10057130"/>
                <wp:effectExtent l="0" t="0" r="635" b="1270"/>
                <wp:wrapNone/>
                <wp:docPr id="25" name="Freeform 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263265" cy="10057130"/>
                        </a:xfrm>
                        <a:custGeom>
                          <a:avLst/>
                          <a:gdLst>
                            <a:gd name="T0" fmla="*/ 5139 w 5140"/>
                            <a:gd name="T1" fmla="*/ 15839 h 15840"/>
                            <a:gd name="T2" fmla="*/ 5137 w 5140"/>
                            <a:gd name="T3" fmla="*/ 15764 h 15840"/>
                            <a:gd name="T4" fmla="*/ 5130 w 5140"/>
                            <a:gd name="T5" fmla="*/ 15689 h 15840"/>
                            <a:gd name="T6" fmla="*/ 5120 w 5140"/>
                            <a:gd name="T7" fmla="*/ 15616 h 15840"/>
                            <a:gd name="T8" fmla="*/ 5105 w 5140"/>
                            <a:gd name="T9" fmla="*/ 15544 h 15840"/>
                            <a:gd name="T10" fmla="*/ 5086 w 5140"/>
                            <a:gd name="T11" fmla="*/ 15474 h 15840"/>
                            <a:gd name="T12" fmla="*/ 5063 w 5140"/>
                            <a:gd name="T13" fmla="*/ 15405 h 15840"/>
                            <a:gd name="T14" fmla="*/ 5036 w 5140"/>
                            <a:gd name="T15" fmla="*/ 15338 h 15840"/>
                            <a:gd name="T16" fmla="*/ 5006 w 5140"/>
                            <a:gd name="T17" fmla="*/ 15273 h 15840"/>
                            <a:gd name="T18" fmla="*/ 4972 w 5140"/>
                            <a:gd name="T19" fmla="*/ 15210 h 15840"/>
                            <a:gd name="T20" fmla="*/ 4935 w 5140"/>
                            <a:gd name="T21" fmla="*/ 15149 h 15840"/>
                            <a:gd name="T22" fmla="*/ 4895 w 5140"/>
                            <a:gd name="T23" fmla="*/ 15090 h 15840"/>
                            <a:gd name="T24" fmla="*/ 4851 w 5140"/>
                            <a:gd name="T25" fmla="*/ 15034 h 15840"/>
                            <a:gd name="T26" fmla="*/ 4805 w 5140"/>
                            <a:gd name="T27" fmla="*/ 14980 h 15840"/>
                            <a:gd name="T28" fmla="*/ 4755 w 5140"/>
                            <a:gd name="T29" fmla="*/ 14928 h 15840"/>
                            <a:gd name="T30" fmla="*/ 4703 w 5140"/>
                            <a:gd name="T31" fmla="*/ 14880 h 15840"/>
                            <a:gd name="T32" fmla="*/ 4648 w 5140"/>
                            <a:gd name="T33" fmla="*/ 14834 h 15840"/>
                            <a:gd name="T34" fmla="*/ 4591 w 5140"/>
                            <a:gd name="T35" fmla="*/ 14791 h 15840"/>
                            <a:gd name="T36" fmla="*/ 4531 w 5140"/>
                            <a:gd name="T37" fmla="*/ 14752 h 15840"/>
                            <a:gd name="T38" fmla="*/ 4469 w 5140"/>
                            <a:gd name="T39" fmla="*/ 14715 h 15840"/>
                            <a:gd name="T40" fmla="*/ 4405 w 5140"/>
                            <a:gd name="T41" fmla="*/ 14682 h 15840"/>
                            <a:gd name="T42" fmla="*/ 4339 w 5140"/>
                            <a:gd name="T43" fmla="*/ 14652 h 15840"/>
                            <a:gd name="T44" fmla="*/ 4271 w 5140"/>
                            <a:gd name="T45" fmla="*/ 14626 h 15840"/>
                            <a:gd name="T46" fmla="*/ 4201 w 5140"/>
                            <a:gd name="T47" fmla="*/ 14604 h 15840"/>
                            <a:gd name="T48" fmla="*/ 4129 w 5140"/>
                            <a:gd name="T49" fmla="*/ 14585 h 15840"/>
                            <a:gd name="T50" fmla="*/ 4056 w 5140"/>
                            <a:gd name="T51" fmla="*/ 14571 h 15840"/>
                            <a:gd name="T52" fmla="*/ 3982 w 5140"/>
                            <a:gd name="T53" fmla="*/ 14560 h 15840"/>
                            <a:gd name="T54" fmla="*/ 3906 w 5140"/>
                            <a:gd name="T55" fmla="*/ 14553 h 15840"/>
                            <a:gd name="T56" fmla="*/ 3840 w 5140"/>
                            <a:gd name="T57" fmla="*/ 14552 h 15840"/>
                            <a:gd name="T58" fmla="*/ 3840 w 5140"/>
                            <a:gd name="T59" fmla="*/ 0 h 15840"/>
                            <a:gd name="T60" fmla="*/ 0 w 5140"/>
                            <a:gd name="T61" fmla="*/ 0 h 15840"/>
                            <a:gd name="T62" fmla="*/ 0 w 5140"/>
                            <a:gd name="T63" fmla="*/ 15840 h 15840"/>
                            <a:gd name="T64" fmla="*/ 3840 w 5140"/>
                            <a:gd name="T65" fmla="*/ 15840 h 15840"/>
                            <a:gd name="T66" fmla="*/ 3840 w 5140"/>
                            <a:gd name="T67" fmla="*/ 15839 h 15840"/>
                            <a:gd name="T68" fmla="*/ 5139 w 5140"/>
                            <a:gd name="T69" fmla="*/ 15839 h 1584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  <a:cxn ang="0">
                              <a:pos x="T58" y="T59"/>
                            </a:cxn>
                            <a:cxn ang="0">
                              <a:pos x="T60" y="T61"/>
                            </a:cxn>
                            <a:cxn ang="0">
                              <a:pos x="T62" y="T63"/>
                            </a:cxn>
                            <a:cxn ang="0">
                              <a:pos x="T64" y="T65"/>
                            </a:cxn>
                            <a:cxn ang="0">
                              <a:pos x="T66" y="T67"/>
                            </a:cxn>
                            <a:cxn ang="0">
                              <a:pos x="T68" y="T69"/>
                            </a:cxn>
                          </a:cxnLst>
                          <a:rect l="0" t="0" r="r" b="b"/>
                          <a:pathLst>
                            <a:path w="5140" h="15840">
                              <a:moveTo>
                                <a:pt x="5139" y="15839"/>
                              </a:moveTo>
                              <a:lnTo>
                                <a:pt x="5137" y="15764"/>
                              </a:lnTo>
                              <a:lnTo>
                                <a:pt x="5130" y="15689"/>
                              </a:lnTo>
                              <a:lnTo>
                                <a:pt x="5120" y="15616"/>
                              </a:lnTo>
                              <a:lnTo>
                                <a:pt x="5105" y="15544"/>
                              </a:lnTo>
                              <a:lnTo>
                                <a:pt x="5086" y="15474"/>
                              </a:lnTo>
                              <a:lnTo>
                                <a:pt x="5063" y="15405"/>
                              </a:lnTo>
                              <a:lnTo>
                                <a:pt x="5036" y="15338"/>
                              </a:lnTo>
                              <a:lnTo>
                                <a:pt x="5006" y="15273"/>
                              </a:lnTo>
                              <a:lnTo>
                                <a:pt x="4972" y="15210"/>
                              </a:lnTo>
                              <a:lnTo>
                                <a:pt x="4935" y="15149"/>
                              </a:lnTo>
                              <a:lnTo>
                                <a:pt x="4895" y="15090"/>
                              </a:lnTo>
                              <a:lnTo>
                                <a:pt x="4851" y="15034"/>
                              </a:lnTo>
                              <a:lnTo>
                                <a:pt x="4805" y="14980"/>
                              </a:lnTo>
                              <a:lnTo>
                                <a:pt x="4755" y="14928"/>
                              </a:lnTo>
                              <a:lnTo>
                                <a:pt x="4703" y="14880"/>
                              </a:lnTo>
                              <a:lnTo>
                                <a:pt x="4648" y="14834"/>
                              </a:lnTo>
                              <a:lnTo>
                                <a:pt x="4591" y="14791"/>
                              </a:lnTo>
                              <a:lnTo>
                                <a:pt x="4531" y="14752"/>
                              </a:lnTo>
                              <a:lnTo>
                                <a:pt x="4469" y="14715"/>
                              </a:lnTo>
                              <a:lnTo>
                                <a:pt x="4405" y="14682"/>
                              </a:lnTo>
                              <a:lnTo>
                                <a:pt x="4339" y="14652"/>
                              </a:lnTo>
                              <a:lnTo>
                                <a:pt x="4271" y="14626"/>
                              </a:lnTo>
                              <a:lnTo>
                                <a:pt x="4201" y="14604"/>
                              </a:lnTo>
                              <a:lnTo>
                                <a:pt x="4129" y="14585"/>
                              </a:lnTo>
                              <a:lnTo>
                                <a:pt x="4056" y="14571"/>
                              </a:lnTo>
                              <a:lnTo>
                                <a:pt x="3982" y="14560"/>
                              </a:lnTo>
                              <a:lnTo>
                                <a:pt x="3906" y="14553"/>
                              </a:lnTo>
                              <a:lnTo>
                                <a:pt x="3840" y="14552"/>
                              </a:lnTo>
                              <a:lnTo>
                                <a:pt x="3840" y="0"/>
                              </a:lnTo>
                              <a:lnTo>
                                <a:pt x="0" y="0"/>
                              </a:lnTo>
                              <a:lnTo>
                                <a:pt x="0" y="15840"/>
                              </a:lnTo>
                              <a:lnTo>
                                <a:pt x="3840" y="15840"/>
                              </a:lnTo>
                              <a:lnTo>
                                <a:pt x="3840" y="15839"/>
                              </a:lnTo>
                              <a:lnTo>
                                <a:pt x="5139" y="15839"/>
                              </a:lnTo>
                            </a:path>
                          </a:pathLst>
                        </a:custGeom>
                        <a:solidFill>
                          <a:schemeClr val="accent3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F2C7B4D" id="Freeform 45" o:spid="_x0000_s1026" style="position:absolute;margin-left:-39.1pt;margin-top:-34.75pt;width:256.95pt;height:791.9pt;z-index:-251499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5140,158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" path="m5139,15839r-2,-75l5130,15689r-10,-73l5105,15544r-19,-70l5063,15405r-27,-67l5006,15273r-34,-63l4935,15149r-40,-59l4851,15034r-46,-54l4755,14928r-52,-48l4648,14834r-57,-43l4531,14752r-62,-37l4405,14682r-66,-30l4271,14626r-70,-22l4129,14585r-73,-14l3982,14560r-76,-7l3840,14552,3840,,,,,15840r3840,l3840,15839r1299,e" fillcolor="#cede69 [3206]" stroked="f">
                <v:path arrowok="t" o:connecttype="custom" o:connectlocs="3262630,10056495;3261360,10008876;3256916,9961257;3250567,9914908;3241044,9869194;3228982,9824749;3214380,9780940;3197238,9738400;3178192,9697130;3156606,9657131;3133115,9618400;3107720,9580940;3079786,9545385;3050581,9511099;3018838,9478083;2985824,9447607;2950906,9418401;2914718,9391099;2876625,9366337;2837263,9342845;2796631,9321893;2754729,9302845;2711557,9286337;2667116,9272369;2621405,9260306;2575059,9251417;2528078,9244433;2479827,9239988;2437926,9239353;2437926,0;0,0;0,10057130;2437926,10057130;2437926,10056495;3262630,10056495" o:connectangles="0,0,0,0,0,0,0,0,0,0,0,0,0,0,0,0,0,0,0,0,0,0,0,0,0,0,0,0,0,0,0,0,0,0,0"/>
              </v:shape>
            </w:pict>
          </mc:Fallback>
        </mc:AlternateContent>
      </w:r>
    </w:p>
    <w:p w14:paraId="1FACAD82" w14:textId="7696030C" w:rsidR="00B66206" w:rsidRDefault="00B66206" w:rsidP="003C18F7">
      <w:pPr>
        <w:spacing w:before="0"/>
      </w:pPr>
    </w:p>
    <w:p w14:paraId="2D7FED75" w14:textId="350C2364" w:rsidR="00B66206" w:rsidRDefault="00B66206" w:rsidP="003C18F7">
      <w:pPr>
        <w:spacing w:before="0"/>
      </w:pPr>
    </w:p>
    <w:p w14:paraId="71D561C8" w14:textId="5A16895A" w:rsidR="00B66206" w:rsidRDefault="00B66206" w:rsidP="003C18F7">
      <w:pPr>
        <w:spacing w:before="0"/>
      </w:pPr>
    </w:p>
    <w:p w14:paraId="21A65758" w14:textId="4DEEF8D2" w:rsidR="00B66206" w:rsidRDefault="00B66206" w:rsidP="003C18F7">
      <w:pPr>
        <w:spacing w:before="0"/>
      </w:pPr>
    </w:p>
    <w:p w14:paraId="720EDEEA" w14:textId="10B4C5B1" w:rsidR="00B66206" w:rsidRDefault="00B66206" w:rsidP="003C18F7">
      <w:pPr>
        <w:spacing w:before="0"/>
      </w:pPr>
    </w:p>
    <w:p w14:paraId="458F9C5D" w14:textId="1A774D02" w:rsidR="00B66206" w:rsidRDefault="00B66206" w:rsidP="003C18F7">
      <w:pPr>
        <w:spacing w:before="0"/>
      </w:pPr>
    </w:p>
    <w:p w14:paraId="76EDDDEC" w14:textId="5C00460F" w:rsidR="00B66206" w:rsidRDefault="00B66206" w:rsidP="003C18F7">
      <w:pPr>
        <w:spacing w:before="0"/>
      </w:pPr>
    </w:p>
    <w:p w14:paraId="07628F0C" w14:textId="0CDBD58A" w:rsidR="00B66206" w:rsidRDefault="00B66206" w:rsidP="003C18F7">
      <w:pPr>
        <w:spacing w:before="0"/>
      </w:pPr>
    </w:p>
    <w:p w14:paraId="57B0685F" w14:textId="1A7697F2" w:rsidR="00B66206" w:rsidRDefault="00B66206" w:rsidP="003C18F7">
      <w:pPr>
        <w:spacing w:before="0"/>
      </w:pPr>
    </w:p>
    <w:p w14:paraId="2659C18F" w14:textId="270689CE" w:rsidR="00B66206" w:rsidRDefault="00B66206" w:rsidP="003C18F7">
      <w:pPr>
        <w:spacing w:before="0"/>
      </w:pPr>
    </w:p>
    <w:p w14:paraId="6BCDEEAC" w14:textId="1B2BF776" w:rsidR="00B66206" w:rsidRDefault="00B66206" w:rsidP="003C18F7">
      <w:pPr>
        <w:spacing w:before="0"/>
      </w:pPr>
    </w:p>
    <w:p w14:paraId="79013DF1" w14:textId="0F7E2C97" w:rsidR="00B66206" w:rsidRDefault="00B66206" w:rsidP="003C18F7">
      <w:pPr>
        <w:spacing w:before="0"/>
      </w:pPr>
    </w:p>
    <w:p w14:paraId="31C7B486" w14:textId="370DF438" w:rsidR="00B66206" w:rsidRDefault="00B66206" w:rsidP="003C18F7">
      <w:pPr>
        <w:spacing w:before="0"/>
      </w:pPr>
    </w:p>
    <w:p w14:paraId="2A1BB580" w14:textId="00C11794" w:rsidR="00B66206" w:rsidRDefault="00781F3E" w:rsidP="003C18F7">
      <w:pPr>
        <w:spacing w:before="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822080" behindDoc="0" locked="0" layoutInCell="1" allowOverlap="1" wp14:anchorId="0B34EBF7" wp14:editId="689B3610">
                <wp:simplePos x="0" y="0"/>
                <wp:positionH relativeFrom="column">
                  <wp:posOffset>1690370</wp:posOffset>
                </wp:positionH>
                <wp:positionV relativeFrom="paragraph">
                  <wp:posOffset>146574</wp:posOffset>
                </wp:positionV>
                <wp:extent cx="5107305" cy="421640"/>
                <wp:effectExtent l="0" t="0" r="17145" b="16510"/>
                <wp:wrapNone/>
                <wp:docPr id="3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107305" cy="4216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78C7A65" w14:textId="378466ED" w:rsidR="00E35C33" w:rsidRDefault="00E35C33" w:rsidP="00E35C33">
                            <w:pPr>
                              <w:jc w:val="center"/>
                            </w:pPr>
                            <w:r>
                              <w:t xml:space="preserve">Vector Waveform Timing Diagram for </w:t>
                            </w:r>
                            <w:r w:rsidR="00781F3E">
                              <w:t>1- Bit Half Adder</w:t>
                            </w:r>
                          </w:p>
                          <w:p w14:paraId="13405161" w14:textId="77777777" w:rsidR="00E35C33" w:rsidRDefault="00E35C33" w:rsidP="00E35C33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4EBF7" id="_x0000_s1028" type="#_x0000_t202" style="position:absolute;margin-left:133.1pt;margin-top:11.55pt;width:402.15pt;height:33.2pt;z-index:2518220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">
                <v:textbox>
                  <w:txbxContent>
                    <w:p w14:paraId="678C7A65" w14:textId="378466ED" w:rsidR="00E35C33" w:rsidRDefault="00E35C33" w:rsidP="00E35C33">
                      <w:pPr>
                        <w:jc w:val="center"/>
                      </w:pPr>
                      <w:r>
                        <w:t xml:space="preserve">Vector Waveform Timing Diagram for </w:t>
                      </w:r>
                      <w:r w:rsidR="00781F3E">
                        <w:t>1- Bit Half Adder</w:t>
                      </w:r>
                    </w:p>
                    <w:p w14:paraId="13405161" w14:textId="77777777" w:rsidR="00E35C33" w:rsidRDefault="00E35C33" w:rsidP="00E35C33"/>
                  </w:txbxContent>
                </v:textbox>
              </v:shape>
            </w:pict>
          </mc:Fallback>
        </mc:AlternateContent>
      </w:r>
    </w:p>
    <w:p w14:paraId="43B6DE27" w14:textId="518B9736" w:rsidR="00B66206" w:rsidRDefault="00B66206" w:rsidP="003C18F7">
      <w:pPr>
        <w:spacing w:before="0"/>
      </w:pPr>
    </w:p>
    <w:p w14:paraId="049BC377" w14:textId="3139259A" w:rsidR="00B66206" w:rsidRDefault="00B66206" w:rsidP="003C18F7">
      <w:pPr>
        <w:spacing w:before="0"/>
      </w:pPr>
    </w:p>
    <w:p w14:paraId="16C3DF2A" w14:textId="6EFD7691" w:rsidR="00B66206" w:rsidRDefault="00B66206" w:rsidP="003C18F7">
      <w:pPr>
        <w:spacing w:before="0"/>
      </w:pPr>
    </w:p>
    <w:p w14:paraId="1EA3814F" w14:textId="14BEAECB" w:rsidR="00B66206" w:rsidRDefault="00B66206" w:rsidP="003C18F7">
      <w:pPr>
        <w:spacing w:before="0"/>
      </w:pPr>
    </w:p>
    <w:p w14:paraId="1C8CAA36" w14:textId="1D1A1B9E" w:rsidR="00B66206" w:rsidRDefault="00B66206" w:rsidP="003C18F7">
      <w:pPr>
        <w:spacing w:before="0"/>
      </w:pPr>
    </w:p>
    <w:p w14:paraId="21D62D58" w14:textId="22605777" w:rsidR="00B66206" w:rsidRDefault="0046321C" w:rsidP="003C18F7">
      <w:pPr>
        <w:spacing w:before="0"/>
      </w:pPr>
      <w:r>
        <w:rPr>
          <w:noProof/>
        </w:rPr>
        <w:drawing>
          <wp:anchor distT="0" distB="0" distL="114300" distR="114300" simplePos="0" relativeHeight="251884544" behindDoc="1" locked="0" layoutInCell="1" allowOverlap="1" wp14:anchorId="4309E5E4" wp14:editId="08D23471">
            <wp:simplePos x="0" y="0"/>
            <wp:positionH relativeFrom="column">
              <wp:posOffset>-234563</wp:posOffset>
            </wp:positionH>
            <wp:positionV relativeFrom="paragraph">
              <wp:posOffset>78850</wp:posOffset>
            </wp:positionV>
            <wp:extent cx="7357524" cy="5820410"/>
            <wp:effectExtent l="0" t="0" r="0" b="8890"/>
            <wp:wrapNone/>
            <wp:docPr id="45" name="Picture 4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Diagram&#10;&#10;Description automatically generated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62822" cy="582460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0F0F8DC9" w14:textId="7D418574" w:rsidR="00B66206" w:rsidRDefault="00B66206" w:rsidP="003C18F7">
      <w:pPr>
        <w:spacing w:before="0"/>
      </w:pPr>
    </w:p>
    <w:p w14:paraId="59845224" w14:textId="408A411C" w:rsidR="00B66206" w:rsidRDefault="00B66206" w:rsidP="003C18F7">
      <w:pPr>
        <w:spacing w:before="0"/>
      </w:pPr>
    </w:p>
    <w:p w14:paraId="4CB259B5" w14:textId="0AA116FA" w:rsidR="00B66206" w:rsidRDefault="00B66206" w:rsidP="003C18F7">
      <w:pPr>
        <w:spacing w:before="0"/>
      </w:pPr>
    </w:p>
    <w:p w14:paraId="336D029B" w14:textId="27B6EC5E" w:rsidR="00B66206" w:rsidRDefault="00B66206" w:rsidP="003C18F7">
      <w:pPr>
        <w:spacing w:before="0"/>
      </w:pPr>
    </w:p>
    <w:p w14:paraId="29FA27B4" w14:textId="5A2033DD" w:rsidR="00B66206" w:rsidRDefault="00B66206" w:rsidP="003C18F7">
      <w:pPr>
        <w:spacing w:before="0"/>
      </w:pPr>
    </w:p>
    <w:p w14:paraId="1DF37C0A" w14:textId="157D77B2" w:rsidR="00B66206" w:rsidRDefault="00B66206" w:rsidP="003C18F7">
      <w:pPr>
        <w:spacing w:before="0"/>
      </w:pPr>
    </w:p>
    <w:p w14:paraId="59BCB637" w14:textId="14CD79AB" w:rsidR="00B66206" w:rsidRDefault="00B66206" w:rsidP="003C18F7">
      <w:pPr>
        <w:spacing w:before="0"/>
      </w:pPr>
    </w:p>
    <w:p w14:paraId="28382364" w14:textId="1243278C" w:rsidR="00B66206" w:rsidRDefault="00B66206" w:rsidP="003C18F7">
      <w:pPr>
        <w:spacing w:before="0"/>
      </w:pPr>
    </w:p>
    <w:p w14:paraId="33CB36C0" w14:textId="16002C0F" w:rsidR="00B66206" w:rsidRDefault="00B66206" w:rsidP="003C18F7">
      <w:pPr>
        <w:spacing w:before="0"/>
      </w:pPr>
    </w:p>
    <w:p w14:paraId="1FA6F9CB" w14:textId="4D0C8AA3" w:rsidR="00B66206" w:rsidRDefault="00B66206" w:rsidP="003C18F7">
      <w:pPr>
        <w:spacing w:before="0"/>
      </w:pPr>
    </w:p>
    <w:p w14:paraId="4800181A" w14:textId="10E144E3" w:rsidR="00B66206" w:rsidRDefault="00B66206" w:rsidP="003C18F7">
      <w:pPr>
        <w:spacing w:before="0"/>
      </w:pPr>
    </w:p>
    <w:p w14:paraId="6EF8B5B0" w14:textId="765E27F3" w:rsidR="00B66206" w:rsidRDefault="00B66206" w:rsidP="003C18F7">
      <w:pPr>
        <w:spacing w:before="0"/>
      </w:pPr>
    </w:p>
    <w:p w14:paraId="1922C3DD" w14:textId="3E07D38C" w:rsidR="00B66206" w:rsidRDefault="00B66206" w:rsidP="003C18F7">
      <w:pPr>
        <w:spacing w:before="0"/>
      </w:pPr>
    </w:p>
    <w:p w14:paraId="2DE8920D" w14:textId="0DEFFA2E" w:rsidR="00B66206" w:rsidRDefault="00B66206" w:rsidP="003C18F7">
      <w:pPr>
        <w:spacing w:before="0"/>
      </w:pPr>
    </w:p>
    <w:p w14:paraId="4F54824D" w14:textId="02CC566F" w:rsidR="00B66206" w:rsidRDefault="00B66206" w:rsidP="003C18F7">
      <w:pPr>
        <w:spacing w:before="0"/>
      </w:pPr>
    </w:p>
    <w:p w14:paraId="4074FF0D" w14:textId="104F57EC" w:rsidR="00B66206" w:rsidRDefault="00B66206" w:rsidP="003C18F7">
      <w:pPr>
        <w:spacing w:before="0"/>
      </w:pPr>
    </w:p>
    <w:p w14:paraId="5BB39DF8" w14:textId="72DAADFD" w:rsidR="00B66206" w:rsidRDefault="00B66206" w:rsidP="003C18F7">
      <w:pPr>
        <w:spacing w:before="0"/>
      </w:pPr>
    </w:p>
    <w:p w14:paraId="2AD34F6C" w14:textId="54CA74AF" w:rsidR="00B66206" w:rsidRDefault="00B66206" w:rsidP="003C18F7">
      <w:pPr>
        <w:spacing w:before="0"/>
      </w:pPr>
    </w:p>
    <w:p w14:paraId="55873E13" w14:textId="54D579CE" w:rsidR="00B66206" w:rsidRDefault="00B66206" w:rsidP="003C18F7">
      <w:pPr>
        <w:spacing w:before="0"/>
      </w:pPr>
    </w:p>
    <w:p w14:paraId="07809437" w14:textId="0BC10E51" w:rsidR="00B66206" w:rsidRDefault="00B66206" w:rsidP="003C18F7">
      <w:pPr>
        <w:spacing w:before="0"/>
      </w:pPr>
    </w:p>
    <w:p w14:paraId="4A78DE05" w14:textId="2E1E84BD" w:rsidR="00B66206" w:rsidRDefault="00B66206" w:rsidP="003C18F7">
      <w:pPr>
        <w:spacing w:before="0"/>
      </w:pPr>
    </w:p>
    <w:p w14:paraId="4C9E4A6D" w14:textId="369CCE4E" w:rsidR="00B66206" w:rsidRDefault="00B66206" w:rsidP="003C18F7">
      <w:pPr>
        <w:spacing w:before="0"/>
      </w:pPr>
    </w:p>
    <w:p w14:paraId="029C1E62" w14:textId="2B143BF9" w:rsidR="00B66206" w:rsidRDefault="00B66206" w:rsidP="003C18F7">
      <w:pPr>
        <w:spacing w:before="0"/>
      </w:pPr>
    </w:p>
    <w:p w14:paraId="360F4EB3" w14:textId="543D3414" w:rsidR="00B66206" w:rsidRDefault="00B66206" w:rsidP="003C18F7">
      <w:pPr>
        <w:spacing w:before="0"/>
      </w:pPr>
    </w:p>
    <w:p w14:paraId="4A444CA4" w14:textId="393D1D20" w:rsidR="00B66206" w:rsidRDefault="00B66206" w:rsidP="003C18F7">
      <w:pPr>
        <w:spacing w:before="0"/>
      </w:pPr>
    </w:p>
    <w:p w14:paraId="78931D87" w14:textId="3EE0BA21" w:rsidR="00B66206" w:rsidRDefault="00B66206" w:rsidP="003C18F7">
      <w:pPr>
        <w:spacing w:before="0"/>
      </w:pPr>
    </w:p>
    <w:p w14:paraId="4E516804" w14:textId="26D18922" w:rsidR="00B66206" w:rsidRDefault="00B66206" w:rsidP="003C18F7">
      <w:pPr>
        <w:spacing w:before="0"/>
      </w:pPr>
    </w:p>
    <w:p w14:paraId="2090FD76" w14:textId="75584C50" w:rsidR="00B66206" w:rsidRDefault="00B66206" w:rsidP="003C18F7">
      <w:pPr>
        <w:spacing w:before="0"/>
      </w:pPr>
    </w:p>
    <w:p w14:paraId="57749EF5" w14:textId="30030D9F" w:rsidR="00B66206" w:rsidRDefault="00B66206" w:rsidP="003C18F7">
      <w:pPr>
        <w:spacing w:before="0"/>
      </w:pPr>
    </w:p>
    <w:p w14:paraId="002E66D4" w14:textId="040A2903" w:rsidR="00B66206" w:rsidRDefault="00B66206" w:rsidP="003C18F7">
      <w:pPr>
        <w:spacing w:before="0"/>
      </w:pPr>
    </w:p>
    <w:p w14:paraId="6BCC155B" w14:textId="6E7AC4F6" w:rsidR="005B296D" w:rsidRPr="00AE31B6" w:rsidRDefault="00782978" w:rsidP="003C18F7">
      <w:pPr>
        <w:spacing w:before="0"/>
        <w:rPr>
          <w:b/>
          <w:bCs/>
          <w:u w:val="single"/>
        </w:rPr>
      </w:pPr>
      <w:r>
        <w:rPr>
          <w:noProof/>
        </w:rPr>
        <w:lastRenderedPageBreak/>
        <w:drawing>
          <wp:anchor distT="0" distB="0" distL="114300" distR="114300" simplePos="0" relativeHeight="251900928" behindDoc="1" locked="0" layoutInCell="1" allowOverlap="1" wp14:anchorId="2A832042" wp14:editId="7A3F2066">
            <wp:simplePos x="0" y="0"/>
            <wp:positionH relativeFrom="column">
              <wp:posOffset>2309114</wp:posOffset>
            </wp:positionH>
            <wp:positionV relativeFrom="paragraph">
              <wp:posOffset>-297815</wp:posOffset>
            </wp:positionV>
            <wp:extent cx="4746929" cy="4963108"/>
            <wp:effectExtent l="0" t="0" r="3175" b="3175"/>
            <wp:wrapNone/>
            <wp:docPr id="49" name="Picture 49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Graphical user interface&#10;&#10;Description automatically generated with medium confidence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6929" cy="496310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B296D">
        <w:rPr>
          <w:noProof/>
        </w:rPr>
        <mc:AlternateContent>
          <mc:Choice Requires="wps">
            <w:drawing>
              <wp:anchor distT="0" distB="0" distL="114300" distR="114300" simplePos="0" relativeHeight="251833344" behindDoc="1" locked="0" layoutInCell="1" allowOverlap="1" wp14:anchorId="75E988C8" wp14:editId="71988FE4">
                <wp:simplePos x="0" y="0"/>
                <wp:positionH relativeFrom="column">
                  <wp:posOffset>-449249</wp:posOffset>
                </wp:positionH>
                <wp:positionV relativeFrom="paragraph">
                  <wp:posOffset>-449249</wp:posOffset>
                </wp:positionV>
                <wp:extent cx="3427012" cy="10057130"/>
                <wp:effectExtent l="0" t="0" r="2540" b="1270"/>
                <wp:wrapNone/>
                <wp:docPr id="9" name="Freeform 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427012" cy="10057130"/>
                        </a:xfrm>
                        <a:custGeom>
                          <a:avLst/>
                          <a:gdLst>
                            <a:gd name="T0" fmla="*/ 5139 w 5140"/>
                            <a:gd name="T1" fmla="*/ 15839 h 15840"/>
                            <a:gd name="T2" fmla="*/ 5137 w 5140"/>
                            <a:gd name="T3" fmla="*/ 15764 h 15840"/>
                            <a:gd name="T4" fmla="*/ 5130 w 5140"/>
                            <a:gd name="T5" fmla="*/ 15689 h 15840"/>
                            <a:gd name="T6" fmla="*/ 5120 w 5140"/>
                            <a:gd name="T7" fmla="*/ 15616 h 15840"/>
                            <a:gd name="T8" fmla="*/ 5105 w 5140"/>
                            <a:gd name="T9" fmla="*/ 15544 h 15840"/>
                            <a:gd name="T10" fmla="*/ 5086 w 5140"/>
                            <a:gd name="T11" fmla="*/ 15474 h 15840"/>
                            <a:gd name="T12" fmla="*/ 5063 w 5140"/>
                            <a:gd name="T13" fmla="*/ 15405 h 15840"/>
                            <a:gd name="T14" fmla="*/ 5036 w 5140"/>
                            <a:gd name="T15" fmla="*/ 15338 h 15840"/>
                            <a:gd name="T16" fmla="*/ 5006 w 5140"/>
                            <a:gd name="T17" fmla="*/ 15273 h 15840"/>
                            <a:gd name="T18" fmla="*/ 4972 w 5140"/>
                            <a:gd name="T19" fmla="*/ 15210 h 15840"/>
                            <a:gd name="T20" fmla="*/ 4935 w 5140"/>
                            <a:gd name="T21" fmla="*/ 15149 h 15840"/>
                            <a:gd name="T22" fmla="*/ 4895 w 5140"/>
                            <a:gd name="T23" fmla="*/ 15090 h 15840"/>
                            <a:gd name="T24" fmla="*/ 4851 w 5140"/>
                            <a:gd name="T25" fmla="*/ 15034 h 15840"/>
                            <a:gd name="T26" fmla="*/ 4805 w 5140"/>
                            <a:gd name="T27" fmla="*/ 14980 h 15840"/>
                            <a:gd name="T28" fmla="*/ 4755 w 5140"/>
                            <a:gd name="T29" fmla="*/ 14928 h 15840"/>
                            <a:gd name="T30" fmla="*/ 4703 w 5140"/>
                            <a:gd name="T31" fmla="*/ 14880 h 15840"/>
                            <a:gd name="T32" fmla="*/ 4648 w 5140"/>
                            <a:gd name="T33" fmla="*/ 14834 h 15840"/>
                            <a:gd name="T34" fmla="*/ 4591 w 5140"/>
                            <a:gd name="T35" fmla="*/ 14791 h 15840"/>
                            <a:gd name="T36" fmla="*/ 4531 w 5140"/>
                            <a:gd name="T37" fmla="*/ 14752 h 15840"/>
                            <a:gd name="T38" fmla="*/ 4469 w 5140"/>
                            <a:gd name="T39" fmla="*/ 14715 h 15840"/>
                            <a:gd name="T40" fmla="*/ 4405 w 5140"/>
                            <a:gd name="T41" fmla="*/ 14682 h 15840"/>
                            <a:gd name="T42" fmla="*/ 4339 w 5140"/>
                            <a:gd name="T43" fmla="*/ 14652 h 15840"/>
                            <a:gd name="T44" fmla="*/ 4271 w 5140"/>
                            <a:gd name="T45" fmla="*/ 14626 h 15840"/>
                            <a:gd name="T46" fmla="*/ 4201 w 5140"/>
                            <a:gd name="T47" fmla="*/ 14604 h 15840"/>
                            <a:gd name="T48" fmla="*/ 4129 w 5140"/>
                            <a:gd name="T49" fmla="*/ 14585 h 15840"/>
                            <a:gd name="T50" fmla="*/ 4056 w 5140"/>
                            <a:gd name="T51" fmla="*/ 14571 h 15840"/>
                            <a:gd name="T52" fmla="*/ 3982 w 5140"/>
                            <a:gd name="T53" fmla="*/ 14560 h 15840"/>
                            <a:gd name="T54" fmla="*/ 3906 w 5140"/>
                            <a:gd name="T55" fmla="*/ 14553 h 15840"/>
                            <a:gd name="T56" fmla="*/ 3840 w 5140"/>
                            <a:gd name="T57" fmla="*/ 14552 h 15840"/>
                            <a:gd name="T58" fmla="*/ 3840 w 5140"/>
                            <a:gd name="T59" fmla="*/ 0 h 15840"/>
                            <a:gd name="T60" fmla="*/ 0 w 5140"/>
                            <a:gd name="T61" fmla="*/ 0 h 15840"/>
                            <a:gd name="T62" fmla="*/ 0 w 5140"/>
                            <a:gd name="T63" fmla="*/ 15840 h 15840"/>
                            <a:gd name="T64" fmla="*/ 3840 w 5140"/>
                            <a:gd name="T65" fmla="*/ 15840 h 15840"/>
                            <a:gd name="T66" fmla="*/ 3840 w 5140"/>
                            <a:gd name="T67" fmla="*/ 15839 h 15840"/>
                            <a:gd name="T68" fmla="*/ 5139 w 5140"/>
                            <a:gd name="T69" fmla="*/ 15839 h 1584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  <a:cxn ang="0">
                              <a:pos x="T58" y="T59"/>
                            </a:cxn>
                            <a:cxn ang="0">
                              <a:pos x="T60" y="T61"/>
                            </a:cxn>
                            <a:cxn ang="0">
                              <a:pos x="T62" y="T63"/>
                            </a:cxn>
                            <a:cxn ang="0">
                              <a:pos x="T64" y="T65"/>
                            </a:cxn>
                            <a:cxn ang="0">
                              <a:pos x="T66" y="T67"/>
                            </a:cxn>
                            <a:cxn ang="0">
                              <a:pos x="T68" y="T69"/>
                            </a:cxn>
                          </a:cxnLst>
                          <a:rect l="0" t="0" r="r" b="b"/>
                          <a:pathLst>
                            <a:path w="5140" h="15840">
                              <a:moveTo>
                                <a:pt x="5139" y="15839"/>
                              </a:moveTo>
                              <a:lnTo>
                                <a:pt x="5137" y="15764"/>
                              </a:lnTo>
                              <a:lnTo>
                                <a:pt x="5130" y="15689"/>
                              </a:lnTo>
                              <a:lnTo>
                                <a:pt x="5120" y="15616"/>
                              </a:lnTo>
                              <a:lnTo>
                                <a:pt x="5105" y="15544"/>
                              </a:lnTo>
                              <a:lnTo>
                                <a:pt x="5086" y="15474"/>
                              </a:lnTo>
                              <a:lnTo>
                                <a:pt x="5063" y="15405"/>
                              </a:lnTo>
                              <a:lnTo>
                                <a:pt x="5036" y="15338"/>
                              </a:lnTo>
                              <a:lnTo>
                                <a:pt x="5006" y="15273"/>
                              </a:lnTo>
                              <a:lnTo>
                                <a:pt x="4972" y="15210"/>
                              </a:lnTo>
                              <a:lnTo>
                                <a:pt x="4935" y="15149"/>
                              </a:lnTo>
                              <a:lnTo>
                                <a:pt x="4895" y="15090"/>
                              </a:lnTo>
                              <a:lnTo>
                                <a:pt x="4851" y="15034"/>
                              </a:lnTo>
                              <a:lnTo>
                                <a:pt x="4805" y="14980"/>
                              </a:lnTo>
                              <a:lnTo>
                                <a:pt x="4755" y="14928"/>
                              </a:lnTo>
                              <a:lnTo>
                                <a:pt x="4703" y="14880"/>
                              </a:lnTo>
                              <a:lnTo>
                                <a:pt x="4648" y="14834"/>
                              </a:lnTo>
                              <a:lnTo>
                                <a:pt x="4591" y="14791"/>
                              </a:lnTo>
                              <a:lnTo>
                                <a:pt x="4531" y="14752"/>
                              </a:lnTo>
                              <a:lnTo>
                                <a:pt x="4469" y="14715"/>
                              </a:lnTo>
                              <a:lnTo>
                                <a:pt x="4405" y="14682"/>
                              </a:lnTo>
                              <a:lnTo>
                                <a:pt x="4339" y="14652"/>
                              </a:lnTo>
                              <a:lnTo>
                                <a:pt x="4271" y="14626"/>
                              </a:lnTo>
                              <a:lnTo>
                                <a:pt x="4201" y="14604"/>
                              </a:lnTo>
                              <a:lnTo>
                                <a:pt x="4129" y="14585"/>
                              </a:lnTo>
                              <a:lnTo>
                                <a:pt x="4056" y="14571"/>
                              </a:lnTo>
                              <a:lnTo>
                                <a:pt x="3982" y="14560"/>
                              </a:lnTo>
                              <a:lnTo>
                                <a:pt x="3906" y="14553"/>
                              </a:lnTo>
                              <a:lnTo>
                                <a:pt x="3840" y="14552"/>
                              </a:lnTo>
                              <a:lnTo>
                                <a:pt x="3840" y="0"/>
                              </a:lnTo>
                              <a:lnTo>
                                <a:pt x="0" y="0"/>
                              </a:lnTo>
                              <a:lnTo>
                                <a:pt x="0" y="15840"/>
                              </a:lnTo>
                              <a:lnTo>
                                <a:pt x="3840" y="15840"/>
                              </a:lnTo>
                              <a:lnTo>
                                <a:pt x="3840" y="15839"/>
                              </a:lnTo>
                              <a:lnTo>
                                <a:pt x="5139" y="15839"/>
                              </a:lnTo>
                            </a:path>
                          </a:pathLst>
                        </a:custGeom>
                        <a:solidFill>
                          <a:schemeClr val="accent3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74D75A4" id="Freeform 45" o:spid="_x0000_s1026" style="position:absolute;margin-left:-35.35pt;margin-top:-35.35pt;width:269.85pt;height:791.9pt;z-index:-2514831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coordsize="5140,158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" path="m5139,15839r-2,-75l5130,15689r-10,-73l5105,15544r-19,-70l5063,15405r-27,-67l5006,15273r-34,-63l4935,15149r-40,-59l4851,15034r-46,-54l4755,14928r-52,-48l4648,14834r-57,-43l4531,14752r-62,-37l4405,14682r-66,-30l4271,14626r-70,-22l4129,14585r-73,-14l3982,14560r-76,-7l3840,14552,3840,,,,,15840r3840,l3840,15839r1299,e" fillcolor="#cede69 [3206]" stroked="f">
                <v:path arrowok="t" o:connecttype="custom" o:connectlocs="3426345,10056495;3425012,10008876;3420345,9961257;3413677,9914908;3403676,9869194;3391008,9824749;3375673,9780940;3357672,9738400;3337670,9697130;3315001,9657131;3290332,9618400;3263662,9580940;3234326,9545385;3203656,9511099;3170319,9478083;3135649,9447607;3098979,9418401;3060975,9391099;3020971,9366337;2979634,9342845;2936963,9321893;2892958,9302845;2847620,9286337;2800949,9272369;2752944,9260306;2704273,9251417;2654934,9244433;2604262,9239988;2560258,9239353;2560258,0;0,0;0,10057130;2560258,10057130;2560258,10056495;3426345,10056495" o:connectangles="0,0,0,0,0,0,0,0,0,0,0,0,0,0,0,0,0,0,0,0,0,0,0,0,0,0,0,0,0,0,0,0,0,0,0"/>
              </v:shape>
            </w:pict>
          </mc:Fallback>
        </mc:AlternateContent>
      </w:r>
      <w:r w:rsidR="005B296D">
        <w:rPr>
          <w:b/>
          <w:bCs/>
          <w:sz w:val="20"/>
          <w:szCs w:val="20"/>
          <w:u w:val="single"/>
        </w:rPr>
        <w:t>1</w:t>
      </w:r>
      <w:r w:rsidR="005B296D" w:rsidRPr="00AE31B6">
        <w:rPr>
          <w:b/>
          <w:bCs/>
          <w:u w:val="single"/>
        </w:rPr>
        <w:t>-Bit Full Adder Circuit</w:t>
      </w:r>
    </w:p>
    <w:p w14:paraId="4E86502F" w14:textId="5635B945" w:rsidR="005B296D" w:rsidRDefault="005B296D" w:rsidP="002D1003">
      <w:pPr>
        <w:pStyle w:val="H2SidebarGREEN"/>
      </w:pPr>
      <w:r w:rsidRPr="005B296D">
        <w:t>Sum of Products</w:t>
      </w:r>
      <w:r w:rsidR="002D1003">
        <w:br/>
      </w:r>
      <w:r w:rsidR="00890463">
        <w:t>(</w:t>
      </w:r>
      <w:r>
        <w:t>Sum</w:t>
      </w:r>
      <w:r w:rsidR="00890463">
        <w:t>)</w:t>
      </w:r>
      <w:r>
        <w:t>:</w:t>
      </w:r>
    </w:p>
    <w:p w14:paraId="69701996" w14:textId="36A4E1E4" w:rsidR="005B296D" w:rsidRDefault="005B296D" w:rsidP="005B296D">
      <w:pPr>
        <w:pStyle w:val="H2SidebarGREEN"/>
        <w:ind w:left="0"/>
        <w:rPr>
          <w:color w:val="FF0000"/>
          <w:sz w:val="20"/>
          <w:szCs w:val="20"/>
          <w:vertAlign w:val="subscript"/>
        </w:rPr>
      </w:pPr>
      <w:r w:rsidRPr="00890463">
        <w:rPr>
          <w:color w:val="FF0000"/>
          <w:sz w:val="20"/>
          <w:szCs w:val="20"/>
        </w:rPr>
        <w:t>F = A’B’C</w:t>
      </w:r>
      <w:r w:rsidRPr="00890463">
        <w:rPr>
          <w:color w:val="FF0000"/>
          <w:sz w:val="20"/>
          <w:szCs w:val="20"/>
          <w:vertAlign w:val="subscript"/>
        </w:rPr>
        <w:t>in</w:t>
      </w:r>
      <w:r w:rsidRPr="00890463">
        <w:rPr>
          <w:color w:val="FF0000"/>
          <w:sz w:val="20"/>
          <w:szCs w:val="20"/>
        </w:rPr>
        <w:t xml:space="preserve"> + A’BC’</w:t>
      </w:r>
      <w:r w:rsidRPr="00890463">
        <w:rPr>
          <w:color w:val="FF0000"/>
          <w:sz w:val="20"/>
          <w:szCs w:val="20"/>
          <w:vertAlign w:val="subscript"/>
        </w:rPr>
        <w:t>in</w:t>
      </w:r>
      <w:r w:rsidRPr="00890463">
        <w:rPr>
          <w:color w:val="FF0000"/>
          <w:sz w:val="20"/>
          <w:szCs w:val="20"/>
        </w:rPr>
        <w:t xml:space="preserve"> + AB’C</w:t>
      </w:r>
      <w:r w:rsidRPr="00890463">
        <w:rPr>
          <w:color w:val="FF0000"/>
          <w:sz w:val="20"/>
          <w:szCs w:val="20"/>
          <w:vertAlign w:val="subscript"/>
        </w:rPr>
        <w:t>in</w:t>
      </w:r>
      <w:r w:rsidRPr="00890463">
        <w:rPr>
          <w:color w:val="FF0000"/>
          <w:sz w:val="20"/>
          <w:szCs w:val="20"/>
        </w:rPr>
        <w:t>’ + ABC</w:t>
      </w:r>
      <w:r w:rsidRPr="00890463">
        <w:rPr>
          <w:color w:val="FF0000"/>
          <w:sz w:val="20"/>
          <w:szCs w:val="20"/>
          <w:vertAlign w:val="subscript"/>
        </w:rPr>
        <w:t>in</w:t>
      </w:r>
    </w:p>
    <w:p w14:paraId="16FC5AC2" w14:textId="14AF9AF9" w:rsidR="00890463" w:rsidRDefault="00890463" w:rsidP="005B296D">
      <w:pPr>
        <w:pStyle w:val="H2SidebarGREEN"/>
        <w:ind w:left="0"/>
      </w:pPr>
      <w:r>
        <w:t>(Carry):</w:t>
      </w:r>
    </w:p>
    <w:p w14:paraId="184C4508" w14:textId="40303AC8" w:rsidR="00890463" w:rsidRDefault="0052102A" w:rsidP="00890463">
      <w:pPr>
        <w:pStyle w:val="H2SidebarGREEN"/>
        <w:ind w:left="0"/>
        <w:rPr>
          <w:color w:val="FF0000"/>
          <w:sz w:val="20"/>
          <w:szCs w:val="20"/>
          <w:vertAlign w:val="subscript"/>
        </w:rPr>
      </w:pPr>
      <w:r>
        <w:rPr>
          <w:noProof/>
        </w:rPr>
        <w:drawing>
          <wp:anchor distT="0" distB="0" distL="114300" distR="114300" simplePos="0" relativeHeight="251887616" behindDoc="1" locked="0" layoutInCell="1" allowOverlap="1" wp14:anchorId="4A761848" wp14:editId="25206495">
            <wp:simplePos x="0" y="0"/>
            <wp:positionH relativeFrom="column">
              <wp:posOffset>-256406</wp:posOffset>
            </wp:positionH>
            <wp:positionV relativeFrom="paragraph">
              <wp:posOffset>212725</wp:posOffset>
            </wp:positionV>
            <wp:extent cx="2255586" cy="2123483"/>
            <wp:effectExtent l="0" t="0" r="5080" b="0"/>
            <wp:wrapNone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5586" cy="212348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90463" w:rsidRPr="00890463">
        <w:rPr>
          <w:color w:val="FF0000"/>
          <w:sz w:val="20"/>
          <w:szCs w:val="20"/>
        </w:rPr>
        <w:t xml:space="preserve">F = </w:t>
      </w:r>
      <w:proofErr w:type="spellStart"/>
      <w:r w:rsidR="00890463" w:rsidRPr="00890463">
        <w:rPr>
          <w:color w:val="FF0000"/>
          <w:sz w:val="20"/>
          <w:szCs w:val="20"/>
        </w:rPr>
        <w:t>BC</w:t>
      </w:r>
      <w:r w:rsidR="00890463" w:rsidRPr="00890463">
        <w:rPr>
          <w:color w:val="FF0000"/>
          <w:sz w:val="20"/>
          <w:szCs w:val="20"/>
          <w:vertAlign w:val="subscript"/>
        </w:rPr>
        <w:t>in</w:t>
      </w:r>
      <w:proofErr w:type="spellEnd"/>
      <w:r w:rsidR="00890463" w:rsidRPr="00890463">
        <w:rPr>
          <w:color w:val="FF0000"/>
          <w:sz w:val="20"/>
          <w:szCs w:val="20"/>
        </w:rPr>
        <w:t xml:space="preserve"> + AB + AC</w:t>
      </w:r>
      <w:r w:rsidR="00890463" w:rsidRPr="00890463">
        <w:rPr>
          <w:color w:val="FF0000"/>
          <w:sz w:val="20"/>
          <w:szCs w:val="20"/>
          <w:vertAlign w:val="subscript"/>
        </w:rPr>
        <w:t>in</w:t>
      </w:r>
    </w:p>
    <w:p w14:paraId="09682DD6" w14:textId="709C8892" w:rsidR="00801977" w:rsidRPr="009A6C90" w:rsidRDefault="00801977" w:rsidP="009A6C90">
      <w:pPr>
        <w:pStyle w:val="H2SidebarGREEN"/>
        <w:rPr>
          <w:color w:val="FF0000"/>
          <w:sz w:val="18"/>
          <w:szCs w:val="18"/>
        </w:rPr>
      </w:pPr>
    </w:p>
    <w:p w14:paraId="45CED6DE" w14:textId="1C356AF3" w:rsidR="00FC3AF5" w:rsidRPr="0023796E" w:rsidRDefault="00095D17" w:rsidP="00801977">
      <w:pPr>
        <w:pStyle w:val="H2SidebarGREEN"/>
      </w:pPr>
      <w:r>
        <w:br/>
      </w:r>
    </w:p>
    <w:p w14:paraId="5CF9B6A1" w14:textId="5FEF1AFB" w:rsidR="00FC3AF5" w:rsidRDefault="00FC3AF5" w:rsidP="00FC3AF5">
      <w:pPr>
        <w:rPr>
          <w:rFonts w:ascii="Times New Roman"/>
          <w:b/>
          <w:bCs/>
          <w:sz w:val="20"/>
          <w:szCs w:val="20"/>
        </w:rPr>
      </w:pPr>
    </w:p>
    <w:p w14:paraId="1C0C096E" w14:textId="230C4903" w:rsidR="00FC3AF5" w:rsidRDefault="00FC3AF5" w:rsidP="00FC3AF5">
      <w:pPr>
        <w:rPr>
          <w:rFonts w:ascii="Times New Roman"/>
          <w:b/>
          <w:bCs/>
          <w:sz w:val="20"/>
          <w:szCs w:val="20"/>
        </w:rPr>
      </w:pPr>
    </w:p>
    <w:p w14:paraId="694838AB" w14:textId="05BB445F" w:rsidR="00FC3AF5" w:rsidRDefault="00FC3AF5" w:rsidP="00FC3AF5">
      <w:pPr>
        <w:rPr>
          <w:rFonts w:ascii="Times New Roman"/>
          <w:b/>
          <w:bCs/>
          <w:sz w:val="20"/>
          <w:szCs w:val="20"/>
        </w:rPr>
      </w:pPr>
    </w:p>
    <w:p w14:paraId="72AECAB5" w14:textId="750AC295" w:rsidR="00FC3AF5" w:rsidRDefault="00FC3AF5" w:rsidP="00FC3AF5">
      <w:pPr>
        <w:rPr>
          <w:rFonts w:ascii="Times New Roman"/>
          <w:b/>
          <w:bCs/>
          <w:sz w:val="20"/>
          <w:szCs w:val="20"/>
        </w:rPr>
      </w:pPr>
    </w:p>
    <w:p w14:paraId="376780A7" w14:textId="148CB22A" w:rsidR="00FC3AF5" w:rsidRDefault="0052102A" w:rsidP="00FC3AF5">
      <w:pPr>
        <w:rPr>
          <w:rFonts w:ascii="Times New Roman"/>
          <w:b/>
          <w:bCs/>
          <w:sz w:val="20"/>
          <w:szCs w:val="20"/>
        </w:rPr>
      </w:pPr>
      <w:r>
        <w:rPr>
          <w:noProof/>
        </w:rPr>
        <w:drawing>
          <wp:anchor distT="0" distB="0" distL="114300" distR="114300" simplePos="0" relativeHeight="251888640" behindDoc="1" locked="0" layoutInCell="1" allowOverlap="1" wp14:anchorId="5F702173" wp14:editId="29AE36E9">
            <wp:simplePos x="0" y="0"/>
            <wp:positionH relativeFrom="column">
              <wp:posOffset>-208057</wp:posOffset>
            </wp:positionH>
            <wp:positionV relativeFrom="paragraph">
              <wp:posOffset>283210</wp:posOffset>
            </wp:positionV>
            <wp:extent cx="2005965" cy="2711116"/>
            <wp:effectExtent l="0" t="0" r="635" b="0"/>
            <wp:wrapNone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5965" cy="271111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E1A6D19" w14:textId="1E99FD07" w:rsidR="00FC3AF5" w:rsidRDefault="00FC3AF5" w:rsidP="00FC3AF5">
      <w:pPr>
        <w:rPr>
          <w:rFonts w:ascii="Times New Roman"/>
          <w:b/>
          <w:bCs/>
          <w:sz w:val="20"/>
          <w:szCs w:val="20"/>
        </w:rPr>
      </w:pPr>
    </w:p>
    <w:p w14:paraId="595D9760" w14:textId="5F147E2F" w:rsidR="00DC4162" w:rsidRDefault="0052102A" w:rsidP="00DC4162">
      <w:pPr>
        <w:spacing w:before="0" w:line="240" w:lineRule="auto"/>
        <w:rPr>
          <w:sz w:val="20"/>
          <w:szCs w:val="20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941888" behindDoc="0" locked="0" layoutInCell="1" allowOverlap="1" wp14:anchorId="3039C9DC" wp14:editId="2A78D417">
                <wp:simplePos x="0" y="0"/>
                <wp:positionH relativeFrom="column">
                  <wp:posOffset>2237373</wp:posOffset>
                </wp:positionH>
                <wp:positionV relativeFrom="paragraph">
                  <wp:posOffset>1728470</wp:posOffset>
                </wp:positionV>
                <wp:extent cx="4919980" cy="493613"/>
                <wp:effectExtent l="0" t="0" r="13970" b="20955"/>
                <wp:wrapNone/>
                <wp:docPr id="20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919980" cy="493613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10D8782" w14:textId="483AB80A" w:rsidR="0052102A" w:rsidRDefault="0052102A" w:rsidP="0052102A">
                            <w:proofErr w:type="spellStart"/>
                            <w:r>
                              <w:t>FullAdder</w:t>
                            </w:r>
                            <w:proofErr w:type="spellEnd"/>
                            <w:r>
                              <w:t xml:space="preserve"> Package that contains 1-Bit, 4-Bit, and 8-Bit Components</w:t>
                            </w:r>
                          </w:p>
                          <w:p w14:paraId="0FB334D9" w14:textId="77777777" w:rsidR="0052102A" w:rsidRDefault="0052102A" w:rsidP="0052102A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39C9DC" id="_x0000_s1028" type="#_x0000_t202" style="position:absolute;margin-left:176.15pt;margin-top:136.1pt;width:387.4pt;height:38.85pt;z-index:2519418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">
                <v:textbox>
                  <w:txbxContent>
                    <w:p w14:paraId="610D8782" w14:textId="483AB80A" w:rsidR="0052102A" w:rsidRDefault="0052102A" w:rsidP="0052102A">
                      <w:proofErr w:type="spellStart"/>
                      <w:r>
                        <w:t>FullAdder</w:t>
                      </w:r>
                      <w:proofErr w:type="spellEnd"/>
                      <w:r>
                        <w:t xml:space="preserve"> Package that contains 1-Bit, 4-Bit, and 8-Bit Components</w:t>
                      </w:r>
                    </w:p>
                    <w:p w14:paraId="0FB334D9" w14:textId="77777777" w:rsidR="0052102A" w:rsidRDefault="0052102A" w:rsidP="0052102A"/>
                  </w:txbxContent>
                </v:textbox>
              </v:shape>
            </w:pict>
          </mc:Fallback>
        </mc:AlternateContent>
      </w:r>
      <w:r>
        <w:rPr>
          <w:noProof/>
          <w:sz w:val="20"/>
          <w:szCs w:val="20"/>
        </w:rPr>
        <w:drawing>
          <wp:anchor distT="0" distB="0" distL="114300" distR="114300" simplePos="0" relativeHeight="251939840" behindDoc="1" locked="0" layoutInCell="1" allowOverlap="1" wp14:anchorId="0D533BF5" wp14:editId="60613237">
            <wp:simplePos x="0" y="0"/>
            <wp:positionH relativeFrom="column">
              <wp:posOffset>-208548</wp:posOffset>
            </wp:positionH>
            <wp:positionV relativeFrom="paragraph">
              <wp:posOffset>2290712</wp:posOffset>
            </wp:positionV>
            <wp:extent cx="7265235" cy="3302635"/>
            <wp:effectExtent l="0" t="0" r="0" b="0"/>
            <wp:wrapNone/>
            <wp:docPr id="197" name="Picture 19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Picture 197" descr="Graphical user interface, text, application, email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70389" cy="330497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A2C8B">
        <w:rPr>
          <w:noProof/>
        </w:rPr>
        <mc:AlternateContent>
          <mc:Choice Requires="wps">
            <w:drawing>
              <wp:anchor distT="45720" distB="45720" distL="114300" distR="114300" simplePos="0" relativeHeight="251839488" behindDoc="0" locked="0" layoutInCell="1" allowOverlap="1" wp14:anchorId="3F7CA1D5" wp14:editId="410861AB">
                <wp:simplePos x="0" y="0"/>
                <wp:positionH relativeFrom="column">
                  <wp:posOffset>2240915</wp:posOffset>
                </wp:positionH>
                <wp:positionV relativeFrom="paragraph">
                  <wp:posOffset>738939</wp:posOffset>
                </wp:positionV>
                <wp:extent cx="4919980" cy="493613"/>
                <wp:effectExtent l="0" t="0" r="13970" b="20955"/>
                <wp:wrapNone/>
                <wp:docPr id="1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919980" cy="493613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E568186" w14:textId="119CB451" w:rsidR="007118F4" w:rsidRDefault="007118F4" w:rsidP="007118F4">
                            <w:pPr>
                              <w:jc w:val="center"/>
                            </w:pPr>
                            <w:r>
                              <w:t xml:space="preserve">Lab 1 Project settings </w:t>
                            </w:r>
                            <w:r w:rsidR="00782978">
                              <w:t>1-Bit Full Adder</w:t>
                            </w:r>
                          </w:p>
                          <w:p w14:paraId="47B3AE5F" w14:textId="77777777" w:rsidR="007118F4" w:rsidRDefault="007118F4" w:rsidP="007118F4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CA1D5" id="_x0000_s1029" type="#_x0000_t202" style="position:absolute;margin-left:176.45pt;margin-top:58.2pt;width:387.4pt;height:38.85pt;z-index:2518394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">
                <v:textbox>
                  <w:txbxContent>
                    <w:p w14:paraId="2E568186" w14:textId="119CB451" w:rsidR="007118F4" w:rsidRDefault="007118F4" w:rsidP="007118F4">
                      <w:pPr>
                        <w:jc w:val="center"/>
                      </w:pPr>
                      <w:r>
                        <w:t xml:space="preserve">Lab 1 Project settings </w:t>
                      </w:r>
                      <w:r w:rsidR="00782978">
                        <w:t>1-Bit Full Adder</w:t>
                      </w:r>
                    </w:p>
                    <w:p w14:paraId="47B3AE5F" w14:textId="77777777" w:rsidR="007118F4" w:rsidRDefault="007118F4" w:rsidP="007118F4"/>
                  </w:txbxContent>
                </v:textbox>
              </v:shape>
            </w:pict>
          </mc:Fallback>
        </mc:AlternateContent>
      </w:r>
      <w:r w:rsidR="00461251">
        <w:rPr>
          <w:sz w:val="20"/>
          <w:szCs w:val="20"/>
        </w:rPr>
        <w:br w:type="page"/>
      </w:r>
    </w:p>
    <w:p w14:paraId="1C2A3E95" w14:textId="50DFCB22" w:rsidR="00DC4162" w:rsidRDefault="00BB1794" w:rsidP="00DC4162">
      <w:pPr>
        <w:spacing w:before="0" w:line="240" w:lineRule="auto"/>
        <w:rPr>
          <w:sz w:val="20"/>
          <w:szCs w:val="20"/>
        </w:rPr>
      </w:pPr>
      <w:r>
        <w:rPr>
          <w:noProof/>
        </w:rPr>
        <w:lastRenderedPageBreak/>
        <w:drawing>
          <wp:anchor distT="0" distB="0" distL="114300" distR="114300" simplePos="0" relativeHeight="251932672" behindDoc="1" locked="0" layoutInCell="1" allowOverlap="1" wp14:anchorId="3480A608" wp14:editId="4B4A35D9">
            <wp:simplePos x="0" y="0"/>
            <wp:positionH relativeFrom="column">
              <wp:posOffset>-409075</wp:posOffset>
            </wp:positionH>
            <wp:positionV relativeFrom="paragraph">
              <wp:posOffset>-376989</wp:posOffset>
            </wp:positionV>
            <wp:extent cx="7563853" cy="4268470"/>
            <wp:effectExtent l="0" t="0" r="5715" b="0"/>
            <wp:wrapNone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94055" cy="428551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C4162">
        <w:rPr>
          <w:noProof/>
        </w:rPr>
        <mc:AlternateContent>
          <mc:Choice Requires="wps">
            <w:drawing>
              <wp:anchor distT="0" distB="0" distL="114300" distR="114300" simplePos="0" relativeHeight="251844608" behindDoc="1" locked="0" layoutInCell="1" allowOverlap="1" wp14:anchorId="492562B6" wp14:editId="726AB419">
                <wp:simplePos x="0" y="0"/>
                <wp:positionH relativeFrom="column">
                  <wp:posOffset>-481082</wp:posOffset>
                </wp:positionH>
                <wp:positionV relativeFrom="page">
                  <wp:posOffset>7620</wp:posOffset>
                </wp:positionV>
                <wp:extent cx="3263265" cy="10057130"/>
                <wp:effectExtent l="0" t="0" r="635" b="1270"/>
                <wp:wrapNone/>
                <wp:docPr id="17" name="Freeform 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263265" cy="10057130"/>
                        </a:xfrm>
                        <a:custGeom>
                          <a:avLst/>
                          <a:gdLst>
                            <a:gd name="T0" fmla="*/ 5139 w 5140"/>
                            <a:gd name="T1" fmla="*/ 15839 h 15840"/>
                            <a:gd name="T2" fmla="*/ 5137 w 5140"/>
                            <a:gd name="T3" fmla="*/ 15764 h 15840"/>
                            <a:gd name="T4" fmla="*/ 5130 w 5140"/>
                            <a:gd name="T5" fmla="*/ 15689 h 15840"/>
                            <a:gd name="T6" fmla="*/ 5120 w 5140"/>
                            <a:gd name="T7" fmla="*/ 15616 h 15840"/>
                            <a:gd name="T8" fmla="*/ 5105 w 5140"/>
                            <a:gd name="T9" fmla="*/ 15544 h 15840"/>
                            <a:gd name="T10" fmla="*/ 5086 w 5140"/>
                            <a:gd name="T11" fmla="*/ 15474 h 15840"/>
                            <a:gd name="T12" fmla="*/ 5063 w 5140"/>
                            <a:gd name="T13" fmla="*/ 15405 h 15840"/>
                            <a:gd name="T14" fmla="*/ 5036 w 5140"/>
                            <a:gd name="T15" fmla="*/ 15338 h 15840"/>
                            <a:gd name="T16" fmla="*/ 5006 w 5140"/>
                            <a:gd name="T17" fmla="*/ 15273 h 15840"/>
                            <a:gd name="T18" fmla="*/ 4972 w 5140"/>
                            <a:gd name="T19" fmla="*/ 15210 h 15840"/>
                            <a:gd name="T20" fmla="*/ 4935 w 5140"/>
                            <a:gd name="T21" fmla="*/ 15149 h 15840"/>
                            <a:gd name="T22" fmla="*/ 4895 w 5140"/>
                            <a:gd name="T23" fmla="*/ 15090 h 15840"/>
                            <a:gd name="T24" fmla="*/ 4851 w 5140"/>
                            <a:gd name="T25" fmla="*/ 15034 h 15840"/>
                            <a:gd name="T26" fmla="*/ 4805 w 5140"/>
                            <a:gd name="T27" fmla="*/ 14980 h 15840"/>
                            <a:gd name="T28" fmla="*/ 4755 w 5140"/>
                            <a:gd name="T29" fmla="*/ 14928 h 15840"/>
                            <a:gd name="T30" fmla="*/ 4703 w 5140"/>
                            <a:gd name="T31" fmla="*/ 14880 h 15840"/>
                            <a:gd name="T32" fmla="*/ 4648 w 5140"/>
                            <a:gd name="T33" fmla="*/ 14834 h 15840"/>
                            <a:gd name="T34" fmla="*/ 4591 w 5140"/>
                            <a:gd name="T35" fmla="*/ 14791 h 15840"/>
                            <a:gd name="T36" fmla="*/ 4531 w 5140"/>
                            <a:gd name="T37" fmla="*/ 14752 h 15840"/>
                            <a:gd name="T38" fmla="*/ 4469 w 5140"/>
                            <a:gd name="T39" fmla="*/ 14715 h 15840"/>
                            <a:gd name="T40" fmla="*/ 4405 w 5140"/>
                            <a:gd name="T41" fmla="*/ 14682 h 15840"/>
                            <a:gd name="T42" fmla="*/ 4339 w 5140"/>
                            <a:gd name="T43" fmla="*/ 14652 h 15840"/>
                            <a:gd name="T44" fmla="*/ 4271 w 5140"/>
                            <a:gd name="T45" fmla="*/ 14626 h 15840"/>
                            <a:gd name="T46" fmla="*/ 4201 w 5140"/>
                            <a:gd name="T47" fmla="*/ 14604 h 15840"/>
                            <a:gd name="T48" fmla="*/ 4129 w 5140"/>
                            <a:gd name="T49" fmla="*/ 14585 h 15840"/>
                            <a:gd name="T50" fmla="*/ 4056 w 5140"/>
                            <a:gd name="T51" fmla="*/ 14571 h 15840"/>
                            <a:gd name="T52" fmla="*/ 3982 w 5140"/>
                            <a:gd name="T53" fmla="*/ 14560 h 15840"/>
                            <a:gd name="T54" fmla="*/ 3906 w 5140"/>
                            <a:gd name="T55" fmla="*/ 14553 h 15840"/>
                            <a:gd name="T56" fmla="*/ 3840 w 5140"/>
                            <a:gd name="T57" fmla="*/ 14552 h 15840"/>
                            <a:gd name="T58" fmla="*/ 3840 w 5140"/>
                            <a:gd name="T59" fmla="*/ 0 h 15840"/>
                            <a:gd name="T60" fmla="*/ 0 w 5140"/>
                            <a:gd name="T61" fmla="*/ 0 h 15840"/>
                            <a:gd name="T62" fmla="*/ 0 w 5140"/>
                            <a:gd name="T63" fmla="*/ 15840 h 15840"/>
                            <a:gd name="T64" fmla="*/ 3840 w 5140"/>
                            <a:gd name="T65" fmla="*/ 15840 h 15840"/>
                            <a:gd name="T66" fmla="*/ 3840 w 5140"/>
                            <a:gd name="T67" fmla="*/ 15839 h 15840"/>
                            <a:gd name="T68" fmla="*/ 5139 w 5140"/>
                            <a:gd name="T69" fmla="*/ 15839 h 1584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  <a:cxn ang="0">
                              <a:pos x="T58" y="T59"/>
                            </a:cxn>
                            <a:cxn ang="0">
                              <a:pos x="T60" y="T61"/>
                            </a:cxn>
                            <a:cxn ang="0">
                              <a:pos x="T62" y="T63"/>
                            </a:cxn>
                            <a:cxn ang="0">
                              <a:pos x="T64" y="T65"/>
                            </a:cxn>
                            <a:cxn ang="0">
                              <a:pos x="T66" y="T67"/>
                            </a:cxn>
                            <a:cxn ang="0">
                              <a:pos x="T68" y="T69"/>
                            </a:cxn>
                          </a:cxnLst>
                          <a:rect l="0" t="0" r="r" b="b"/>
                          <a:pathLst>
                            <a:path w="5140" h="15840">
                              <a:moveTo>
                                <a:pt x="5139" y="15839"/>
                              </a:moveTo>
                              <a:lnTo>
                                <a:pt x="5137" y="15764"/>
                              </a:lnTo>
                              <a:lnTo>
                                <a:pt x="5130" y="15689"/>
                              </a:lnTo>
                              <a:lnTo>
                                <a:pt x="5120" y="15616"/>
                              </a:lnTo>
                              <a:lnTo>
                                <a:pt x="5105" y="15544"/>
                              </a:lnTo>
                              <a:lnTo>
                                <a:pt x="5086" y="15474"/>
                              </a:lnTo>
                              <a:lnTo>
                                <a:pt x="5063" y="15405"/>
                              </a:lnTo>
                              <a:lnTo>
                                <a:pt x="5036" y="15338"/>
                              </a:lnTo>
                              <a:lnTo>
                                <a:pt x="5006" y="15273"/>
                              </a:lnTo>
                              <a:lnTo>
                                <a:pt x="4972" y="15210"/>
                              </a:lnTo>
                              <a:lnTo>
                                <a:pt x="4935" y="15149"/>
                              </a:lnTo>
                              <a:lnTo>
                                <a:pt x="4895" y="15090"/>
                              </a:lnTo>
                              <a:lnTo>
                                <a:pt x="4851" y="15034"/>
                              </a:lnTo>
                              <a:lnTo>
                                <a:pt x="4805" y="14980"/>
                              </a:lnTo>
                              <a:lnTo>
                                <a:pt x="4755" y="14928"/>
                              </a:lnTo>
                              <a:lnTo>
                                <a:pt x="4703" y="14880"/>
                              </a:lnTo>
                              <a:lnTo>
                                <a:pt x="4648" y="14834"/>
                              </a:lnTo>
                              <a:lnTo>
                                <a:pt x="4591" y="14791"/>
                              </a:lnTo>
                              <a:lnTo>
                                <a:pt x="4531" y="14752"/>
                              </a:lnTo>
                              <a:lnTo>
                                <a:pt x="4469" y="14715"/>
                              </a:lnTo>
                              <a:lnTo>
                                <a:pt x="4405" y="14682"/>
                              </a:lnTo>
                              <a:lnTo>
                                <a:pt x="4339" y="14652"/>
                              </a:lnTo>
                              <a:lnTo>
                                <a:pt x="4271" y="14626"/>
                              </a:lnTo>
                              <a:lnTo>
                                <a:pt x="4201" y="14604"/>
                              </a:lnTo>
                              <a:lnTo>
                                <a:pt x="4129" y="14585"/>
                              </a:lnTo>
                              <a:lnTo>
                                <a:pt x="4056" y="14571"/>
                              </a:lnTo>
                              <a:lnTo>
                                <a:pt x="3982" y="14560"/>
                              </a:lnTo>
                              <a:lnTo>
                                <a:pt x="3906" y="14553"/>
                              </a:lnTo>
                              <a:lnTo>
                                <a:pt x="3840" y="14552"/>
                              </a:lnTo>
                              <a:lnTo>
                                <a:pt x="3840" y="0"/>
                              </a:lnTo>
                              <a:lnTo>
                                <a:pt x="0" y="0"/>
                              </a:lnTo>
                              <a:lnTo>
                                <a:pt x="0" y="15840"/>
                              </a:lnTo>
                              <a:lnTo>
                                <a:pt x="3840" y="15840"/>
                              </a:lnTo>
                              <a:lnTo>
                                <a:pt x="3840" y="15839"/>
                              </a:lnTo>
                              <a:lnTo>
                                <a:pt x="5139" y="15839"/>
                              </a:lnTo>
                            </a:path>
                          </a:pathLst>
                        </a:custGeom>
                        <a:solidFill>
                          <a:schemeClr val="accent3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3C245FB" id="Freeform 45" o:spid="_x0000_s1026" style="position:absolute;margin-left:-37.9pt;margin-top:.6pt;width:256.95pt;height:791.9pt;z-index:-251471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page;v-text-anchor:top" coordsize="5140,1584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" path="m5139,15839r-2,-75l5130,15689r-10,-73l5105,15544r-19,-70l5063,15405r-27,-67l5006,15273r-34,-63l4935,15149r-40,-59l4851,15034r-46,-54l4755,14928r-52,-48l4648,14834r-57,-43l4531,14752r-62,-37l4405,14682r-66,-30l4271,14626r-70,-22l4129,14585r-73,-14l3982,14560r-76,-7l3840,14552,3840,,,,,15840r3840,l3840,15839r1299,e" fillcolor="#cede69 [3206]" stroked="f">
                <v:path arrowok="t" o:connecttype="custom" o:connectlocs="3262630,10056495;3261360,10008876;3256916,9961257;3250567,9914908;3241044,9869194;3228982,9824749;3214380,9780940;3197238,9738400;3178192,9697130;3156606,9657131;3133115,9618400;3107720,9580940;3079786,9545385;3050581,9511099;3018838,9478083;2985824,9447607;2950906,9418401;2914718,9391099;2876625,9366337;2837263,9342845;2796631,9321893;2754729,9302845;2711557,9286337;2667116,9272369;2621405,9260306;2575059,9251417;2528078,9244433;2479827,9239988;2437926,9239353;2437926,0;0,0;0,10057130;2437926,10057130;2437926,10056495;3262630,10056495" o:connectangles="0,0,0,0,0,0,0,0,0,0,0,0,0,0,0,0,0,0,0,0,0,0,0,0,0,0,0,0,0,0,0,0,0,0,0"/>
                <w10:wrap anchory="page"/>
              </v:shape>
            </w:pict>
          </mc:Fallback>
        </mc:AlternateContent>
      </w:r>
    </w:p>
    <w:p w14:paraId="3A22D61C" w14:textId="51EE916E" w:rsidR="00DC4162" w:rsidRDefault="00DC4162" w:rsidP="00DC4162">
      <w:pPr>
        <w:spacing w:before="0" w:line="240" w:lineRule="auto"/>
        <w:rPr>
          <w:sz w:val="20"/>
          <w:szCs w:val="20"/>
        </w:rPr>
      </w:pPr>
    </w:p>
    <w:p w14:paraId="7D451EF1" w14:textId="0096A1D1" w:rsidR="00DC4162" w:rsidRDefault="00DC4162" w:rsidP="00DC4162">
      <w:pPr>
        <w:spacing w:before="0" w:line="240" w:lineRule="auto"/>
        <w:rPr>
          <w:sz w:val="20"/>
          <w:szCs w:val="20"/>
        </w:rPr>
      </w:pPr>
    </w:p>
    <w:p w14:paraId="0B29EFE5" w14:textId="30A92F7B" w:rsidR="00DC4162" w:rsidRDefault="00DC4162" w:rsidP="00DC4162">
      <w:pPr>
        <w:spacing w:before="0" w:line="240" w:lineRule="auto"/>
        <w:rPr>
          <w:sz w:val="20"/>
          <w:szCs w:val="20"/>
        </w:rPr>
      </w:pPr>
    </w:p>
    <w:p w14:paraId="01212210" w14:textId="7A4F77A9" w:rsidR="00DC4162" w:rsidRDefault="00DC4162" w:rsidP="00DC4162">
      <w:pPr>
        <w:spacing w:before="0" w:line="240" w:lineRule="auto"/>
        <w:rPr>
          <w:sz w:val="20"/>
          <w:szCs w:val="20"/>
        </w:rPr>
      </w:pPr>
    </w:p>
    <w:p w14:paraId="64D20AC5" w14:textId="74B0ECF1" w:rsidR="00DC4162" w:rsidRDefault="00DC4162" w:rsidP="00DC4162">
      <w:pPr>
        <w:spacing w:before="0" w:line="240" w:lineRule="auto"/>
        <w:rPr>
          <w:sz w:val="20"/>
          <w:szCs w:val="20"/>
        </w:rPr>
      </w:pPr>
    </w:p>
    <w:p w14:paraId="75B86F80" w14:textId="22266EBB" w:rsidR="00DC4162" w:rsidRDefault="00DC4162" w:rsidP="00DC4162">
      <w:pPr>
        <w:spacing w:before="0" w:line="240" w:lineRule="auto"/>
        <w:rPr>
          <w:sz w:val="20"/>
          <w:szCs w:val="20"/>
        </w:rPr>
      </w:pPr>
    </w:p>
    <w:p w14:paraId="230D438E" w14:textId="0BF02B18" w:rsidR="00DC4162" w:rsidRDefault="00DC4162" w:rsidP="00DC4162">
      <w:pPr>
        <w:spacing w:before="0" w:line="240" w:lineRule="auto"/>
        <w:rPr>
          <w:sz w:val="20"/>
          <w:szCs w:val="20"/>
        </w:rPr>
      </w:pPr>
    </w:p>
    <w:p w14:paraId="53F66305" w14:textId="06FD8923" w:rsidR="00DC4162" w:rsidRDefault="00DC4162" w:rsidP="00DC4162">
      <w:pPr>
        <w:spacing w:before="0" w:line="240" w:lineRule="auto"/>
        <w:rPr>
          <w:sz w:val="20"/>
          <w:szCs w:val="20"/>
        </w:rPr>
      </w:pPr>
    </w:p>
    <w:p w14:paraId="24EFA7DA" w14:textId="67AE7A49" w:rsidR="00DC4162" w:rsidRDefault="00DC4162" w:rsidP="00DC4162">
      <w:pPr>
        <w:spacing w:before="0" w:line="240" w:lineRule="auto"/>
        <w:rPr>
          <w:sz w:val="20"/>
          <w:szCs w:val="20"/>
        </w:rPr>
      </w:pPr>
    </w:p>
    <w:p w14:paraId="3FBCE9A1" w14:textId="02F18106" w:rsidR="00DC4162" w:rsidRDefault="00DC4162" w:rsidP="00DC4162">
      <w:pPr>
        <w:spacing w:before="0" w:line="240" w:lineRule="auto"/>
        <w:rPr>
          <w:sz w:val="20"/>
          <w:szCs w:val="20"/>
        </w:rPr>
      </w:pPr>
    </w:p>
    <w:p w14:paraId="4DA61A94" w14:textId="73A167D0" w:rsidR="00DC4162" w:rsidRDefault="00DC4162" w:rsidP="00DC4162">
      <w:pPr>
        <w:spacing w:before="0" w:line="240" w:lineRule="auto"/>
        <w:rPr>
          <w:sz w:val="20"/>
          <w:szCs w:val="20"/>
        </w:rPr>
      </w:pPr>
    </w:p>
    <w:p w14:paraId="2733B01D" w14:textId="361110C4" w:rsidR="00DC4162" w:rsidRDefault="00DC4162" w:rsidP="00DC4162">
      <w:pPr>
        <w:spacing w:before="0" w:line="240" w:lineRule="auto"/>
        <w:rPr>
          <w:sz w:val="20"/>
          <w:szCs w:val="20"/>
        </w:rPr>
      </w:pPr>
    </w:p>
    <w:p w14:paraId="3BC1EBC6" w14:textId="00BDC192" w:rsidR="00DC4162" w:rsidRDefault="00DC4162" w:rsidP="00DC4162">
      <w:pPr>
        <w:spacing w:before="0" w:line="240" w:lineRule="auto"/>
        <w:rPr>
          <w:sz w:val="20"/>
          <w:szCs w:val="20"/>
        </w:rPr>
      </w:pPr>
    </w:p>
    <w:p w14:paraId="35A219A7" w14:textId="2C5475ED" w:rsidR="00DC4162" w:rsidRDefault="00DC4162" w:rsidP="00DC4162">
      <w:pPr>
        <w:spacing w:before="0" w:line="240" w:lineRule="auto"/>
        <w:rPr>
          <w:sz w:val="20"/>
          <w:szCs w:val="20"/>
        </w:rPr>
      </w:pPr>
    </w:p>
    <w:p w14:paraId="034B3707" w14:textId="7D4E2350" w:rsidR="00DC4162" w:rsidRDefault="00DC4162" w:rsidP="00DC4162">
      <w:pPr>
        <w:spacing w:before="0" w:line="240" w:lineRule="auto"/>
        <w:rPr>
          <w:sz w:val="20"/>
          <w:szCs w:val="20"/>
        </w:rPr>
      </w:pPr>
    </w:p>
    <w:p w14:paraId="210FF6AA" w14:textId="58308394" w:rsidR="00DC4162" w:rsidRDefault="00DC4162" w:rsidP="00DC4162">
      <w:pPr>
        <w:spacing w:before="0" w:line="240" w:lineRule="auto"/>
        <w:rPr>
          <w:sz w:val="20"/>
          <w:szCs w:val="20"/>
        </w:rPr>
      </w:pPr>
    </w:p>
    <w:p w14:paraId="6D3AF246" w14:textId="0454537D" w:rsidR="00DC4162" w:rsidRDefault="00DC4162" w:rsidP="00DC4162">
      <w:pPr>
        <w:spacing w:before="0" w:line="240" w:lineRule="auto"/>
        <w:rPr>
          <w:sz w:val="20"/>
          <w:szCs w:val="20"/>
        </w:rPr>
      </w:pPr>
    </w:p>
    <w:p w14:paraId="42B5200D" w14:textId="4FE9A336" w:rsidR="00DC4162" w:rsidRDefault="00DC4162" w:rsidP="00DC4162">
      <w:pPr>
        <w:spacing w:before="0" w:line="240" w:lineRule="auto"/>
        <w:rPr>
          <w:sz w:val="20"/>
          <w:szCs w:val="20"/>
        </w:rPr>
      </w:pPr>
    </w:p>
    <w:p w14:paraId="197E4F0D" w14:textId="5149885E" w:rsidR="00DC4162" w:rsidRDefault="00DC4162" w:rsidP="00DC4162">
      <w:pPr>
        <w:spacing w:before="0" w:line="240" w:lineRule="auto"/>
        <w:rPr>
          <w:sz w:val="20"/>
          <w:szCs w:val="20"/>
        </w:rPr>
      </w:pPr>
    </w:p>
    <w:p w14:paraId="509B35EF" w14:textId="7F1034D4" w:rsidR="00DC4162" w:rsidRDefault="00DC4162" w:rsidP="00DC4162">
      <w:pPr>
        <w:spacing w:before="0" w:line="240" w:lineRule="auto"/>
        <w:rPr>
          <w:sz w:val="20"/>
          <w:szCs w:val="20"/>
        </w:rPr>
      </w:pPr>
    </w:p>
    <w:p w14:paraId="1F80D0C5" w14:textId="0CBA25AC" w:rsidR="00DC4162" w:rsidRDefault="00DC4162" w:rsidP="00DC4162">
      <w:pPr>
        <w:spacing w:before="0" w:line="240" w:lineRule="auto"/>
        <w:rPr>
          <w:sz w:val="20"/>
          <w:szCs w:val="20"/>
        </w:rPr>
      </w:pPr>
    </w:p>
    <w:p w14:paraId="45042BDB" w14:textId="0089F343" w:rsidR="00DC4162" w:rsidRDefault="00DC4162" w:rsidP="00DC4162">
      <w:pPr>
        <w:spacing w:before="0" w:line="240" w:lineRule="auto"/>
        <w:rPr>
          <w:sz w:val="20"/>
          <w:szCs w:val="20"/>
        </w:rPr>
      </w:pPr>
    </w:p>
    <w:p w14:paraId="1B3C7B2D" w14:textId="17B30DB6" w:rsidR="00DC4162" w:rsidRDefault="00DC4162" w:rsidP="00DC4162">
      <w:pPr>
        <w:spacing w:before="0" w:line="240" w:lineRule="auto"/>
        <w:rPr>
          <w:sz w:val="20"/>
          <w:szCs w:val="20"/>
        </w:rPr>
      </w:pPr>
    </w:p>
    <w:p w14:paraId="26532207" w14:textId="3C0CC750" w:rsidR="00DC4162" w:rsidRDefault="00DC4162" w:rsidP="00DC4162">
      <w:pPr>
        <w:spacing w:before="0" w:line="240" w:lineRule="auto"/>
        <w:rPr>
          <w:sz w:val="20"/>
          <w:szCs w:val="20"/>
        </w:rPr>
      </w:pPr>
    </w:p>
    <w:p w14:paraId="51F9E050" w14:textId="070EAFF7" w:rsidR="00DC4162" w:rsidRDefault="00DC4162" w:rsidP="00DC4162">
      <w:pPr>
        <w:spacing w:before="0" w:line="240" w:lineRule="auto"/>
        <w:rPr>
          <w:sz w:val="20"/>
          <w:szCs w:val="20"/>
        </w:rPr>
      </w:pPr>
    </w:p>
    <w:p w14:paraId="1936DCDA" w14:textId="774FF110" w:rsidR="00DC4162" w:rsidRDefault="00DC4162" w:rsidP="00DC4162">
      <w:pPr>
        <w:spacing w:before="0" w:line="240" w:lineRule="auto"/>
        <w:rPr>
          <w:sz w:val="20"/>
          <w:szCs w:val="20"/>
        </w:rPr>
      </w:pPr>
    </w:p>
    <w:p w14:paraId="2AE5CE30" w14:textId="47BD0179" w:rsidR="00DC4162" w:rsidRDefault="00BB1794" w:rsidP="00DC4162">
      <w:pPr>
        <w:spacing w:before="0" w:line="240" w:lineRule="auto"/>
        <w:rPr>
          <w:sz w:val="20"/>
          <w:szCs w:val="20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842560" behindDoc="0" locked="0" layoutInCell="1" allowOverlap="1" wp14:anchorId="06E74F7E" wp14:editId="3F6963CC">
                <wp:simplePos x="0" y="0"/>
                <wp:positionH relativeFrom="column">
                  <wp:posOffset>2101850</wp:posOffset>
                </wp:positionH>
                <wp:positionV relativeFrom="paragraph">
                  <wp:posOffset>53307</wp:posOffset>
                </wp:positionV>
                <wp:extent cx="4133933" cy="421640"/>
                <wp:effectExtent l="0" t="0" r="19050" b="10160"/>
                <wp:wrapNone/>
                <wp:docPr id="1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133933" cy="4216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8182DF0" w14:textId="30AF4977" w:rsidR="00CC775D" w:rsidRDefault="00CC775D" w:rsidP="00CC775D">
                            <w:pPr>
                              <w:jc w:val="center"/>
                            </w:pPr>
                            <w:r>
                              <w:t xml:space="preserve">VHDL Code for </w:t>
                            </w:r>
                            <w:r w:rsidR="00D03AE1">
                              <w:t>1-Bit Full Adder</w:t>
                            </w:r>
                          </w:p>
                          <w:p w14:paraId="4FA23A23" w14:textId="77777777" w:rsidR="00D03AE1" w:rsidRDefault="00D03AE1" w:rsidP="00CC775D">
                            <w:pPr>
                              <w:jc w:val="center"/>
                            </w:pPr>
                          </w:p>
                          <w:p w14:paraId="32A7338B" w14:textId="77777777" w:rsidR="00CC775D" w:rsidRDefault="00CC775D" w:rsidP="00CC775D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E74F7E" id="_x0000_s1030" type="#_x0000_t202" style="position:absolute;margin-left:165.5pt;margin-top:4.2pt;width:325.5pt;height:33.2pt;z-index:2518425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">
                <v:textbox>
                  <w:txbxContent>
                    <w:p w14:paraId="58182DF0" w14:textId="30AF4977" w:rsidR="00CC775D" w:rsidRDefault="00CC775D" w:rsidP="00CC775D">
                      <w:pPr>
                        <w:jc w:val="center"/>
                      </w:pPr>
                      <w:r>
                        <w:t xml:space="preserve">VHDL Code for </w:t>
                      </w:r>
                      <w:r w:rsidR="00D03AE1">
                        <w:t>1-Bit Full Adder</w:t>
                      </w:r>
                    </w:p>
                    <w:p w14:paraId="4FA23A23" w14:textId="77777777" w:rsidR="00D03AE1" w:rsidRDefault="00D03AE1" w:rsidP="00CC775D">
                      <w:pPr>
                        <w:jc w:val="center"/>
                      </w:pPr>
                    </w:p>
                    <w:p w14:paraId="32A7338B" w14:textId="77777777" w:rsidR="00CC775D" w:rsidRDefault="00CC775D" w:rsidP="00CC775D"/>
                  </w:txbxContent>
                </v:textbox>
              </v:shape>
            </w:pict>
          </mc:Fallback>
        </mc:AlternateContent>
      </w:r>
    </w:p>
    <w:p w14:paraId="717295E6" w14:textId="286D9ABD" w:rsidR="00DC4162" w:rsidRDefault="00DC4162" w:rsidP="00DC4162">
      <w:pPr>
        <w:spacing w:before="0" w:line="240" w:lineRule="auto"/>
        <w:rPr>
          <w:sz w:val="20"/>
          <w:szCs w:val="20"/>
        </w:rPr>
      </w:pPr>
    </w:p>
    <w:p w14:paraId="59B74281" w14:textId="4C25303B" w:rsidR="00DC4162" w:rsidRDefault="00DC4162" w:rsidP="00DC4162">
      <w:pPr>
        <w:spacing w:before="0" w:line="240" w:lineRule="auto"/>
        <w:rPr>
          <w:sz w:val="20"/>
          <w:szCs w:val="20"/>
        </w:rPr>
      </w:pPr>
    </w:p>
    <w:p w14:paraId="37187543" w14:textId="3184153E" w:rsidR="00DC4162" w:rsidRDefault="00DC4162" w:rsidP="00DC4162">
      <w:pPr>
        <w:spacing w:before="0" w:line="240" w:lineRule="auto"/>
        <w:rPr>
          <w:sz w:val="20"/>
          <w:szCs w:val="20"/>
        </w:rPr>
      </w:pPr>
    </w:p>
    <w:p w14:paraId="72C053AA" w14:textId="0F73153C" w:rsidR="00DC4162" w:rsidRDefault="00BB1794" w:rsidP="00DC4162">
      <w:pPr>
        <w:spacing w:before="0" w:line="240" w:lineRule="auto"/>
        <w:rPr>
          <w:sz w:val="20"/>
          <w:szCs w:val="20"/>
        </w:rPr>
      </w:pPr>
      <w:r>
        <w:rPr>
          <w:noProof/>
          <w:sz w:val="20"/>
          <w:szCs w:val="20"/>
        </w:rPr>
        <w:drawing>
          <wp:anchor distT="0" distB="0" distL="114300" distR="114300" simplePos="0" relativeHeight="251909120" behindDoc="1" locked="0" layoutInCell="1" allowOverlap="1" wp14:anchorId="7C4170EE" wp14:editId="4F4BBAC4">
            <wp:simplePos x="0" y="0"/>
            <wp:positionH relativeFrom="column">
              <wp:posOffset>-288257</wp:posOffset>
            </wp:positionH>
            <wp:positionV relativeFrom="paragraph">
              <wp:posOffset>140369</wp:posOffset>
            </wp:positionV>
            <wp:extent cx="7554933" cy="3537284"/>
            <wp:effectExtent l="0" t="0" r="1905" b="6350"/>
            <wp:wrapNone/>
            <wp:docPr id="199" name="Picture 199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Picture 199" descr="A picture containing diagram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4933" cy="353728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2866263" w14:textId="57C8A21D" w:rsidR="00DC4162" w:rsidRDefault="00DC4162" w:rsidP="00DC4162">
      <w:pPr>
        <w:spacing w:before="0" w:line="240" w:lineRule="auto"/>
        <w:rPr>
          <w:sz w:val="20"/>
          <w:szCs w:val="20"/>
        </w:rPr>
      </w:pPr>
    </w:p>
    <w:p w14:paraId="0E706843" w14:textId="0DCAD0AC" w:rsidR="00DC4162" w:rsidRDefault="00DC4162" w:rsidP="00DC4162">
      <w:pPr>
        <w:spacing w:before="0" w:line="240" w:lineRule="auto"/>
        <w:rPr>
          <w:sz w:val="20"/>
          <w:szCs w:val="20"/>
        </w:rPr>
      </w:pPr>
    </w:p>
    <w:p w14:paraId="40C52F39" w14:textId="76564409" w:rsidR="00DC4162" w:rsidRDefault="00DC4162" w:rsidP="00DC4162">
      <w:pPr>
        <w:spacing w:before="0" w:line="240" w:lineRule="auto"/>
        <w:rPr>
          <w:sz w:val="20"/>
          <w:szCs w:val="20"/>
        </w:rPr>
      </w:pPr>
    </w:p>
    <w:p w14:paraId="1DF0AB49" w14:textId="762BF259" w:rsidR="00DC4162" w:rsidRDefault="00DC4162" w:rsidP="00DC4162">
      <w:pPr>
        <w:spacing w:before="0" w:line="240" w:lineRule="auto"/>
        <w:rPr>
          <w:sz w:val="20"/>
          <w:szCs w:val="20"/>
        </w:rPr>
      </w:pPr>
    </w:p>
    <w:p w14:paraId="3AC8DB74" w14:textId="1199E16D" w:rsidR="00DC4162" w:rsidRDefault="00DC4162" w:rsidP="00DC4162">
      <w:pPr>
        <w:spacing w:before="0" w:line="240" w:lineRule="auto"/>
        <w:rPr>
          <w:sz w:val="20"/>
          <w:szCs w:val="20"/>
        </w:rPr>
      </w:pPr>
    </w:p>
    <w:p w14:paraId="4A04DD54" w14:textId="6C11B7A9" w:rsidR="00DC4162" w:rsidRDefault="00DC4162" w:rsidP="00DC4162">
      <w:pPr>
        <w:spacing w:before="0" w:line="240" w:lineRule="auto"/>
        <w:rPr>
          <w:sz w:val="20"/>
          <w:szCs w:val="20"/>
        </w:rPr>
      </w:pPr>
    </w:p>
    <w:p w14:paraId="509C991F" w14:textId="5A5FA480" w:rsidR="00DC4162" w:rsidRDefault="00DC4162" w:rsidP="00DC4162">
      <w:pPr>
        <w:spacing w:before="0" w:line="240" w:lineRule="auto"/>
        <w:rPr>
          <w:sz w:val="20"/>
          <w:szCs w:val="20"/>
        </w:rPr>
      </w:pPr>
    </w:p>
    <w:p w14:paraId="16DEAA40" w14:textId="76809FD5" w:rsidR="00DC4162" w:rsidRDefault="00DC4162" w:rsidP="00DC4162">
      <w:pPr>
        <w:spacing w:before="0" w:line="240" w:lineRule="auto"/>
        <w:rPr>
          <w:sz w:val="20"/>
          <w:szCs w:val="20"/>
        </w:rPr>
      </w:pPr>
    </w:p>
    <w:p w14:paraId="72C64862" w14:textId="104C3826" w:rsidR="00DC4162" w:rsidRDefault="00DC4162" w:rsidP="00DC4162">
      <w:pPr>
        <w:spacing w:before="0" w:line="240" w:lineRule="auto"/>
        <w:rPr>
          <w:sz w:val="20"/>
          <w:szCs w:val="20"/>
        </w:rPr>
      </w:pPr>
    </w:p>
    <w:p w14:paraId="4572F4F8" w14:textId="6FD560F8" w:rsidR="00DC4162" w:rsidRDefault="00DC4162" w:rsidP="00DC4162">
      <w:pPr>
        <w:spacing w:before="0" w:line="240" w:lineRule="auto"/>
        <w:rPr>
          <w:sz w:val="20"/>
          <w:szCs w:val="20"/>
        </w:rPr>
      </w:pPr>
    </w:p>
    <w:p w14:paraId="57958BA1" w14:textId="4C4975FC" w:rsidR="00DC4162" w:rsidRDefault="00DC4162" w:rsidP="00DC4162">
      <w:pPr>
        <w:spacing w:before="0" w:line="240" w:lineRule="auto"/>
        <w:rPr>
          <w:sz w:val="20"/>
          <w:szCs w:val="20"/>
        </w:rPr>
      </w:pPr>
    </w:p>
    <w:p w14:paraId="55C73C06" w14:textId="51E2FD75" w:rsidR="00DC4162" w:rsidRDefault="00DC4162" w:rsidP="00DC4162">
      <w:pPr>
        <w:spacing w:before="0" w:line="240" w:lineRule="auto"/>
        <w:rPr>
          <w:sz w:val="20"/>
          <w:szCs w:val="20"/>
        </w:rPr>
      </w:pPr>
    </w:p>
    <w:p w14:paraId="2E660C11" w14:textId="6DB8CC1C" w:rsidR="00DC4162" w:rsidRDefault="00DC4162" w:rsidP="00DC4162">
      <w:pPr>
        <w:spacing w:before="0" w:line="240" w:lineRule="auto"/>
        <w:rPr>
          <w:sz w:val="20"/>
          <w:szCs w:val="20"/>
        </w:rPr>
      </w:pPr>
    </w:p>
    <w:p w14:paraId="70A851ED" w14:textId="1A255C6B" w:rsidR="00DC4162" w:rsidRDefault="00DC4162" w:rsidP="00DC4162">
      <w:pPr>
        <w:spacing w:before="0" w:line="240" w:lineRule="auto"/>
        <w:rPr>
          <w:sz w:val="20"/>
          <w:szCs w:val="20"/>
        </w:rPr>
      </w:pPr>
    </w:p>
    <w:p w14:paraId="541A21C1" w14:textId="1C054CB9" w:rsidR="00DC4162" w:rsidRDefault="00DC4162" w:rsidP="00DC4162">
      <w:pPr>
        <w:spacing w:before="0" w:line="240" w:lineRule="auto"/>
        <w:rPr>
          <w:sz w:val="20"/>
          <w:szCs w:val="20"/>
        </w:rPr>
      </w:pPr>
    </w:p>
    <w:p w14:paraId="1EF876C1" w14:textId="4D3D5629" w:rsidR="00DC4162" w:rsidRDefault="00DC4162" w:rsidP="00DC4162">
      <w:pPr>
        <w:spacing w:before="0" w:line="240" w:lineRule="auto"/>
        <w:rPr>
          <w:sz w:val="20"/>
          <w:szCs w:val="20"/>
        </w:rPr>
      </w:pPr>
    </w:p>
    <w:p w14:paraId="732E2315" w14:textId="20C49CB0" w:rsidR="00DC4162" w:rsidRDefault="00DC4162" w:rsidP="00DC4162">
      <w:pPr>
        <w:spacing w:before="0" w:line="240" w:lineRule="auto"/>
        <w:rPr>
          <w:sz w:val="20"/>
          <w:szCs w:val="20"/>
        </w:rPr>
      </w:pPr>
    </w:p>
    <w:p w14:paraId="6FC9DE05" w14:textId="655102AC" w:rsidR="00DC4162" w:rsidRDefault="00DC4162" w:rsidP="00DC4162">
      <w:pPr>
        <w:spacing w:before="0" w:line="240" w:lineRule="auto"/>
        <w:rPr>
          <w:sz w:val="20"/>
          <w:szCs w:val="20"/>
        </w:rPr>
      </w:pPr>
    </w:p>
    <w:p w14:paraId="67E9570B" w14:textId="61CE00C6" w:rsidR="00DC4162" w:rsidRDefault="00DC4162" w:rsidP="00DC4162">
      <w:pPr>
        <w:spacing w:before="0" w:line="240" w:lineRule="auto"/>
        <w:rPr>
          <w:sz w:val="20"/>
          <w:szCs w:val="20"/>
        </w:rPr>
      </w:pPr>
    </w:p>
    <w:p w14:paraId="5F4D40C7" w14:textId="7C3E123F" w:rsidR="00DC4162" w:rsidRDefault="00DC4162" w:rsidP="00DC4162">
      <w:pPr>
        <w:spacing w:before="0" w:line="240" w:lineRule="auto"/>
        <w:rPr>
          <w:sz w:val="20"/>
          <w:szCs w:val="20"/>
        </w:rPr>
      </w:pPr>
    </w:p>
    <w:p w14:paraId="6C8E542D" w14:textId="18088D9C" w:rsidR="00DC4162" w:rsidRDefault="00DC4162" w:rsidP="00DC4162">
      <w:pPr>
        <w:spacing w:before="0" w:line="240" w:lineRule="auto"/>
        <w:rPr>
          <w:sz w:val="20"/>
          <w:szCs w:val="20"/>
        </w:rPr>
      </w:pPr>
    </w:p>
    <w:p w14:paraId="5677A452" w14:textId="0586655B" w:rsidR="00DC4162" w:rsidRDefault="00DC4162" w:rsidP="00DC4162">
      <w:pPr>
        <w:spacing w:before="0" w:line="240" w:lineRule="auto"/>
        <w:rPr>
          <w:sz w:val="20"/>
          <w:szCs w:val="20"/>
        </w:rPr>
      </w:pPr>
    </w:p>
    <w:p w14:paraId="43540376" w14:textId="4CF4B654" w:rsidR="00DC4162" w:rsidRDefault="00DC4162" w:rsidP="00DC4162">
      <w:pPr>
        <w:spacing w:before="0" w:line="240" w:lineRule="auto"/>
        <w:rPr>
          <w:sz w:val="20"/>
          <w:szCs w:val="20"/>
        </w:rPr>
      </w:pPr>
    </w:p>
    <w:p w14:paraId="1D3818F4" w14:textId="6A619A1B" w:rsidR="00DC4162" w:rsidRDefault="00DC4162" w:rsidP="00DC4162">
      <w:pPr>
        <w:spacing w:before="0" w:line="240" w:lineRule="auto"/>
        <w:rPr>
          <w:sz w:val="20"/>
          <w:szCs w:val="20"/>
        </w:rPr>
      </w:pPr>
    </w:p>
    <w:p w14:paraId="131ECB0B" w14:textId="56C26B2F" w:rsidR="00DC4162" w:rsidRDefault="00DC4162" w:rsidP="00DC4162">
      <w:pPr>
        <w:spacing w:before="0" w:line="240" w:lineRule="auto"/>
        <w:rPr>
          <w:sz w:val="20"/>
          <w:szCs w:val="20"/>
        </w:rPr>
      </w:pPr>
    </w:p>
    <w:p w14:paraId="43B495D9" w14:textId="4269AA12" w:rsidR="00DC4162" w:rsidRDefault="00DC4162" w:rsidP="00DC4162">
      <w:pPr>
        <w:spacing w:before="0" w:line="240" w:lineRule="auto"/>
        <w:rPr>
          <w:sz w:val="20"/>
          <w:szCs w:val="20"/>
        </w:rPr>
      </w:pPr>
    </w:p>
    <w:p w14:paraId="595A7DF2" w14:textId="6F545B4F" w:rsidR="00DC4162" w:rsidRDefault="00DC4162" w:rsidP="00DC4162">
      <w:pPr>
        <w:spacing w:before="0" w:line="240" w:lineRule="auto"/>
        <w:rPr>
          <w:sz w:val="20"/>
          <w:szCs w:val="20"/>
        </w:rPr>
      </w:pPr>
    </w:p>
    <w:p w14:paraId="7EFAEA6A" w14:textId="31BBD2BF" w:rsidR="00DC4162" w:rsidRDefault="00BB1794" w:rsidP="00DC4162">
      <w:pPr>
        <w:spacing w:before="0" w:line="240" w:lineRule="auto"/>
        <w:rPr>
          <w:sz w:val="20"/>
          <w:szCs w:val="20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847680" behindDoc="0" locked="0" layoutInCell="1" allowOverlap="1" wp14:anchorId="2139886C" wp14:editId="0CB2652A">
                <wp:simplePos x="0" y="0"/>
                <wp:positionH relativeFrom="column">
                  <wp:posOffset>2008505</wp:posOffset>
                </wp:positionH>
                <wp:positionV relativeFrom="page">
                  <wp:posOffset>9020476</wp:posOffset>
                </wp:positionV>
                <wp:extent cx="5107305" cy="421640"/>
                <wp:effectExtent l="0" t="0" r="10795" b="10160"/>
                <wp:wrapNone/>
                <wp:docPr id="2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107305" cy="4216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C42019B" w14:textId="0F81DACA" w:rsidR="008346CF" w:rsidRDefault="008346CF" w:rsidP="008346CF">
                            <w:pPr>
                              <w:jc w:val="center"/>
                            </w:pPr>
                            <w:r>
                              <w:t xml:space="preserve">Vector Waveform Timing Diagram for </w:t>
                            </w:r>
                            <w:r w:rsidR="007812E4">
                              <w:t>1-Bit Full Adder</w:t>
                            </w:r>
                          </w:p>
                          <w:p w14:paraId="7B44563F" w14:textId="77777777" w:rsidR="008346CF" w:rsidRDefault="008346CF" w:rsidP="008346CF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39886C" id="_x0000_s1031" type="#_x0000_t202" style="position:absolute;margin-left:158.15pt;margin-top:710.25pt;width:402.15pt;height:33.2pt;z-index:2518476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">
                <v:textbox>
                  <w:txbxContent>
                    <w:p w14:paraId="2C42019B" w14:textId="0F81DACA" w:rsidR="008346CF" w:rsidRDefault="008346CF" w:rsidP="008346CF">
                      <w:pPr>
                        <w:jc w:val="center"/>
                      </w:pPr>
                      <w:r>
                        <w:t xml:space="preserve">Vector Waveform Timing Diagram for </w:t>
                      </w:r>
                      <w:r w:rsidR="007812E4">
                        <w:t>1-Bit Full Adder</w:t>
                      </w:r>
                    </w:p>
                    <w:p w14:paraId="7B44563F" w14:textId="77777777" w:rsidR="008346CF" w:rsidRDefault="008346CF" w:rsidP="008346CF"/>
                  </w:txbxContent>
                </v:textbox>
                <w10:wrap anchory="page"/>
              </v:shape>
            </w:pict>
          </mc:Fallback>
        </mc:AlternateContent>
      </w:r>
    </w:p>
    <w:p w14:paraId="467FE5A8" w14:textId="57E3C492" w:rsidR="00DC4162" w:rsidRDefault="00DC4162" w:rsidP="00DC4162">
      <w:pPr>
        <w:spacing w:before="0" w:line="240" w:lineRule="auto"/>
        <w:rPr>
          <w:sz w:val="20"/>
          <w:szCs w:val="20"/>
        </w:rPr>
      </w:pPr>
    </w:p>
    <w:p w14:paraId="3E7536A6" w14:textId="4777530A" w:rsidR="00DC4162" w:rsidRDefault="00DC4162" w:rsidP="00DC4162">
      <w:pPr>
        <w:spacing w:before="0" w:line="240" w:lineRule="auto"/>
        <w:rPr>
          <w:sz w:val="20"/>
          <w:szCs w:val="20"/>
        </w:rPr>
      </w:pPr>
    </w:p>
    <w:p w14:paraId="6F060C93" w14:textId="4D23A0FE" w:rsidR="00672C52" w:rsidRDefault="00672C52" w:rsidP="00DC4162">
      <w:pPr>
        <w:spacing w:before="0" w:line="240" w:lineRule="auto"/>
        <w:rPr>
          <w:sz w:val="20"/>
          <w:szCs w:val="20"/>
        </w:rPr>
      </w:pPr>
    </w:p>
    <w:p w14:paraId="3B9C1091" w14:textId="1D3488A2" w:rsidR="00672C52" w:rsidRDefault="00D25843">
      <w:pPr>
        <w:spacing w:before="0" w:line="240" w:lineRule="auto"/>
        <w:rPr>
          <w:sz w:val="20"/>
          <w:szCs w:val="20"/>
        </w:rPr>
      </w:pPr>
      <w:r>
        <w:rPr>
          <w:noProof/>
          <w:sz w:val="20"/>
          <w:szCs w:val="20"/>
        </w:rPr>
        <w:lastRenderedPageBreak/>
        <w:drawing>
          <wp:anchor distT="0" distB="0" distL="114300" distR="114300" simplePos="0" relativeHeight="251931648" behindDoc="1" locked="0" layoutInCell="1" allowOverlap="1" wp14:anchorId="036A5F56" wp14:editId="1976FDD2">
            <wp:simplePos x="0" y="0"/>
            <wp:positionH relativeFrom="column">
              <wp:posOffset>-96254</wp:posOffset>
            </wp:positionH>
            <wp:positionV relativeFrom="paragraph">
              <wp:posOffset>-128338</wp:posOffset>
            </wp:positionV>
            <wp:extent cx="7068671" cy="6665495"/>
            <wp:effectExtent l="0" t="0" r="5715" b="2540"/>
            <wp:wrapNone/>
            <wp:docPr id="55" name="Picture 5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Diagram&#10;&#10;Description automatically generated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79696" cy="667589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72C52">
        <w:rPr>
          <w:sz w:val="20"/>
          <w:szCs w:val="20"/>
        </w:rPr>
        <w:br w:type="page"/>
      </w:r>
    </w:p>
    <w:p w14:paraId="42A03BA8" w14:textId="16E1AB53" w:rsidR="00DC4162" w:rsidRDefault="0057000A" w:rsidP="00DC4162">
      <w:pPr>
        <w:spacing w:before="0" w:line="240" w:lineRule="auto"/>
        <w:rPr>
          <w:sz w:val="20"/>
          <w:szCs w:val="20"/>
        </w:rPr>
      </w:pPr>
      <w:r>
        <w:rPr>
          <w:noProof/>
          <w:sz w:val="20"/>
          <w:szCs w:val="20"/>
        </w:rPr>
        <w:lastRenderedPageBreak/>
        <w:drawing>
          <wp:anchor distT="0" distB="0" distL="114300" distR="114300" simplePos="0" relativeHeight="251913216" behindDoc="1" locked="0" layoutInCell="1" allowOverlap="1" wp14:anchorId="7BF9887C" wp14:editId="62F5AEA7">
            <wp:simplePos x="0" y="0"/>
            <wp:positionH relativeFrom="column">
              <wp:posOffset>2181725</wp:posOffset>
            </wp:positionH>
            <wp:positionV relativeFrom="paragraph">
              <wp:posOffset>-393032</wp:posOffset>
            </wp:positionV>
            <wp:extent cx="4748463" cy="3994150"/>
            <wp:effectExtent l="0" t="0" r="1905" b="0"/>
            <wp:wrapNone/>
            <wp:docPr id="203" name="Picture 203" descr="Graphical user interface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Picture 203" descr="Graphical user interface, table&#10;&#10;Description automatically generated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1725" cy="399689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72C52">
        <w:rPr>
          <w:noProof/>
        </w:rPr>
        <mc:AlternateContent>
          <mc:Choice Requires="wps">
            <w:drawing>
              <wp:anchor distT="0" distB="0" distL="114300" distR="114300" simplePos="0" relativeHeight="251851776" behindDoc="1" locked="0" layoutInCell="1" allowOverlap="1" wp14:anchorId="19E2AC40" wp14:editId="28CF09E8">
                <wp:simplePos x="0" y="0"/>
                <wp:positionH relativeFrom="column">
                  <wp:posOffset>-468630</wp:posOffset>
                </wp:positionH>
                <wp:positionV relativeFrom="paragraph">
                  <wp:posOffset>-451098</wp:posOffset>
                </wp:positionV>
                <wp:extent cx="3263265" cy="10058400"/>
                <wp:effectExtent l="0" t="0" r="635" b="0"/>
                <wp:wrapNone/>
                <wp:docPr id="36" name="Freeform 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263265" cy="10058400"/>
                        </a:xfrm>
                        <a:custGeom>
                          <a:avLst/>
                          <a:gdLst>
                            <a:gd name="T0" fmla="*/ 5139 w 5140"/>
                            <a:gd name="T1" fmla="*/ 15839 h 15840"/>
                            <a:gd name="T2" fmla="*/ 5137 w 5140"/>
                            <a:gd name="T3" fmla="*/ 15764 h 15840"/>
                            <a:gd name="T4" fmla="*/ 5130 w 5140"/>
                            <a:gd name="T5" fmla="*/ 15689 h 15840"/>
                            <a:gd name="T6" fmla="*/ 5120 w 5140"/>
                            <a:gd name="T7" fmla="*/ 15616 h 15840"/>
                            <a:gd name="T8" fmla="*/ 5105 w 5140"/>
                            <a:gd name="T9" fmla="*/ 15544 h 15840"/>
                            <a:gd name="T10" fmla="*/ 5086 w 5140"/>
                            <a:gd name="T11" fmla="*/ 15474 h 15840"/>
                            <a:gd name="T12" fmla="*/ 5063 w 5140"/>
                            <a:gd name="T13" fmla="*/ 15405 h 15840"/>
                            <a:gd name="T14" fmla="*/ 5036 w 5140"/>
                            <a:gd name="T15" fmla="*/ 15338 h 15840"/>
                            <a:gd name="T16" fmla="*/ 5006 w 5140"/>
                            <a:gd name="T17" fmla="*/ 15273 h 15840"/>
                            <a:gd name="T18" fmla="*/ 4972 w 5140"/>
                            <a:gd name="T19" fmla="*/ 15210 h 15840"/>
                            <a:gd name="T20" fmla="*/ 4935 w 5140"/>
                            <a:gd name="T21" fmla="*/ 15149 h 15840"/>
                            <a:gd name="T22" fmla="*/ 4895 w 5140"/>
                            <a:gd name="T23" fmla="*/ 15090 h 15840"/>
                            <a:gd name="T24" fmla="*/ 4851 w 5140"/>
                            <a:gd name="T25" fmla="*/ 15034 h 15840"/>
                            <a:gd name="T26" fmla="*/ 4805 w 5140"/>
                            <a:gd name="T27" fmla="*/ 14980 h 15840"/>
                            <a:gd name="T28" fmla="*/ 4755 w 5140"/>
                            <a:gd name="T29" fmla="*/ 14928 h 15840"/>
                            <a:gd name="T30" fmla="*/ 4703 w 5140"/>
                            <a:gd name="T31" fmla="*/ 14880 h 15840"/>
                            <a:gd name="T32" fmla="*/ 4648 w 5140"/>
                            <a:gd name="T33" fmla="*/ 14834 h 15840"/>
                            <a:gd name="T34" fmla="*/ 4591 w 5140"/>
                            <a:gd name="T35" fmla="*/ 14791 h 15840"/>
                            <a:gd name="T36" fmla="*/ 4531 w 5140"/>
                            <a:gd name="T37" fmla="*/ 14752 h 15840"/>
                            <a:gd name="T38" fmla="*/ 4469 w 5140"/>
                            <a:gd name="T39" fmla="*/ 14715 h 15840"/>
                            <a:gd name="T40" fmla="*/ 4405 w 5140"/>
                            <a:gd name="T41" fmla="*/ 14682 h 15840"/>
                            <a:gd name="T42" fmla="*/ 4339 w 5140"/>
                            <a:gd name="T43" fmla="*/ 14652 h 15840"/>
                            <a:gd name="T44" fmla="*/ 4271 w 5140"/>
                            <a:gd name="T45" fmla="*/ 14626 h 15840"/>
                            <a:gd name="T46" fmla="*/ 4201 w 5140"/>
                            <a:gd name="T47" fmla="*/ 14604 h 15840"/>
                            <a:gd name="T48" fmla="*/ 4129 w 5140"/>
                            <a:gd name="T49" fmla="*/ 14585 h 15840"/>
                            <a:gd name="T50" fmla="*/ 4056 w 5140"/>
                            <a:gd name="T51" fmla="*/ 14571 h 15840"/>
                            <a:gd name="T52" fmla="*/ 3982 w 5140"/>
                            <a:gd name="T53" fmla="*/ 14560 h 15840"/>
                            <a:gd name="T54" fmla="*/ 3906 w 5140"/>
                            <a:gd name="T55" fmla="*/ 14553 h 15840"/>
                            <a:gd name="T56" fmla="*/ 3840 w 5140"/>
                            <a:gd name="T57" fmla="*/ 14552 h 15840"/>
                            <a:gd name="T58" fmla="*/ 3840 w 5140"/>
                            <a:gd name="T59" fmla="*/ 0 h 15840"/>
                            <a:gd name="T60" fmla="*/ 0 w 5140"/>
                            <a:gd name="T61" fmla="*/ 0 h 15840"/>
                            <a:gd name="T62" fmla="*/ 0 w 5140"/>
                            <a:gd name="T63" fmla="*/ 15840 h 15840"/>
                            <a:gd name="T64" fmla="*/ 3840 w 5140"/>
                            <a:gd name="T65" fmla="*/ 15840 h 15840"/>
                            <a:gd name="T66" fmla="*/ 3840 w 5140"/>
                            <a:gd name="T67" fmla="*/ 15839 h 15840"/>
                            <a:gd name="T68" fmla="*/ 5139 w 5140"/>
                            <a:gd name="T69" fmla="*/ 15839 h 1584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  <a:cxn ang="0">
                              <a:pos x="T58" y="T59"/>
                            </a:cxn>
                            <a:cxn ang="0">
                              <a:pos x="T60" y="T61"/>
                            </a:cxn>
                            <a:cxn ang="0">
                              <a:pos x="T62" y="T63"/>
                            </a:cxn>
                            <a:cxn ang="0">
                              <a:pos x="T64" y="T65"/>
                            </a:cxn>
                            <a:cxn ang="0">
                              <a:pos x="T66" y="T67"/>
                            </a:cxn>
                            <a:cxn ang="0">
                              <a:pos x="T68" y="T69"/>
                            </a:cxn>
                          </a:cxnLst>
                          <a:rect l="0" t="0" r="r" b="b"/>
                          <a:pathLst>
                            <a:path w="5140" h="15840">
                              <a:moveTo>
                                <a:pt x="5139" y="15839"/>
                              </a:moveTo>
                              <a:lnTo>
                                <a:pt x="5137" y="15764"/>
                              </a:lnTo>
                              <a:lnTo>
                                <a:pt x="5130" y="15689"/>
                              </a:lnTo>
                              <a:lnTo>
                                <a:pt x="5120" y="15616"/>
                              </a:lnTo>
                              <a:lnTo>
                                <a:pt x="5105" y="15544"/>
                              </a:lnTo>
                              <a:lnTo>
                                <a:pt x="5086" y="15474"/>
                              </a:lnTo>
                              <a:lnTo>
                                <a:pt x="5063" y="15405"/>
                              </a:lnTo>
                              <a:lnTo>
                                <a:pt x="5036" y="15338"/>
                              </a:lnTo>
                              <a:lnTo>
                                <a:pt x="5006" y="15273"/>
                              </a:lnTo>
                              <a:lnTo>
                                <a:pt x="4972" y="15210"/>
                              </a:lnTo>
                              <a:lnTo>
                                <a:pt x="4935" y="15149"/>
                              </a:lnTo>
                              <a:lnTo>
                                <a:pt x="4895" y="15090"/>
                              </a:lnTo>
                              <a:lnTo>
                                <a:pt x="4851" y="15034"/>
                              </a:lnTo>
                              <a:lnTo>
                                <a:pt x="4805" y="14980"/>
                              </a:lnTo>
                              <a:lnTo>
                                <a:pt x="4755" y="14928"/>
                              </a:lnTo>
                              <a:lnTo>
                                <a:pt x="4703" y="14880"/>
                              </a:lnTo>
                              <a:lnTo>
                                <a:pt x="4648" y="14834"/>
                              </a:lnTo>
                              <a:lnTo>
                                <a:pt x="4591" y="14791"/>
                              </a:lnTo>
                              <a:lnTo>
                                <a:pt x="4531" y="14752"/>
                              </a:lnTo>
                              <a:lnTo>
                                <a:pt x="4469" y="14715"/>
                              </a:lnTo>
                              <a:lnTo>
                                <a:pt x="4405" y="14682"/>
                              </a:lnTo>
                              <a:lnTo>
                                <a:pt x="4339" y="14652"/>
                              </a:lnTo>
                              <a:lnTo>
                                <a:pt x="4271" y="14626"/>
                              </a:lnTo>
                              <a:lnTo>
                                <a:pt x="4201" y="14604"/>
                              </a:lnTo>
                              <a:lnTo>
                                <a:pt x="4129" y="14585"/>
                              </a:lnTo>
                              <a:lnTo>
                                <a:pt x="4056" y="14571"/>
                              </a:lnTo>
                              <a:lnTo>
                                <a:pt x="3982" y="14560"/>
                              </a:lnTo>
                              <a:lnTo>
                                <a:pt x="3906" y="14553"/>
                              </a:lnTo>
                              <a:lnTo>
                                <a:pt x="3840" y="14552"/>
                              </a:lnTo>
                              <a:lnTo>
                                <a:pt x="3840" y="0"/>
                              </a:lnTo>
                              <a:lnTo>
                                <a:pt x="0" y="0"/>
                              </a:lnTo>
                              <a:lnTo>
                                <a:pt x="0" y="15840"/>
                              </a:lnTo>
                              <a:lnTo>
                                <a:pt x="3840" y="15840"/>
                              </a:lnTo>
                              <a:lnTo>
                                <a:pt x="3840" y="15839"/>
                              </a:lnTo>
                              <a:lnTo>
                                <a:pt x="5139" y="15839"/>
                              </a:lnTo>
                            </a:path>
                          </a:pathLst>
                        </a:custGeom>
                        <a:solidFill>
                          <a:schemeClr val="accent3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DB7AC62" w14:textId="0E9D3CDD" w:rsidR="0005529E" w:rsidRDefault="009A6C90" w:rsidP="0005529E">
                            <w:pPr>
                              <w:ind w:firstLine="720"/>
                              <w:rPr>
                                <w:b/>
                                <w:bCs/>
                                <w:sz w:val="20"/>
                                <w:szCs w:val="20"/>
                                <w:u w:val="single"/>
                              </w:rPr>
                            </w:pPr>
                            <w:r>
                              <w:rPr>
                                <w:b/>
                                <w:bCs/>
                                <w:sz w:val="20"/>
                                <w:szCs w:val="20"/>
                                <w:u w:val="single"/>
                              </w:rPr>
                              <w:t>4-Bit</w:t>
                            </w:r>
                            <w:r w:rsidR="00F649AD">
                              <w:rPr>
                                <w:b/>
                                <w:bCs/>
                                <w:sz w:val="20"/>
                                <w:szCs w:val="20"/>
                                <w:u w:val="single"/>
                              </w:rPr>
                              <w:t xml:space="preserve"> Full</w:t>
                            </w:r>
                            <w:r>
                              <w:rPr>
                                <w:b/>
                                <w:bCs/>
                                <w:sz w:val="20"/>
                                <w:szCs w:val="20"/>
                                <w:u w:val="single"/>
                              </w:rPr>
                              <w:t xml:space="preserve"> Adder Circuit</w:t>
                            </w:r>
                          </w:p>
                          <w:p w14:paraId="5B7544E3" w14:textId="3CE09993" w:rsidR="004C5752" w:rsidRDefault="004C5752" w:rsidP="0005529E">
                            <w:pPr>
                              <w:ind w:firstLine="720"/>
                              <w:rPr>
                                <w:sz w:val="20"/>
                                <w:szCs w:val="20"/>
                              </w:rPr>
                            </w:pPr>
                          </w:p>
                          <w:p w14:paraId="2696D0CE" w14:textId="41D319D1" w:rsidR="009257BF" w:rsidRDefault="009257BF" w:rsidP="00F968FB">
                            <w:pPr>
                              <w:ind w:left="-90" w:firstLine="90"/>
                              <w:rPr>
                                <w:rFonts w:ascii="Times New Roman"/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</w:p>
                          <w:p w14:paraId="5A923D18" w14:textId="373E9736" w:rsidR="009257BF" w:rsidRDefault="009257BF" w:rsidP="00F968FB">
                            <w:pPr>
                              <w:ind w:left="-90" w:firstLine="90"/>
                              <w:rPr>
                                <w:rFonts w:ascii="Times New Roman"/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</w:p>
                          <w:p w14:paraId="773BD61E" w14:textId="4D92457E" w:rsidR="009257BF" w:rsidRDefault="009257BF" w:rsidP="00F968FB">
                            <w:pPr>
                              <w:ind w:left="-90" w:firstLine="90"/>
                              <w:rPr>
                                <w:rFonts w:ascii="Times New Roman"/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</w:p>
                          <w:p w14:paraId="7F80D1B4" w14:textId="0BF9EBEB" w:rsidR="009257BF" w:rsidRDefault="009257BF" w:rsidP="00F968FB">
                            <w:pPr>
                              <w:ind w:left="-90" w:firstLine="90"/>
                              <w:rPr>
                                <w:rFonts w:ascii="Times New Roman"/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</w:p>
                          <w:p w14:paraId="0DDC3DDD" w14:textId="553DF032" w:rsidR="009257BF" w:rsidRDefault="009257BF" w:rsidP="00F968FB">
                            <w:pPr>
                              <w:ind w:left="-90" w:firstLine="90"/>
                              <w:rPr>
                                <w:rFonts w:ascii="Times New Roman"/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</w:p>
                          <w:p w14:paraId="44348EBF" w14:textId="2F551466" w:rsidR="009257BF" w:rsidRDefault="009257BF" w:rsidP="00F968FB">
                            <w:pPr>
                              <w:ind w:left="-90" w:firstLine="90"/>
                              <w:rPr>
                                <w:rFonts w:ascii="Times New Roman"/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</w:p>
                          <w:p w14:paraId="6DFC4CD1" w14:textId="031BDDDF" w:rsidR="009257BF" w:rsidRDefault="009257BF" w:rsidP="00F968FB">
                            <w:pPr>
                              <w:ind w:left="-90" w:firstLine="90"/>
                              <w:rPr>
                                <w:rFonts w:ascii="Times New Roman"/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</w:p>
                          <w:p w14:paraId="0F705F77" w14:textId="77777777" w:rsidR="004C5752" w:rsidRPr="004C5752" w:rsidRDefault="004C5752" w:rsidP="004C5752">
                            <w:pPr>
                              <w:ind w:left="180" w:firstLine="720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9E2AC40" id="Freeform 45" o:spid="_x0000_s1032" style="position:absolute;margin-left:-36.9pt;margin-top:-35.5pt;width:256.95pt;height:11in;z-index:-251464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5140,1584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" adj="-11796480,,5400" path="m5139,15839r-2,-75l5130,15689r-10,-73l5105,15544r-19,-70l5063,15405r-27,-67l5006,15273r-34,-63l4935,15149r-40,-59l4851,15034r-46,-54l4755,14928r-52,-48l4648,14834r-57,-43l4531,14752r-62,-37l4405,14682r-66,-30l4271,14626r-70,-22l4129,14585r-73,-14l3982,14560r-76,-7l3840,14552,3840,,,,,15840r3840,l3840,15839r1299,e" fillcolor="#cede69 [3206]" stroked="f">
                <v:stroke joinstyle="round"/>
                <v:formulas/>
                <v:path arrowok="t" o:connecttype="custom" o:connectlocs="3262630,10057765;3261360,10010140;3256916,9962515;3250567,9916160;3241044,9870440;3228982,9825990;3214380,9782175;3197238,9739630;3178192,9698355;3156606,9658350;3133115,9619615;3107720,9582150;3079786,9546590;3050581,9512300;3018838,9479280;2985824,9448800;2950906,9419590;2914718,9392285;2876625,9367520;2837263,9344025;2796631,9323070;2754729,9304020;2711557,9287510;2667116,9273540;2621405,9261475;2575059,9252585;2528078,9245600;2479827,9241155;2437926,9240520;2437926,0;0,0;0,10058400;2437926,10058400;2437926,10057765;3262630,10057765" o:connectangles="0,0,0,0,0,0,0,0,0,0,0,0,0,0,0,0,0,0,0,0,0,0,0,0,0,0,0,0,0,0,0,0,0,0,0" textboxrect="0,0,5140,15840"/>
                <v:textbox>
                  <w:txbxContent>
                    <w:p w14:paraId="3DB7AC62" w14:textId="0E9D3CDD" w:rsidR="0005529E" w:rsidRDefault="009A6C90" w:rsidP="0005529E">
                      <w:pPr>
                        <w:ind w:firstLine="720"/>
                        <w:rPr>
                          <w:b/>
                          <w:bCs/>
                          <w:sz w:val="20"/>
                          <w:szCs w:val="20"/>
                          <w:u w:val="single"/>
                        </w:rPr>
                      </w:pPr>
                      <w:r>
                        <w:rPr>
                          <w:b/>
                          <w:bCs/>
                          <w:sz w:val="20"/>
                          <w:szCs w:val="20"/>
                          <w:u w:val="single"/>
                        </w:rPr>
                        <w:t>4-Bit</w:t>
                      </w:r>
                      <w:r w:rsidR="00F649AD">
                        <w:rPr>
                          <w:b/>
                          <w:bCs/>
                          <w:sz w:val="20"/>
                          <w:szCs w:val="20"/>
                          <w:u w:val="single"/>
                        </w:rPr>
                        <w:t xml:space="preserve"> Full</w:t>
                      </w:r>
                      <w:r>
                        <w:rPr>
                          <w:b/>
                          <w:bCs/>
                          <w:sz w:val="20"/>
                          <w:szCs w:val="20"/>
                          <w:u w:val="single"/>
                        </w:rPr>
                        <w:t xml:space="preserve"> Adder Circuit</w:t>
                      </w:r>
                    </w:p>
                    <w:p w14:paraId="5B7544E3" w14:textId="3CE09993" w:rsidR="004C5752" w:rsidRDefault="004C5752" w:rsidP="0005529E">
                      <w:pPr>
                        <w:ind w:firstLine="720"/>
                        <w:rPr>
                          <w:sz w:val="20"/>
                          <w:szCs w:val="20"/>
                        </w:rPr>
                      </w:pPr>
                    </w:p>
                    <w:p w14:paraId="2696D0CE" w14:textId="41D319D1" w:rsidR="009257BF" w:rsidRDefault="009257BF" w:rsidP="00F968FB">
                      <w:pPr>
                        <w:ind w:left="-90" w:firstLine="90"/>
                        <w:rPr>
                          <w:rFonts w:ascii="Times New Roman"/>
                          <w:b/>
                          <w:bCs/>
                          <w:sz w:val="20"/>
                          <w:szCs w:val="20"/>
                        </w:rPr>
                      </w:pPr>
                    </w:p>
                    <w:p w14:paraId="5A923D18" w14:textId="373E9736" w:rsidR="009257BF" w:rsidRDefault="009257BF" w:rsidP="00F968FB">
                      <w:pPr>
                        <w:ind w:left="-90" w:firstLine="90"/>
                        <w:rPr>
                          <w:rFonts w:ascii="Times New Roman"/>
                          <w:b/>
                          <w:bCs/>
                          <w:sz w:val="20"/>
                          <w:szCs w:val="20"/>
                        </w:rPr>
                      </w:pPr>
                    </w:p>
                    <w:p w14:paraId="773BD61E" w14:textId="4D92457E" w:rsidR="009257BF" w:rsidRDefault="009257BF" w:rsidP="00F968FB">
                      <w:pPr>
                        <w:ind w:left="-90" w:firstLine="90"/>
                        <w:rPr>
                          <w:rFonts w:ascii="Times New Roman"/>
                          <w:b/>
                          <w:bCs/>
                          <w:sz w:val="20"/>
                          <w:szCs w:val="20"/>
                        </w:rPr>
                      </w:pPr>
                    </w:p>
                    <w:p w14:paraId="7F80D1B4" w14:textId="0BF9EBEB" w:rsidR="009257BF" w:rsidRDefault="009257BF" w:rsidP="00F968FB">
                      <w:pPr>
                        <w:ind w:left="-90" w:firstLine="90"/>
                        <w:rPr>
                          <w:rFonts w:ascii="Times New Roman"/>
                          <w:b/>
                          <w:bCs/>
                          <w:sz w:val="20"/>
                          <w:szCs w:val="20"/>
                        </w:rPr>
                      </w:pPr>
                    </w:p>
                    <w:p w14:paraId="0DDC3DDD" w14:textId="553DF032" w:rsidR="009257BF" w:rsidRDefault="009257BF" w:rsidP="00F968FB">
                      <w:pPr>
                        <w:ind w:left="-90" w:firstLine="90"/>
                        <w:rPr>
                          <w:rFonts w:ascii="Times New Roman"/>
                          <w:b/>
                          <w:bCs/>
                          <w:sz w:val="20"/>
                          <w:szCs w:val="20"/>
                        </w:rPr>
                      </w:pPr>
                    </w:p>
                    <w:p w14:paraId="44348EBF" w14:textId="2F551466" w:rsidR="009257BF" w:rsidRDefault="009257BF" w:rsidP="00F968FB">
                      <w:pPr>
                        <w:ind w:left="-90" w:firstLine="90"/>
                        <w:rPr>
                          <w:rFonts w:ascii="Times New Roman"/>
                          <w:b/>
                          <w:bCs/>
                          <w:sz w:val="20"/>
                          <w:szCs w:val="20"/>
                        </w:rPr>
                      </w:pPr>
                    </w:p>
                    <w:p w14:paraId="6DFC4CD1" w14:textId="031BDDDF" w:rsidR="009257BF" w:rsidRDefault="009257BF" w:rsidP="00F968FB">
                      <w:pPr>
                        <w:ind w:left="-90" w:firstLine="90"/>
                        <w:rPr>
                          <w:rFonts w:ascii="Times New Roman"/>
                          <w:b/>
                          <w:bCs/>
                          <w:sz w:val="20"/>
                          <w:szCs w:val="20"/>
                        </w:rPr>
                      </w:pPr>
                    </w:p>
                    <w:p w14:paraId="0F705F77" w14:textId="77777777" w:rsidR="004C5752" w:rsidRPr="004C5752" w:rsidRDefault="004C5752" w:rsidP="004C5752">
                      <w:pPr>
                        <w:ind w:left="180" w:firstLine="720"/>
                      </w:pPr>
                    </w:p>
                  </w:txbxContent>
                </v:textbox>
              </v:shape>
            </w:pict>
          </mc:Fallback>
        </mc:AlternateContent>
      </w:r>
    </w:p>
    <w:p w14:paraId="3FED89C8" w14:textId="12DAC080" w:rsidR="00DC4162" w:rsidRDefault="00DC4162" w:rsidP="00DC4162">
      <w:pPr>
        <w:spacing w:before="0" w:line="240" w:lineRule="auto"/>
        <w:rPr>
          <w:sz w:val="20"/>
          <w:szCs w:val="20"/>
        </w:rPr>
      </w:pPr>
    </w:p>
    <w:p w14:paraId="445695D5" w14:textId="7821BA27" w:rsidR="00B66206" w:rsidRDefault="00B66206" w:rsidP="00DC4162">
      <w:pPr>
        <w:spacing w:before="0" w:line="240" w:lineRule="auto"/>
        <w:rPr>
          <w:sz w:val="20"/>
          <w:szCs w:val="20"/>
        </w:rPr>
      </w:pPr>
    </w:p>
    <w:p w14:paraId="557975CE" w14:textId="79EF85A2" w:rsidR="001E25F5" w:rsidRDefault="001E25F5" w:rsidP="00DC4162">
      <w:pPr>
        <w:spacing w:before="0" w:line="240" w:lineRule="auto"/>
        <w:rPr>
          <w:sz w:val="20"/>
          <w:szCs w:val="20"/>
        </w:rPr>
      </w:pPr>
    </w:p>
    <w:p w14:paraId="47557E52" w14:textId="7B84208D" w:rsidR="001E25F5" w:rsidRDefault="001E25F5" w:rsidP="00DC4162">
      <w:pPr>
        <w:spacing w:before="0" w:line="240" w:lineRule="auto"/>
        <w:rPr>
          <w:sz w:val="20"/>
          <w:szCs w:val="20"/>
        </w:rPr>
      </w:pPr>
    </w:p>
    <w:p w14:paraId="5056BA65" w14:textId="0EC93B53" w:rsidR="001E25F5" w:rsidRDefault="001E25F5" w:rsidP="00DC4162">
      <w:pPr>
        <w:spacing w:before="0" w:line="240" w:lineRule="auto"/>
        <w:rPr>
          <w:sz w:val="20"/>
          <w:szCs w:val="20"/>
        </w:rPr>
      </w:pPr>
    </w:p>
    <w:p w14:paraId="7B3DBEAC" w14:textId="549AF957" w:rsidR="001E25F5" w:rsidRDefault="001E25F5" w:rsidP="00DC4162">
      <w:pPr>
        <w:spacing w:before="0" w:line="240" w:lineRule="auto"/>
        <w:rPr>
          <w:sz w:val="20"/>
          <w:szCs w:val="20"/>
        </w:rPr>
      </w:pPr>
    </w:p>
    <w:p w14:paraId="53F6F28B" w14:textId="02B5F00C" w:rsidR="001E25F5" w:rsidRDefault="001E25F5" w:rsidP="00DC4162">
      <w:pPr>
        <w:spacing w:before="0" w:line="240" w:lineRule="auto"/>
        <w:rPr>
          <w:sz w:val="20"/>
          <w:szCs w:val="20"/>
        </w:rPr>
      </w:pPr>
    </w:p>
    <w:p w14:paraId="4397F751" w14:textId="7AEFBB06" w:rsidR="001E25F5" w:rsidRDefault="001E25F5" w:rsidP="00DC4162">
      <w:pPr>
        <w:spacing w:before="0" w:line="240" w:lineRule="auto"/>
        <w:rPr>
          <w:sz w:val="20"/>
          <w:szCs w:val="20"/>
        </w:rPr>
      </w:pPr>
    </w:p>
    <w:p w14:paraId="35ACB725" w14:textId="3B15F2CC" w:rsidR="001E25F5" w:rsidRDefault="001E25F5" w:rsidP="00DC4162">
      <w:pPr>
        <w:spacing w:before="0" w:line="240" w:lineRule="auto"/>
        <w:rPr>
          <w:sz w:val="20"/>
          <w:szCs w:val="20"/>
        </w:rPr>
      </w:pPr>
    </w:p>
    <w:p w14:paraId="5878C9FF" w14:textId="2B2ECECC" w:rsidR="001E25F5" w:rsidRDefault="001E25F5" w:rsidP="00DC4162">
      <w:pPr>
        <w:spacing w:before="0" w:line="240" w:lineRule="auto"/>
        <w:rPr>
          <w:sz w:val="20"/>
          <w:szCs w:val="20"/>
        </w:rPr>
      </w:pPr>
    </w:p>
    <w:p w14:paraId="2D38049F" w14:textId="2E9C7CA7" w:rsidR="001E25F5" w:rsidRDefault="00454A40" w:rsidP="00454A40">
      <w:pPr>
        <w:tabs>
          <w:tab w:val="left" w:pos="2104"/>
        </w:tabs>
        <w:spacing w:before="0" w:line="240" w:lineRule="auto"/>
        <w:rPr>
          <w:sz w:val="20"/>
          <w:szCs w:val="20"/>
        </w:rPr>
      </w:pPr>
      <w:r>
        <w:rPr>
          <w:sz w:val="20"/>
          <w:szCs w:val="20"/>
        </w:rPr>
        <w:tab/>
      </w:r>
    </w:p>
    <w:p w14:paraId="59DEA5C3" w14:textId="14236499" w:rsidR="001E25F5" w:rsidRDefault="00BB1794">
      <w:pPr>
        <w:spacing w:before="0" w:line="240" w:lineRule="auto"/>
        <w:rPr>
          <w:sz w:val="20"/>
          <w:szCs w:val="20"/>
        </w:rPr>
      </w:pPr>
      <w:r>
        <w:rPr>
          <w:noProof/>
        </w:rPr>
        <w:drawing>
          <wp:anchor distT="0" distB="0" distL="114300" distR="114300" simplePos="0" relativeHeight="251933696" behindDoc="1" locked="0" layoutInCell="1" allowOverlap="1" wp14:anchorId="54230239" wp14:editId="42D6A132">
            <wp:simplePos x="0" y="0"/>
            <wp:positionH relativeFrom="column">
              <wp:posOffset>-376988</wp:posOffset>
            </wp:positionH>
            <wp:positionV relativeFrom="paragraph">
              <wp:posOffset>2627597</wp:posOffset>
            </wp:positionV>
            <wp:extent cx="7642546" cy="3954145"/>
            <wp:effectExtent l="0" t="0" r="3175" b="0"/>
            <wp:wrapNone/>
            <wp:docPr id="57" name="Picture 5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Graphical user interface, text, application, email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95984" cy="398179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55814">
        <w:rPr>
          <w:noProof/>
        </w:rPr>
        <mc:AlternateContent>
          <mc:Choice Requires="wps">
            <w:drawing>
              <wp:anchor distT="45720" distB="45720" distL="114300" distR="114300" simplePos="0" relativeHeight="251858944" behindDoc="0" locked="0" layoutInCell="1" allowOverlap="1" wp14:anchorId="54629B7F" wp14:editId="5B4B9208">
                <wp:simplePos x="0" y="0"/>
                <wp:positionH relativeFrom="column">
                  <wp:posOffset>1521327</wp:posOffset>
                </wp:positionH>
                <wp:positionV relativeFrom="paragraph">
                  <wp:posOffset>6751320</wp:posOffset>
                </wp:positionV>
                <wp:extent cx="4452068" cy="421640"/>
                <wp:effectExtent l="0" t="0" r="18415" b="10160"/>
                <wp:wrapNone/>
                <wp:docPr id="4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52068" cy="4216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DFCB97D" w14:textId="6559426F" w:rsidR="00D24DFA" w:rsidRDefault="00D24DFA" w:rsidP="00D24DFA">
                            <w:pPr>
                              <w:jc w:val="center"/>
                            </w:pPr>
                            <w:r>
                              <w:t xml:space="preserve">VHDL Code </w:t>
                            </w:r>
                            <w:r w:rsidR="00655814">
                              <w:t>utilizing package I made to contain full adder component</w:t>
                            </w:r>
                          </w:p>
                          <w:p w14:paraId="7364CEE4" w14:textId="77777777" w:rsidR="00D24DFA" w:rsidRDefault="00D24DFA" w:rsidP="00D24DFA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629B7F" id="_x0000_s1033" type="#_x0000_t202" style="position:absolute;margin-left:119.8pt;margin-top:531.6pt;width:350.55pt;height:33.2pt;z-index:25185894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">
                <v:textbox>
                  <w:txbxContent>
                    <w:p w14:paraId="4DFCB97D" w14:textId="6559426F" w:rsidR="00D24DFA" w:rsidRDefault="00D24DFA" w:rsidP="00D24DFA">
                      <w:pPr>
                        <w:jc w:val="center"/>
                      </w:pPr>
                      <w:r>
                        <w:t xml:space="preserve">VHDL Code </w:t>
                      </w:r>
                      <w:r w:rsidR="00655814">
                        <w:t>utilizing package I made to contain full adder component</w:t>
                      </w:r>
                    </w:p>
                    <w:p w14:paraId="7364CEE4" w14:textId="77777777" w:rsidR="00D24DFA" w:rsidRDefault="00D24DFA" w:rsidP="00D24DFA"/>
                  </w:txbxContent>
                </v:textbox>
              </v:shape>
            </w:pict>
          </mc:Fallback>
        </mc:AlternateContent>
      </w:r>
      <w:r w:rsidR="0057000A">
        <w:rPr>
          <w:noProof/>
        </w:rPr>
        <mc:AlternateContent>
          <mc:Choice Requires="wps">
            <w:drawing>
              <wp:anchor distT="45720" distB="45720" distL="114300" distR="114300" simplePos="0" relativeHeight="251855872" behindDoc="1" locked="0" layoutInCell="1" allowOverlap="1" wp14:anchorId="66F1DA64" wp14:editId="25F21291">
                <wp:simplePos x="0" y="0"/>
                <wp:positionH relativeFrom="column">
                  <wp:posOffset>2181860</wp:posOffset>
                </wp:positionH>
                <wp:positionV relativeFrom="paragraph">
                  <wp:posOffset>1972979</wp:posOffset>
                </wp:positionV>
                <wp:extent cx="4919980" cy="493613"/>
                <wp:effectExtent l="0" t="0" r="7620" b="14605"/>
                <wp:wrapNone/>
                <wp:docPr id="3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919980" cy="493613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48C342A" w14:textId="1CB8E609" w:rsidR="00B61E16" w:rsidRDefault="00B61E16" w:rsidP="00B61E16">
                            <w:pPr>
                              <w:jc w:val="center"/>
                            </w:pPr>
                            <w:r>
                              <w:t xml:space="preserve">Lab 1 Project settings </w:t>
                            </w:r>
                            <w:r w:rsidR="00E25E19">
                              <w:t>4-Bit Full Adder</w:t>
                            </w:r>
                          </w:p>
                          <w:p w14:paraId="71BA2B39" w14:textId="77777777" w:rsidR="00B61E16" w:rsidRDefault="00B61E16" w:rsidP="00B61E16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F1DA64" id="_x0000_s1034" type="#_x0000_t202" style="position:absolute;margin-left:171.8pt;margin-top:155.35pt;width:387.4pt;height:38.85pt;z-index:-2514606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">
                <v:textbox>
                  <w:txbxContent>
                    <w:p w14:paraId="648C342A" w14:textId="1CB8E609" w:rsidR="00B61E16" w:rsidRDefault="00B61E16" w:rsidP="00B61E16">
                      <w:pPr>
                        <w:jc w:val="center"/>
                      </w:pPr>
                      <w:r>
                        <w:t xml:space="preserve">Lab 1 Project settings </w:t>
                      </w:r>
                      <w:r w:rsidR="00E25E19">
                        <w:t>4-Bit Full Adder</w:t>
                      </w:r>
                    </w:p>
                    <w:p w14:paraId="71BA2B39" w14:textId="77777777" w:rsidR="00B61E16" w:rsidRDefault="00B61E16" w:rsidP="00B61E16"/>
                  </w:txbxContent>
                </v:textbox>
              </v:shape>
            </w:pict>
          </mc:Fallback>
        </mc:AlternateContent>
      </w:r>
      <w:r w:rsidR="001E25F5">
        <w:rPr>
          <w:sz w:val="20"/>
          <w:szCs w:val="20"/>
        </w:rPr>
        <w:br w:type="page"/>
      </w:r>
    </w:p>
    <w:p w14:paraId="3DA72A10" w14:textId="40F34692" w:rsidR="001E25F5" w:rsidRDefault="000011FF" w:rsidP="00DC4162">
      <w:pPr>
        <w:spacing w:before="0" w:line="240" w:lineRule="auto"/>
        <w:rPr>
          <w:sz w:val="20"/>
          <w:szCs w:val="20"/>
        </w:rPr>
      </w:pPr>
      <w:r>
        <w:rPr>
          <w:noProof/>
        </w:rPr>
        <w:lastRenderedPageBreak/>
        <w:drawing>
          <wp:anchor distT="0" distB="0" distL="114300" distR="114300" simplePos="0" relativeHeight="251915264" behindDoc="1" locked="0" layoutInCell="1" allowOverlap="1" wp14:anchorId="4FE73457" wp14:editId="4AD977C7">
            <wp:simplePos x="0" y="0"/>
            <wp:positionH relativeFrom="column">
              <wp:posOffset>-385639</wp:posOffset>
            </wp:positionH>
            <wp:positionV relativeFrom="paragraph">
              <wp:posOffset>-401541</wp:posOffset>
            </wp:positionV>
            <wp:extent cx="7529885" cy="4764744"/>
            <wp:effectExtent l="0" t="0" r="0" b="0"/>
            <wp:wrapNone/>
            <wp:docPr id="22" name="Picture 2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&#10;&#10;Description automatically generated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35448" cy="47682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17A2C">
        <w:rPr>
          <w:noProof/>
        </w:rPr>
        <mc:AlternateContent>
          <mc:Choice Requires="wps">
            <w:drawing>
              <wp:anchor distT="0" distB="0" distL="114300" distR="114300" simplePos="0" relativeHeight="251860992" behindDoc="1" locked="0" layoutInCell="1" allowOverlap="1" wp14:anchorId="5DDFEABC" wp14:editId="06900F64">
                <wp:simplePos x="0" y="0"/>
                <wp:positionH relativeFrom="column">
                  <wp:posOffset>-492842</wp:posOffset>
                </wp:positionH>
                <wp:positionV relativeFrom="page">
                  <wp:posOffset>3810</wp:posOffset>
                </wp:positionV>
                <wp:extent cx="3263265" cy="10057130"/>
                <wp:effectExtent l="0" t="0" r="635" b="1270"/>
                <wp:wrapNone/>
                <wp:docPr id="46" name="Freeform 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263265" cy="10057130"/>
                        </a:xfrm>
                        <a:custGeom>
                          <a:avLst/>
                          <a:gdLst>
                            <a:gd name="T0" fmla="*/ 5139 w 5140"/>
                            <a:gd name="T1" fmla="*/ 15839 h 15840"/>
                            <a:gd name="T2" fmla="*/ 5137 w 5140"/>
                            <a:gd name="T3" fmla="*/ 15764 h 15840"/>
                            <a:gd name="T4" fmla="*/ 5130 w 5140"/>
                            <a:gd name="T5" fmla="*/ 15689 h 15840"/>
                            <a:gd name="T6" fmla="*/ 5120 w 5140"/>
                            <a:gd name="T7" fmla="*/ 15616 h 15840"/>
                            <a:gd name="T8" fmla="*/ 5105 w 5140"/>
                            <a:gd name="T9" fmla="*/ 15544 h 15840"/>
                            <a:gd name="T10" fmla="*/ 5086 w 5140"/>
                            <a:gd name="T11" fmla="*/ 15474 h 15840"/>
                            <a:gd name="T12" fmla="*/ 5063 w 5140"/>
                            <a:gd name="T13" fmla="*/ 15405 h 15840"/>
                            <a:gd name="T14" fmla="*/ 5036 w 5140"/>
                            <a:gd name="T15" fmla="*/ 15338 h 15840"/>
                            <a:gd name="T16" fmla="*/ 5006 w 5140"/>
                            <a:gd name="T17" fmla="*/ 15273 h 15840"/>
                            <a:gd name="T18" fmla="*/ 4972 w 5140"/>
                            <a:gd name="T19" fmla="*/ 15210 h 15840"/>
                            <a:gd name="T20" fmla="*/ 4935 w 5140"/>
                            <a:gd name="T21" fmla="*/ 15149 h 15840"/>
                            <a:gd name="T22" fmla="*/ 4895 w 5140"/>
                            <a:gd name="T23" fmla="*/ 15090 h 15840"/>
                            <a:gd name="T24" fmla="*/ 4851 w 5140"/>
                            <a:gd name="T25" fmla="*/ 15034 h 15840"/>
                            <a:gd name="T26" fmla="*/ 4805 w 5140"/>
                            <a:gd name="T27" fmla="*/ 14980 h 15840"/>
                            <a:gd name="T28" fmla="*/ 4755 w 5140"/>
                            <a:gd name="T29" fmla="*/ 14928 h 15840"/>
                            <a:gd name="T30" fmla="*/ 4703 w 5140"/>
                            <a:gd name="T31" fmla="*/ 14880 h 15840"/>
                            <a:gd name="T32" fmla="*/ 4648 w 5140"/>
                            <a:gd name="T33" fmla="*/ 14834 h 15840"/>
                            <a:gd name="T34" fmla="*/ 4591 w 5140"/>
                            <a:gd name="T35" fmla="*/ 14791 h 15840"/>
                            <a:gd name="T36" fmla="*/ 4531 w 5140"/>
                            <a:gd name="T37" fmla="*/ 14752 h 15840"/>
                            <a:gd name="T38" fmla="*/ 4469 w 5140"/>
                            <a:gd name="T39" fmla="*/ 14715 h 15840"/>
                            <a:gd name="T40" fmla="*/ 4405 w 5140"/>
                            <a:gd name="T41" fmla="*/ 14682 h 15840"/>
                            <a:gd name="T42" fmla="*/ 4339 w 5140"/>
                            <a:gd name="T43" fmla="*/ 14652 h 15840"/>
                            <a:gd name="T44" fmla="*/ 4271 w 5140"/>
                            <a:gd name="T45" fmla="*/ 14626 h 15840"/>
                            <a:gd name="T46" fmla="*/ 4201 w 5140"/>
                            <a:gd name="T47" fmla="*/ 14604 h 15840"/>
                            <a:gd name="T48" fmla="*/ 4129 w 5140"/>
                            <a:gd name="T49" fmla="*/ 14585 h 15840"/>
                            <a:gd name="T50" fmla="*/ 4056 w 5140"/>
                            <a:gd name="T51" fmla="*/ 14571 h 15840"/>
                            <a:gd name="T52" fmla="*/ 3982 w 5140"/>
                            <a:gd name="T53" fmla="*/ 14560 h 15840"/>
                            <a:gd name="T54" fmla="*/ 3906 w 5140"/>
                            <a:gd name="T55" fmla="*/ 14553 h 15840"/>
                            <a:gd name="T56" fmla="*/ 3840 w 5140"/>
                            <a:gd name="T57" fmla="*/ 14552 h 15840"/>
                            <a:gd name="T58" fmla="*/ 3840 w 5140"/>
                            <a:gd name="T59" fmla="*/ 0 h 15840"/>
                            <a:gd name="T60" fmla="*/ 0 w 5140"/>
                            <a:gd name="T61" fmla="*/ 0 h 15840"/>
                            <a:gd name="T62" fmla="*/ 0 w 5140"/>
                            <a:gd name="T63" fmla="*/ 15840 h 15840"/>
                            <a:gd name="T64" fmla="*/ 3840 w 5140"/>
                            <a:gd name="T65" fmla="*/ 15840 h 15840"/>
                            <a:gd name="T66" fmla="*/ 3840 w 5140"/>
                            <a:gd name="T67" fmla="*/ 15839 h 15840"/>
                            <a:gd name="T68" fmla="*/ 5139 w 5140"/>
                            <a:gd name="T69" fmla="*/ 15839 h 1584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  <a:cxn ang="0">
                              <a:pos x="T58" y="T59"/>
                            </a:cxn>
                            <a:cxn ang="0">
                              <a:pos x="T60" y="T61"/>
                            </a:cxn>
                            <a:cxn ang="0">
                              <a:pos x="T62" y="T63"/>
                            </a:cxn>
                            <a:cxn ang="0">
                              <a:pos x="T64" y="T65"/>
                            </a:cxn>
                            <a:cxn ang="0">
                              <a:pos x="T66" y="T67"/>
                            </a:cxn>
                            <a:cxn ang="0">
                              <a:pos x="T68" y="T69"/>
                            </a:cxn>
                          </a:cxnLst>
                          <a:rect l="0" t="0" r="r" b="b"/>
                          <a:pathLst>
                            <a:path w="5140" h="15840">
                              <a:moveTo>
                                <a:pt x="5139" y="15839"/>
                              </a:moveTo>
                              <a:lnTo>
                                <a:pt x="5137" y="15764"/>
                              </a:lnTo>
                              <a:lnTo>
                                <a:pt x="5130" y="15689"/>
                              </a:lnTo>
                              <a:lnTo>
                                <a:pt x="5120" y="15616"/>
                              </a:lnTo>
                              <a:lnTo>
                                <a:pt x="5105" y="15544"/>
                              </a:lnTo>
                              <a:lnTo>
                                <a:pt x="5086" y="15474"/>
                              </a:lnTo>
                              <a:lnTo>
                                <a:pt x="5063" y="15405"/>
                              </a:lnTo>
                              <a:lnTo>
                                <a:pt x="5036" y="15338"/>
                              </a:lnTo>
                              <a:lnTo>
                                <a:pt x="5006" y="15273"/>
                              </a:lnTo>
                              <a:lnTo>
                                <a:pt x="4972" y="15210"/>
                              </a:lnTo>
                              <a:lnTo>
                                <a:pt x="4935" y="15149"/>
                              </a:lnTo>
                              <a:lnTo>
                                <a:pt x="4895" y="15090"/>
                              </a:lnTo>
                              <a:lnTo>
                                <a:pt x="4851" y="15034"/>
                              </a:lnTo>
                              <a:lnTo>
                                <a:pt x="4805" y="14980"/>
                              </a:lnTo>
                              <a:lnTo>
                                <a:pt x="4755" y="14928"/>
                              </a:lnTo>
                              <a:lnTo>
                                <a:pt x="4703" y="14880"/>
                              </a:lnTo>
                              <a:lnTo>
                                <a:pt x="4648" y="14834"/>
                              </a:lnTo>
                              <a:lnTo>
                                <a:pt x="4591" y="14791"/>
                              </a:lnTo>
                              <a:lnTo>
                                <a:pt x="4531" y="14752"/>
                              </a:lnTo>
                              <a:lnTo>
                                <a:pt x="4469" y="14715"/>
                              </a:lnTo>
                              <a:lnTo>
                                <a:pt x="4405" y="14682"/>
                              </a:lnTo>
                              <a:lnTo>
                                <a:pt x="4339" y="14652"/>
                              </a:lnTo>
                              <a:lnTo>
                                <a:pt x="4271" y="14626"/>
                              </a:lnTo>
                              <a:lnTo>
                                <a:pt x="4201" y="14604"/>
                              </a:lnTo>
                              <a:lnTo>
                                <a:pt x="4129" y="14585"/>
                              </a:lnTo>
                              <a:lnTo>
                                <a:pt x="4056" y="14571"/>
                              </a:lnTo>
                              <a:lnTo>
                                <a:pt x="3982" y="14560"/>
                              </a:lnTo>
                              <a:lnTo>
                                <a:pt x="3906" y="14553"/>
                              </a:lnTo>
                              <a:lnTo>
                                <a:pt x="3840" y="14552"/>
                              </a:lnTo>
                              <a:lnTo>
                                <a:pt x="3840" y="0"/>
                              </a:lnTo>
                              <a:lnTo>
                                <a:pt x="0" y="0"/>
                              </a:lnTo>
                              <a:lnTo>
                                <a:pt x="0" y="15840"/>
                              </a:lnTo>
                              <a:lnTo>
                                <a:pt x="3840" y="15840"/>
                              </a:lnTo>
                              <a:lnTo>
                                <a:pt x="3840" y="15839"/>
                              </a:lnTo>
                              <a:lnTo>
                                <a:pt x="5139" y="15839"/>
                              </a:lnTo>
                            </a:path>
                          </a:pathLst>
                        </a:custGeom>
                        <a:solidFill>
                          <a:schemeClr val="accent3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D57670B" id="Freeform 45" o:spid="_x0000_s1026" style="position:absolute;margin-left:-38.8pt;margin-top:.3pt;width:256.95pt;height:791.9pt;z-index:-251455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page;v-text-anchor:top" coordsize="5140,158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" path="m5139,15839r-2,-75l5130,15689r-10,-73l5105,15544r-19,-70l5063,15405r-27,-67l5006,15273r-34,-63l4935,15149r-40,-59l4851,15034r-46,-54l4755,14928r-52,-48l4648,14834r-57,-43l4531,14752r-62,-37l4405,14682r-66,-30l4271,14626r-70,-22l4129,14585r-73,-14l3982,14560r-76,-7l3840,14552,3840,,,,,15840r3840,l3840,15839r1299,e" fillcolor="#cede69 [3206]" stroked="f">
                <v:path arrowok="t" o:connecttype="custom" o:connectlocs="3262630,10056495;3261360,10008876;3256916,9961257;3250567,9914908;3241044,9869194;3228982,9824749;3214380,9780940;3197238,9738400;3178192,9697130;3156606,9657131;3133115,9618400;3107720,9580940;3079786,9545385;3050581,9511099;3018838,9478083;2985824,9447607;2950906,9418401;2914718,9391099;2876625,9366337;2837263,9342845;2796631,9321893;2754729,9302845;2711557,9286337;2667116,9272369;2621405,9260306;2575059,9251417;2528078,9244433;2479827,9239988;2437926,9239353;2437926,0;0,0;0,10057130;2437926,10057130;2437926,10056495;3262630,10056495" o:connectangles="0,0,0,0,0,0,0,0,0,0,0,0,0,0,0,0,0,0,0,0,0,0,0,0,0,0,0,0,0,0,0,0,0,0,0"/>
                <w10:wrap anchory="page"/>
              </v:shape>
            </w:pict>
          </mc:Fallback>
        </mc:AlternateContent>
      </w:r>
    </w:p>
    <w:p w14:paraId="06726F7F" w14:textId="6DFFBC9F" w:rsidR="00D9563C" w:rsidRDefault="00617A2C">
      <w:pPr>
        <w:spacing w:before="0" w:line="240" w:lineRule="auto"/>
        <w:rPr>
          <w:sz w:val="20"/>
          <w:szCs w:val="20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864064" behindDoc="0" locked="0" layoutInCell="1" allowOverlap="1" wp14:anchorId="62231472" wp14:editId="51389CA3">
                <wp:simplePos x="0" y="0"/>
                <wp:positionH relativeFrom="column">
                  <wp:posOffset>1983657</wp:posOffset>
                </wp:positionH>
                <wp:positionV relativeFrom="page">
                  <wp:posOffset>4804327</wp:posOffset>
                </wp:positionV>
                <wp:extent cx="5107305" cy="421640"/>
                <wp:effectExtent l="0" t="0" r="10795" b="10160"/>
                <wp:wrapNone/>
                <wp:docPr id="4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107305" cy="4216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938B986" w14:textId="1D1CF97B" w:rsidR="00617A2C" w:rsidRDefault="00617A2C" w:rsidP="00617A2C">
                            <w:pPr>
                              <w:jc w:val="center"/>
                            </w:pPr>
                            <w:r>
                              <w:t xml:space="preserve">Vector Waveform Timing Diagram for </w:t>
                            </w:r>
                            <w:r w:rsidR="000011FF">
                              <w:t>4-Bit Full Adder</w:t>
                            </w:r>
                          </w:p>
                          <w:p w14:paraId="4032332E" w14:textId="77777777" w:rsidR="00617A2C" w:rsidRDefault="00617A2C" w:rsidP="00617A2C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2231472" id="_x0000_t202" coordsize="21600,21600" o:spt="202" path="m,l,21600r21600,l21600,xe">
                <v:stroke joinstyle="miter"/>
                <v:path gradientshapeok="t" o:connecttype="rect"/>
              </v:shapetype>
              <v:shape id="_x0000_s1035" type="#_x0000_t202" style="position:absolute;margin-left:156.2pt;margin-top:378.3pt;width:402.15pt;height:33.2pt;z-index:2518640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">
                <v:textbox>
                  <w:txbxContent>
                    <w:p w14:paraId="6938B986" w14:textId="1D1CF97B" w:rsidR="00617A2C" w:rsidRDefault="00617A2C" w:rsidP="00617A2C">
                      <w:pPr>
                        <w:jc w:val="center"/>
                      </w:pPr>
                      <w:r>
                        <w:t xml:space="preserve">Vector Waveform Timing Diagram for </w:t>
                      </w:r>
                      <w:r w:rsidR="000011FF">
                        <w:t>4-Bit Full Adder</w:t>
                      </w:r>
                    </w:p>
                    <w:p w14:paraId="4032332E" w14:textId="77777777" w:rsidR="00617A2C" w:rsidRDefault="00617A2C" w:rsidP="00617A2C"/>
                  </w:txbxContent>
                </v:textbox>
                <w10:wrap anchory="page"/>
              </v:shape>
            </w:pict>
          </mc:Fallback>
        </mc:AlternateContent>
      </w:r>
      <w:r w:rsidR="001E25F5">
        <w:rPr>
          <w:sz w:val="20"/>
          <w:szCs w:val="20"/>
        </w:rPr>
        <w:br w:type="page"/>
      </w:r>
    </w:p>
    <w:p w14:paraId="18401AF9" w14:textId="52401AAB" w:rsidR="00D9563C" w:rsidRDefault="00EE1270">
      <w:pPr>
        <w:spacing w:before="0" w:line="240" w:lineRule="auto"/>
        <w:rPr>
          <w:sz w:val="20"/>
          <w:szCs w:val="20"/>
        </w:rPr>
      </w:pPr>
      <w:r>
        <w:rPr>
          <w:noProof/>
          <w:sz w:val="20"/>
          <w:szCs w:val="20"/>
        </w:rPr>
        <w:lastRenderedPageBreak/>
        <w:drawing>
          <wp:anchor distT="0" distB="0" distL="114300" distR="114300" simplePos="0" relativeHeight="251934720" behindDoc="1" locked="0" layoutInCell="1" allowOverlap="1" wp14:anchorId="004BEB97" wp14:editId="4DA18639">
            <wp:simplePos x="0" y="0"/>
            <wp:positionH relativeFrom="column">
              <wp:posOffset>-120316</wp:posOffset>
            </wp:positionH>
            <wp:positionV relativeFrom="paragraph">
              <wp:posOffset>-224590</wp:posOffset>
            </wp:positionV>
            <wp:extent cx="6858000" cy="6452870"/>
            <wp:effectExtent l="0" t="0" r="0" b="0"/>
            <wp:wrapNone/>
            <wp:docPr id="59" name="Picture 59" descr="Diagram, engineering draw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Diagram, engineering drawing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452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9563C">
        <w:rPr>
          <w:sz w:val="20"/>
          <w:szCs w:val="20"/>
        </w:rPr>
        <w:br w:type="page"/>
      </w:r>
    </w:p>
    <w:p w14:paraId="0D8A0744" w14:textId="2BF257FD" w:rsidR="001E25F5" w:rsidRDefault="00FE57EB">
      <w:pPr>
        <w:spacing w:before="0" w:line="240" w:lineRule="auto"/>
        <w:rPr>
          <w:sz w:val="20"/>
          <w:szCs w:val="20"/>
        </w:rPr>
      </w:pPr>
      <w:r>
        <w:rPr>
          <w:noProof/>
        </w:rPr>
        <w:lastRenderedPageBreak/>
        <w:drawing>
          <wp:anchor distT="0" distB="0" distL="114300" distR="114300" simplePos="0" relativeHeight="251916288" behindDoc="1" locked="0" layoutInCell="1" allowOverlap="1" wp14:anchorId="78946B1B" wp14:editId="2B519ED2">
            <wp:simplePos x="0" y="0"/>
            <wp:positionH relativeFrom="column">
              <wp:posOffset>2166730</wp:posOffset>
            </wp:positionH>
            <wp:positionV relativeFrom="paragraph">
              <wp:posOffset>-401541</wp:posOffset>
            </wp:positionV>
            <wp:extent cx="5010150" cy="4039263"/>
            <wp:effectExtent l="0" t="0" r="0" b="0"/>
            <wp:wrapNone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5004" cy="404317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0B45D7">
        <w:rPr>
          <w:noProof/>
        </w:rPr>
        <mc:AlternateContent>
          <mc:Choice Requires="wps">
            <w:drawing>
              <wp:anchor distT="0" distB="0" distL="114300" distR="114300" simplePos="0" relativeHeight="251867136" behindDoc="1" locked="0" layoutInCell="1" allowOverlap="1" wp14:anchorId="11E59DE6" wp14:editId="1DC81D52">
                <wp:simplePos x="0" y="0"/>
                <wp:positionH relativeFrom="column">
                  <wp:posOffset>-452755</wp:posOffset>
                </wp:positionH>
                <wp:positionV relativeFrom="paragraph">
                  <wp:posOffset>-475587</wp:posOffset>
                </wp:positionV>
                <wp:extent cx="3263265" cy="10057130"/>
                <wp:effectExtent l="0" t="0" r="635" b="1270"/>
                <wp:wrapNone/>
                <wp:docPr id="54" name="Freeform 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263265" cy="10057130"/>
                        </a:xfrm>
                        <a:custGeom>
                          <a:avLst/>
                          <a:gdLst>
                            <a:gd name="T0" fmla="*/ 5139 w 5140"/>
                            <a:gd name="T1" fmla="*/ 15839 h 15840"/>
                            <a:gd name="T2" fmla="*/ 5137 w 5140"/>
                            <a:gd name="T3" fmla="*/ 15764 h 15840"/>
                            <a:gd name="T4" fmla="*/ 5130 w 5140"/>
                            <a:gd name="T5" fmla="*/ 15689 h 15840"/>
                            <a:gd name="T6" fmla="*/ 5120 w 5140"/>
                            <a:gd name="T7" fmla="*/ 15616 h 15840"/>
                            <a:gd name="T8" fmla="*/ 5105 w 5140"/>
                            <a:gd name="T9" fmla="*/ 15544 h 15840"/>
                            <a:gd name="T10" fmla="*/ 5086 w 5140"/>
                            <a:gd name="T11" fmla="*/ 15474 h 15840"/>
                            <a:gd name="T12" fmla="*/ 5063 w 5140"/>
                            <a:gd name="T13" fmla="*/ 15405 h 15840"/>
                            <a:gd name="T14" fmla="*/ 5036 w 5140"/>
                            <a:gd name="T15" fmla="*/ 15338 h 15840"/>
                            <a:gd name="T16" fmla="*/ 5006 w 5140"/>
                            <a:gd name="T17" fmla="*/ 15273 h 15840"/>
                            <a:gd name="T18" fmla="*/ 4972 w 5140"/>
                            <a:gd name="T19" fmla="*/ 15210 h 15840"/>
                            <a:gd name="T20" fmla="*/ 4935 w 5140"/>
                            <a:gd name="T21" fmla="*/ 15149 h 15840"/>
                            <a:gd name="T22" fmla="*/ 4895 w 5140"/>
                            <a:gd name="T23" fmla="*/ 15090 h 15840"/>
                            <a:gd name="T24" fmla="*/ 4851 w 5140"/>
                            <a:gd name="T25" fmla="*/ 15034 h 15840"/>
                            <a:gd name="T26" fmla="*/ 4805 w 5140"/>
                            <a:gd name="T27" fmla="*/ 14980 h 15840"/>
                            <a:gd name="T28" fmla="*/ 4755 w 5140"/>
                            <a:gd name="T29" fmla="*/ 14928 h 15840"/>
                            <a:gd name="T30" fmla="*/ 4703 w 5140"/>
                            <a:gd name="T31" fmla="*/ 14880 h 15840"/>
                            <a:gd name="T32" fmla="*/ 4648 w 5140"/>
                            <a:gd name="T33" fmla="*/ 14834 h 15840"/>
                            <a:gd name="T34" fmla="*/ 4591 w 5140"/>
                            <a:gd name="T35" fmla="*/ 14791 h 15840"/>
                            <a:gd name="T36" fmla="*/ 4531 w 5140"/>
                            <a:gd name="T37" fmla="*/ 14752 h 15840"/>
                            <a:gd name="T38" fmla="*/ 4469 w 5140"/>
                            <a:gd name="T39" fmla="*/ 14715 h 15840"/>
                            <a:gd name="T40" fmla="*/ 4405 w 5140"/>
                            <a:gd name="T41" fmla="*/ 14682 h 15840"/>
                            <a:gd name="T42" fmla="*/ 4339 w 5140"/>
                            <a:gd name="T43" fmla="*/ 14652 h 15840"/>
                            <a:gd name="T44" fmla="*/ 4271 w 5140"/>
                            <a:gd name="T45" fmla="*/ 14626 h 15840"/>
                            <a:gd name="T46" fmla="*/ 4201 w 5140"/>
                            <a:gd name="T47" fmla="*/ 14604 h 15840"/>
                            <a:gd name="T48" fmla="*/ 4129 w 5140"/>
                            <a:gd name="T49" fmla="*/ 14585 h 15840"/>
                            <a:gd name="T50" fmla="*/ 4056 w 5140"/>
                            <a:gd name="T51" fmla="*/ 14571 h 15840"/>
                            <a:gd name="T52" fmla="*/ 3982 w 5140"/>
                            <a:gd name="T53" fmla="*/ 14560 h 15840"/>
                            <a:gd name="T54" fmla="*/ 3906 w 5140"/>
                            <a:gd name="T55" fmla="*/ 14553 h 15840"/>
                            <a:gd name="T56" fmla="*/ 3840 w 5140"/>
                            <a:gd name="T57" fmla="*/ 14552 h 15840"/>
                            <a:gd name="T58" fmla="*/ 3840 w 5140"/>
                            <a:gd name="T59" fmla="*/ 0 h 15840"/>
                            <a:gd name="T60" fmla="*/ 0 w 5140"/>
                            <a:gd name="T61" fmla="*/ 0 h 15840"/>
                            <a:gd name="T62" fmla="*/ 0 w 5140"/>
                            <a:gd name="T63" fmla="*/ 15840 h 15840"/>
                            <a:gd name="T64" fmla="*/ 3840 w 5140"/>
                            <a:gd name="T65" fmla="*/ 15840 h 15840"/>
                            <a:gd name="T66" fmla="*/ 3840 w 5140"/>
                            <a:gd name="T67" fmla="*/ 15839 h 15840"/>
                            <a:gd name="T68" fmla="*/ 5139 w 5140"/>
                            <a:gd name="T69" fmla="*/ 15839 h 1584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  <a:cxn ang="0">
                              <a:pos x="T58" y="T59"/>
                            </a:cxn>
                            <a:cxn ang="0">
                              <a:pos x="T60" y="T61"/>
                            </a:cxn>
                            <a:cxn ang="0">
                              <a:pos x="T62" y="T63"/>
                            </a:cxn>
                            <a:cxn ang="0">
                              <a:pos x="T64" y="T65"/>
                            </a:cxn>
                            <a:cxn ang="0">
                              <a:pos x="T66" y="T67"/>
                            </a:cxn>
                            <a:cxn ang="0">
                              <a:pos x="T68" y="T69"/>
                            </a:cxn>
                          </a:cxnLst>
                          <a:rect l="0" t="0" r="r" b="b"/>
                          <a:pathLst>
                            <a:path w="5140" h="15840">
                              <a:moveTo>
                                <a:pt x="5139" y="15839"/>
                              </a:moveTo>
                              <a:lnTo>
                                <a:pt x="5137" y="15764"/>
                              </a:lnTo>
                              <a:lnTo>
                                <a:pt x="5130" y="15689"/>
                              </a:lnTo>
                              <a:lnTo>
                                <a:pt x="5120" y="15616"/>
                              </a:lnTo>
                              <a:lnTo>
                                <a:pt x="5105" y="15544"/>
                              </a:lnTo>
                              <a:lnTo>
                                <a:pt x="5086" y="15474"/>
                              </a:lnTo>
                              <a:lnTo>
                                <a:pt x="5063" y="15405"/>
                              </a:lnTo>
                              <a:lnTo>
                                <a:pt x="5036" y="15338"/>
                              </a:lnTo>
                              <a:lnTo>
                                <a:pt x="5006" y="15273"/>
                              </a:lnTo>
                              <a:lnTo>
                                <a:pt x="4972" y="15210"/>
                              </a:lnTo>
                              <a:lnTo>
                                <a:pt x="4935" y="15149"/>
                              </a:lnTo>
                              <a:lnTo>
                                <a:pt x="4895" y="15090"/>
                              </a:lnTo>
                              <a:lnTo>
                                <a:pt x="4851" y="15034"/>
                              </a:lnTo>
                              <a:lnTo>
                                <a:pt x="4805" y="14980"/>
                              </a:lnTo>
                              <a:lnTo>
                                <a:pt x="4755" y="14928"/>
                              </a:lnTo>
                              <a:lnTo>
                                <a:pt x="4703" y="14880"/>
                              </a:lnTo>
                              <a:lnTo>
                                <a:pt x="4648" y="14834"/>
                              </a:lnTo>
                              <a:lnTo>
                                <a:pt x="4591" y="14791"/>
                              </a:lnTo>
                              <a:lnTo>
                                <a:pt x="4531" y="14752"/>
                              </a:lnTo>
                              <a:lnTo>
                                <a:pt x="4469" y="14715"/>
                              </a:lnTo>
                              <a:lnTo>
                                <a:pt x="4405" y="14682"/>
                              </a:lnTo>
                              <a:lnTo>
                                <a:pt x="4339" y="14652"/>
                              </a:lnTo>
                              <a:lnTo>
                                <a:pt x="4271" y="14626"/>
                              </a:lnTo>
                              <a:lnTo>
                                <a:pt x="4201" y="14604"/>
                              </a:lnTo>
                              <a:lnTo>
                                <a:pt x="4129" y="14585"/>
                              </a:lnTo>
                              <a:lnTo>
                                <a:pt x="4056" y="14571"/>
                              </a:lnTo>
                              <a:lnTo>
                                <a:pt x="3982" y="14560"/>
                              </a:lnTo>
                              <a:lnTo>
                                <a:pt x="3906" y="14553"/>
                              </a:lnTo>
                              <a:lnTo>
                                <a:pt x="3840" y="14552"/>
                              </a:lnTo>
                              <a:lnTo>
                                <a:pt x="3840" y="0"/>
                              </a:lnTo>
                              <a:lnTo>
                                <a:pt x="0" y="0"/>
                              </a:lnTo>
                              <a:lnTo>
                                <a:pt x="0" y="15840"/>
                              </a:lnTo>
                              <a:lnTo>
                                <a:pt x="3840" y="15840"/>
                              </a:lnTo>
                              <a:lnTo>
                                <a:pt x="3840" y="15839"/>
                              </a:lnTo>
                              <a:lnTo>
                                <a:pt x="5139" y="15839"/>
                              </a:lnTo>
                            </a:path>
                          </a:pathLst>
                        </a:custGeom>
                        <a:solidFill>
                          <a:schemeClr val="accent3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4E613B6" id="Freeform 45" o:spid="_x0000_s1026" style="position:absolute;margin-left:-35.65pt;margin-top:-37.45pt;width:256.95pt;height:791.9pt;z-index:-251449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5140,158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" path="m5139,15839r-2,-75l5130,15689r-10,-73l5105,15544r-19,-70l5063,15405r-27,-67l5006,15273r-34,-63l4935,15149r-40,-59l4851,15034r-46,-54l4755,14928r-52,-48l4648,14834r-57,-43l4531,14752r-62,-37l4405,14682r-66,-30l4271,14626r-70,-22l4129,14585r-73,-14l3982,14560r-76,-7l3840,14552,3840,,,,,15840r3840,l3840,15839r1299,e" fillcolor="#cede69 [3206]" stroked="f">
                <v:path arrowok="t" o:connecttype="custom" o:connectlocs="3262630,10056495;3261360,10008876;3256916,9961257;3250567,9914908;3241044,9869194;3228982,9824749;3214380,9780940;3197238,9738400;3178192,9697130;3156606,9657131;3133115,9618400;3107720,9580940;3079786,9545385;3050581,9511099;3018838,9478083;2985824,9447607;2950906,9418401;2914718,9391099;2876625,9366337;2837263,9342845;2796631,9321893;2754729,9302845;2711557,9286337;2667116,9272369;2621405,9260306;2575059,9251417;2528078,9244433;2479827,9239988;2437926,9239353;2437926,0;0,0;0,10057130;2437926,10057130;2437926,10056495;3262630,10056495" o:connectangles="0,0,0,0,0,0,0,0,0,0,0,0,0,0,0,0,0,0,0,0,0,0,0,0,0,0,0,0,0,0,0,0,0,0,0"/>
              </v:shape>
            </w:pict>
          </mc:Fallback>
        </mc:AlternateContent>
      </w:r>
    </w:p>
    <w:p w14:paraId="215F5BE5" w14:textId="2F66C55F" w:rsidR="00A64BDD" w:rsidRDefault="006E776A" w:rsidP="00A64BDD">
      <w:pPr>
        <w:spacing w:before="0" w:line="240" w:lineRule="auto"/>
        <w:rPr>
          <w:b/>
          <w:bCs/>
          <w:sz w:val="20"/>
          <w:szCs w:val="20"/>
          <w:u w:val="single"/>
        </w:rPr>
      </w:pPr>
      <w:r>
        <w:rPr>
          <w:b/>
          <w:bCs/>
          <w:sz w:val="20"/>
          <w:szCs w:val="20"/>
          <w:u w:val="single"/>
        </w:rPr>
        <w:t>8-Bit Full Adder Circuit</w:t>
      </w:r>
    </w:p>
    <w:p w14:paraId="7FE0900A" w14:textId="397C1D33" w:rsidR="00A64BDD" w:rsidRDefault="00A64BDD" w:rsidP="00A64BDD">
      <w:pPr>
        <w:spacing w:before="0" w:line="240" w:lineRule="auto"/>
        <w:rPr>
          <w:b/>
          <w:bCs/>
          <w:sz w:val="20"/>
          <w:szCs w:val="20"/>
          <w:u w:val="single"/>
        </w:rPr>
      </w:pPr>
    </w:p>
    <w:p w14:paraId="388FEF0B" w14:textId="19578F35" w:rsidR="00A64BDD" w:rsidRDefault="00A64BDD" w:rsidP="00A64BDD">
      <w:pPr>
        <w:spacing w:before="0" w:line="240" w:lineRule="auto"/>
        <w:rPr>
          <w:b/>
          <w:bCs/>
          <w:sz w:val="20"/>
          <w:szCs w:val="20"/>
          <w:u w:val="single"/>
        </w:rPr>
      </w:pPr>
    </w:p>
    <w:p w14:paraId="12FA5657" w14:textId="2FBDAF38" w:rsidR="00A64BDD" w:rsidRDefault="00A64BDD" w:rsidP="00A64BDD">
      <w:pPr>
        <w:spacing w:before="0" w:line="240" w:lineRule="auto"/>
        <w:rPr>
          <w:b/>
          <w:bCs/>
          <w:sz w:val="20"/>
          <w:szCs w:val="20"/>
          <w:u w:val="single"/>
        </w:rPr>
      </w:pPr>
    </w:p>
    <w:p w14:paraId="5C121F1F" w14:textId="4B4B86FF" w:rsidR="00F35687" w:rsidRDefault="00F35687">
      <w:pPr>
        <w:spacing w:before="0" w:line="240" w:lineRule="auto"/>
        <w:rPr>
          <w:sz w:val="20"/>
          <w:szCs w:val="20"/>
        </w:rPr>
      </w:pPr>
    </w:p>
    <w:p w14:paraId="623D0E0D" w14:textId="370C365B" w:rsidR="00F35687" w:rsidRDefault="00F35687">
      <w:pPr>
        <w:spacing w:before="0" w:line="240" w:lineRule="auto"/>
        <w:rPr>
          <w:sz w:val="20"/>
          <w:szCs w:val="20"/>
        </w:rPr>
      </w:pPr>
    </w:p>
    <w:p w14:paraId="4C383BA5" w14:textId="07529EBE" w:rsidR="00F35687" w:rsidRDefault="00F35687">
      <w:pPr>
        <w:spacing w:before="0" w:line="240" w:lineRule="auto"/>
        <w:rPr>
          <w:sz w:val="20"/>
          <w:szCs w:val="20"/>
        </w:rPr>
      </w:pPr>
    </w:p>
    <w:p w14:paraId="6B363163" w14:textId="4ABC77F7" w:rsidR="00F35687" w:rsidRDefault="00F35687">
      <w:pPr>
        <w:spacing w:before="0" w:line="240" w:lineRule="auto"/>
        <w:rPr>
          <w:sz w:val="20"/>
          <w:szCs w:val="20"/>
        </w:rPr>
      </w:pPr>
    </w:p>
    <w:p w14:paraId="53BEE507" w14:textId="65108892" w:rsidR="00F35687" w:rsidRDefault="00F35687">
      <w:pPr>
        <w:spacing w:before="0" w:line="240" w:lineRule="auto"/>
        <w:rPr>
          <w:sz w:val="20"/>
          <w:szCs w:val="20"/>
        </w:rPr>
      </w:pPr>
    </w:p>
    <w:p w14:paraId="09B2029D" w14:textId="7C3A3D64" w:rsidR="00F35687" w:rsidRDefault="00F35687">
      <w:pPr>
        <w:spacing w:before="0" w:line="240" w:lineRule="auto"/>
        <w:rPr>
          <w:sz w:val="20"/>
          <w:szCs w:val="20"/>
        </w:rPr>
      </w:pPr>
    </w:p>
    <w:p w14:paraId="5F95E694" w14:textId="31337684" w:rsidR="00F35687" w:rsidRDefault="00F35687">
      <w:pPr>
        <w:spacing w:before="0" w:line="240" w:lineRule="auto"/>
        <w:rPr>
          <w:sz w:val="20"/>
          <w:szCs w:val="20"/>
        </w:rPr>
      </w:pPr>
    </w:p>
    <w:p w14:paraId="7C27C450" w14:textId="436587EF" w:rsidR="00F35687" w:rsidRDefault="00F35687">
      <w:pPr>
        <w:spacing w:before="0" w:line="240" w:lineRule="auto"/>
        <w:rPr>
          <w:sz w:val="20"/>
          <w:szCs w:val="20"/>
        </w:rPr>
      </w:pPr>
    </w:p>
    <w:p w14:paraId="3A723D37" w14:textId="4E1DD4E0" w:rsidR="00F35687" w:rsidRDefault="00F35687">
      <w:pPr>
        <w:spacing w:before="0" w:line="240" w:lineRule="auto"/>
        <w:rPr>
          <w:sz w:val="20"/>
          <w:szCs w:val="20"/>
        </w:rPr>
      </w:pPr>
    </w:p>
    <w:p w14:paraId="4E00CC3B" w14:textId="1F347C23" w:rsidR="00F35687" w:rsidRDefault="00F35687">
      <w:pPr>
        <w:spacing w:before="0" w:line="240" w:lineRule="auto"/>
        <w:rPr>
          <w:sz w:val="20"/>
          <w:szCs w:val="20"/>
        </w:rPr>
      </w:pPr>
    </w:p>
    <w:p w14:paraId="361889F8" w14:textId="7DEF9040" w:rsidR="00F35687" w:rsidRDefault="00F35687">
      <w:pPr>
        <w:spacing w:before="0" w:line="240" w:lineRule="auto"/>
        <w:rPr>
          <w:sz w:val="20"/>
          <w:szCs w:val="20"/>
        </w:rPr>
      </w:pPr>
    </w:p>
    <w:p w14:paraId="35F9ED36" w14:textId="11856F8F" w:rsidR="00F35687" w:rsidRDefault="00F35687">
      <w:pPr>
        <w:spacing w:before="0" w:line="240" w:lineRule="auto"/>
        <w:rPr>
          <w:sz w:val="20"/>
          <w:szCs w:val="20"/>
        </w:rPr>
      </w:pPr>
    </w:p>
    <w:p w14:paraId="471B4C03" w14:textId="7D3FD811" w:rsidR="00F35687" w:rsidRDefault="00F35687">
      <w:pPr>
        <w:spacing w:before="0" w:line="240" w:lineRule="auto"/>
        <w:rPr>
          <w:sz w:val="20"/>
          <w:szCs w:val="20"/>
        </w:rPr>
      </w:pPr>
    </w:p>
    <w:p w14:paraId="1551013C" w14:textId="16495509" w:rsidR="00F35687" w:rsidRDefault="00F35687">
      <w:pPr>
        <w:spacing w:before="0" w:line="240" w:lineRule="auto"/>
        <w:rPr>
          <w:sz w:val="20"/>
          <w:szCs w:val="20"/>
        </w:rPr>
      </w:pPr>
    </w:p>
    <w:p w14:paraId="3F792807" w14:textId="20649011" w:rsidR="00F35687" w:rsidRDefault="00F35687" w:rsidP="00867757">
      <w:pPr>
        <w:spacing w:before="0" w:line="240" w:lineRule="auto"/>
        <w:rPr>
          <w:sz w:val="20"/>
          <w:szCs w:val="20"/>
        </w:rPr>
      </w:pPr>
    </w:p>
    <w:p w14:paraId="5CFDE26D" w14:textId="24AFD554" w:rsidR="00BD7345" w:rsidRDefault="00BD7345" w:rsidP="00F35687">
      <w:pPr>
        <w:spacing w:before="0" w:line="240" w:lineRule="auto"/>
        <w:ind w:left="-450"/>
        <w:rPr>
          <w:sz w:val="20"/>
          <w:szCs w:val="20"/>
        </w:rPr>
      </w:pPr>
    </w:p>
    <w:p w14:paraId="19291692" w14:textId="779D6ED8" w:rsidR="00BD7345" w:rsidRDefault="00BD7345" w:rsidP="00F35687">
      <w:pPr>
        <w:spacing w:before="0" w:line="240" w:lineRule="auto"/>
        <w:ind w:left="-450"/>
        <w:rPr>
          <w:sz w:val="20"/>
          <w:szCs w:val="20"/>
        </w:rPr>
      </w:pPr>
    </w:p>
    <w:p w14:paraId="197BFFE1" w14:textId="3EA8AF6A" w:rsidR="00BD7345" w:rsidRDefault="00BD7345" w:rsidP="00F35687">
      <w:pPr>
        <w:spacing w:before="0" w:line="240" w:lineRule="auto"/>
        <w:ind w:left="-450"/>
        <w:rPr>
          <w:sz w:val="20"/>
          <w:szCs w:val="20"/>
        </w:rPr>
      </w:pPr>
    </w:p>
    <w:p w14:paraId="2CB74E0F" w14:textId="3C24123C" w:rsidR="00BD7345" w:rsidRDefault="00BD7345" w:rsidP="00F35687">
      <w:pPr>
        <w:spacing w:before="0" w:line="240" w:lineRule="auto"/>
        <w:ind w:left="-450"/>
        <w:rPr>
          <w:sz w:val="20"/>
          <w:szCs w:val="20"/>
        </w:rPr>
      </w:pPr>
    </w:p>
    <w:p w14:paraId="4FA11D7E" w14:textId="3C09090C" w:rsidR="00BD7345" w:rsidRDefault="00BD7345" w:rsidP="00F35687">
      <w:pPr>
        <w:spacing w:before="0" w:line="240" w:lineRule="auto"/>
        <w:ind w:left="-450"/>
        <w:rPr>
          <w:sz w:val="20"/>
          <w:szCs w:val="20"/>
        </w:rPr>
      </w:pPr>
    </w:p>
    <w:p w14:paraId="49C88501" w14:textId="0563AA27" w:rsidR="00BD7345" w:rsidRDefault="00281D06" w:rsidP="00F35687">
      <w:pPr>
        <w:spacing w:before="0" w:line="240" w:lineRule="auto"/>
        <w:ind w:left="-450"/>
        <w:rPr>
          <w:sz w:val="20"/>
          <w:szCs w:val="20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872256" behindDoc="1" locked="0" layoutInCell="1" allowOverlap="1" wp14:anchorId="5B15716F" wp14:editId="193D431D">
                <wp:simplePos x="0" y="0"/>
                <wp:positionH relativeFrom="column">
                  <wp:posOffset>2255188</wp:posOffset>
                </wp:positionH>
                <wp:positionV relativeFrom="page">
                  <wp:posOffset>4163971</wp:posOffset>
                </wp:positionV>
                <wp:extent cx="4919980" cy="493395"/>
                <wp:effectExtent l="0" t="0" r="7620" b="14605"/>
                <wp:wrapNone/>
                <wp:docPr id="5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919980" cy="49339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5803F42" w14:textId="4855AAF1" w:rsidR="0069709D" w:rsidRDefault="0069709D" w:rsidP="0069709D">
                            <w:pPr>
                              <w:jc w:val="center"/>
                            </w:pPr>
                            <w:r>
                              <w:t xml:space="preserve">Lab 1 Project settings </w:t>
                            </w:r>
                            <w:r w:rsidR="00B52EEC">
                              <w:t>8-Bit Full Adder</w:t>
                            </w:r>
                          </w:p>
                          <w:p w14:paraId="0407AA56" w14:textId="3449D0E7" w:rsidR="0069709D" w:rsidRDefault="001A3833" w:rsidP="0069709D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EDFEDFC" wp14:editId="3FB99BA3">
                                  <wp:extent cx="377825" cy="393065"/>
                                  <wp:effectExtent l="0" t="0" r="3175" b="6985"/>
                                  <wp:docPr id="1" name="Picture 1" descr="Table&#10;&#10;Description automatically generated with medium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Picture 1" descr="Table&#10;&#10;Description automatically generated with medium confidence"/>
                                          <pic:cNvPicPr/>
                                        </pic:nvPicPr>
                                        <pic:blipFill>
                                          <a:blip r:embed="rId31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77825" cy="39306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15716F" id="_x0000_s1036" type="#_x0000_t202" style="position:absolute;left:0;text-align:left;margin-left:177.55pt;margin-top:327.85pt;width:387.4pt;height:38.85pt;z-index:-25144422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">
                <v:textbox>
                  <w:txbxContent>
                    <w:p w14:paraId="65803F42" w14:textId="4855AAF1" w:rsidR="0069709D" w:rsidRDefault="0069709D" w:rsidP="0069709D">
                      <w:pPr>
                        <w:jc w:val="center"/>
                      </w:pPr>
                      <w:r>
                        <w:t xml:space="preserve">Lab 1 Project settings </w:t>
                      </w:r>
                      <w:r w:rsidR="00B52EEC">
                        <w:t>8-Bit Full Adder</w:t>
                      </w:r>
                    </w:p>
                    <w:p w14:paraId="0407AA56" w14:textId="3449D0E7" w:rsidR="0069709D" w:rsidRDefault="001A3833" w:rsidP="0069709D">
                      <w:r>
                        <w:rPr>
                          <w:noProof/>
                        </w:rPr>
                        <w:drawing>
                          <wp:inline distT="0" distB="0" distL="0" distR="0" wp14:anchorId="0EDFEDFC" wp14:editId="3FB99BA3">
                            <wp:extent cx="377825" cy="393065"/>
                            <wp:effectExtent l="0" t="0" r="3175" b="6985"/>
                            <wp:docPr id="1" name="Picture 1" descr="Table&#10;&#10;Description automatically generated with medium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Picture 1" descr="Table&#10;&#10;Description automatically generated with medium confidence"/>
                                    <pic:cNvPicPr/>
                                  </pic:nvPicPr>
                                  <pic:blipFill>
                                    <a:blip r:embed="rId32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77825" cy="39306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</w:p>
    <w:p w14:paraId="108048CA" w14:textId="69D064C8" w:rsidR="00BD7345" w:rsidRDefault="00BD7345" w:rsidP="00F35687">
      <w:pPr>
        <w:spacing w:before="0" w:line="240" w:lineRule="auto"/>
        <w:ind w:left="-450"/>
        <w:rPr>
          <w:sz w:val="20"/>
          <w:szCs w:val="20"/>
        </w:rPr>
      </w:pPr>
    </w:p>
    <w:p w14:paraId="3E7452D5" w14:textId="54CA0585" w:rsidR="00BD7345" w:rsidRDefault="00BD7345" w:rsidP="00F35687">
      <w:pPr>
        <w:spacing w:before="0" w:line="240" w:lineRule="auto"/>
        <w:ind w:left="-450"/>
        <w:rPr>
          <w:sz w:val="20"/>
          <w:szCs w:val="20"/>
        </w:rPr>
      </w:pPr>
    </w:p>
    <w:p w14:paraId="37EDE396" w14:textId="09E7E1A3" w:rsidR="00BD7345" w:rsidRDefault="00BD7345" w:rsidP="00F35687">
      <w:pPr>
        <w:spacing w:before="0" w:line="240" w:lineRule="auto"/>
        <w:ind w:left="-450"/>
        <w:rPr>
          <w:sz w:val="20"/>
          <w:szCs w:val="20"/>
        </w:rPr>
      </w:pPr>
    </w:p>
    <w:p w14:paraId="19C2F036" w14:textId="3F3D1D03" w:rsidR="00BD7345" w:rsidRDefault="00DE7010" w:rsidP="00F35687">
      <w:pPr>
        <w:spacing w:before="0" w:line="240" w:lineRule="auto"/>
        <w:ind w:left="-450"/>
        <w:rPr>
          <w:sz w:val="20"/>
          <w:szCs w:val="20"/>
        </w:rPr>
      </w:pPr>
      <w:r>
        <w:rPr>
          <w:noProof/>
          <w:sz w:val="20"/>
          <w:szCs w:val="20"/>
        </w:rPr>
        <w:drawing>
          <wp:anchor distT="0" distB="0" distL="114300" distR="114300" simplePos="0" relativeHeight="251935744" behindDoc="1" locked="0" layoutInCell="1" allowOverlap="1" wp14:anchorId="33295FA0" wp14:editId="1E8F172D">
            <wp:simplePos x="0" y="0"/>
            <wp:positionH relativeFrom="column">
              <wp:posOffset>-393032</wp:posOffset>
            </wp:positionH>
            <wp:positionV relativeFrom="paragraph">
              <wp:posOffset>147586</wp:posOffset>
            </wp:positionV>
            <wp:extent cx="7642860" cy="4211053"/>
            <wp:effectExtent l="0" t="0" r="2540" b="5715"/>
            <wp:wrapNone/>
            <wp:docPr id="62" name="Picture 6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Graphical user interface, text, application&#10;&#10;Description automatically generated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76855" cy="422978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176A5EB" w14:textId="32FA167A" w:rsidR="00BD7345" w:rsidRDefault="00BD7345" w:rsidP="00F35687">
      <w:pPr>
        <w:spacing w:before="0" w:line="240" w:lineRule="auto"/>
        <w:ind w:left="-450"/>
        <w:rPr>
          <w:sz w:val="20"/>
          <w:szCs w:val="20"/>
        </w:rPr>
      </w:pPr>
    </w:p>
    <w:p w14:paraId="386293C5" w14:textId="4134E63D" w:rsidR="00BD7345" w:rsidRDefault="00BD7345" w:rsidP="00F35687">
      <w:pPr>
        <w:spacing w:before="0" w:line="240" w:lineRule="auto"/>
        <w:ind w:left="-450"/>
        <w:rPr>
          <w:sz w:val="20"/>
          <w:szCs w:val="20"/>
        </w:rPr>
      </w:pPr>
    </w:p>
    <w:p w14:paraId="7D1CCEBA" w14:textId="4CACA22B" w:rsidR="00BD7345" w:rsidRDefault="00BD7345" w:rsidP="00F35687">
      <w:pPr>
        <w:spacing w:before="0" w:line="240" w:lineRule="auto"/>
        <w:ind w:left="-450"/>
        <w:rPr>
          <w:sz w:val="20"/>
          <w:szCs w:val="20"/>
        </w:rPr>
      </w:pPr>
    </w:p>
    <w:p w14:paraId="3861A640" w14:textId="3976EAC1" w:rsidR="00BD7345" w:rsidRDefault="00BD7345" w:rsidP="00F35687">
      <w:pPr>
        <w:spacing w:before="0" w:line="240" w:lineRule="auto"/>
        <w:ind w:left="-450"/>
        <w:rPr>
          <w:sz w:val="20"/>
          <w:szCs w:val="20"/>
        </w:rPr>
      </w:pPr>
    </w:p>
    <w:p w14:paraId="7D73044F" w14:textId="4CAEF3D4" w:rsidR="00BD7345" w:rsidRDefault="00BD7345" w:rsidP="00F35687">
      <w:pPr>
        <w:spacing w:before="0" w:line="240" w:lineRule="auto"/>
        <w:ind w:left="-450"/>
        <w:rPr>
          <w:sz w:val="20"/>
          <w:szCs w:val="20"/>
        </w:rPr>
      </w:pPr>
    </w:p>
    <w:p w14:paraId="06B18376" w14:textId="51B42765" w:rsidR="00BD7345" w:rsidRDefault="00BD7345" w:rsidP="00F35687">
      <w:pPr>
        <w:spacing w:before="0" w:line="240" w:lineRule="auto"/>
        <w:ind w:left="-450"/>
        <w:rPr>
          <w:sz w:val="20"/>
          <w:szCs w:val="20"/>
        </w:rPr>
      </w:pPr>
    </w:p>
    <w:p w14:paraId="042B121E" w14:textId="6E8B8888" w:rsidR="00BD7345" w:rsidRDefault="00BD7345" w:rsidP="00F35687">
      <w:pPr>
        <w:spacing w:before="0" w:line="240" w:lineRule="auto"/>
        <w:ind w:left="-450"/>
        <w:rPr>
          <w:sz w:val="20"/>
          <w:szCs w:val="20"/>
        </w:rPr>
      </w:pPr>
    </w:p>
    <w:p w14:paraId="7F31D16A" w14:textId="571CE2A2" w:rsidR="00BD7345" w:rsidRDefault="00BD7345" w:rsidP="00F35687">
      <w:pPr>
        <w:spacing w:before="0" w:line="240" w:lineRule="auto"/>
        <w:ind w:left="-450"/>
        <w:rPr>
          <w:sz w:val="20"/>
          <w:szCs w:val="20"/>
        </w:rPr>
      </w:pPr>
    </w:p>
    <w:p w14:paraId="4F469159" w14:textId="58F2AB81" w:rsidR="00BD7345" w:rsidRDefault="00BD7345" w:rsidP="00F35687">
      <w:pPr>
        <w:spacing w:before="0" w:line="240" w:lineRule="auto"/>
        <w:ind w:left="-450"/>
        <w:rPr>
          <w:sz w:val="20"/>
          <w:szCs w:val="20"/>
        </w:rPr>
      </w:pPr>
    </w:p>
    <w:p w14:paraId="5EA441B7" w14:textId="6E89EEDB" w:rsidR="00BD7345" w:rsidRDefault="00BD7345" w:rsidP="00F35687">
      <w:pPr>
        <w:spacing w:before="0" w:line="240" w:lineRule="auto"/>
        <w:ind w:left="-450"/>
        <w:rPr>
          <w:sz w:val="20"/>
          <w:szCs w:val="20"/>
        </w:rPr>
      </w:pPr>
    </w:p>
    <w:p w14:paraId="0496F807" w14:textId="6A4C24E8" w:rsidR="00BD7345" w:rsidRDefault="00BD7345" w:rsidP="00F35687">
      <w:pPr>
        <w:spacing w:before="0" w:line="240" w:lineRule="auto"/>
        <w:ind w:left="-450"/>
        <w:rPr>
          <w:sz w:val="20"/>
          <w:szCs w:val="20"/>
        </w:rPr>
      </w:pPr>
    </w:p>
    <w:p w14:paraId="0EEB437C" w14:textId="16DCBB28" w:rsidR="00BD7345" w:rsidRDefault="00BD7345" w:rsidP="00F35687">
      <w:pPr>
        <w:spacing w:before="0" w:line="240" w:lineRule="auto"/>
        <w:ind w:left="-450"/>
        <w:rPr>
          <w:sz w:val="20"/>
          <w:szCs w:val="20"/>
        </w:rPr>
      </w:pPr>
    </w:p>
    <w:p w14:paraId="01B262F2" w14:textId="6995D57F" w:rsidR="00BD7345" w:rsidRDefault="00BD7345" w:rsidP="00F35687">
      <w:pPr>
        <w:spacing w:before="0" w:line="240" w:lineRule="auto"/>
        <w:ind w:left="-450"/>
        <w:rPr>
          <w:sz w:val="20"/>
          <w:szCs w:val="20"/>
        </w:rPr>
      </w:pPr>
    </w:p>
    <w:p w14:paraId="6676F54F" w14:textId="33F18149" w:rsidR="00BD7345" w:rsidRDefault="00BD7345" w:rsidP="00F35687">
      <w:pPr>
        <w:spacing w:before="0" w:line="240" w:lineRule="auto"/>
        <w:ind w:left="-450"/>
        <w:rPr>
          <w:sz w:val="20"/>
          <w:szCs w:val="20"/>
        </w:rPr>
      </w:pPr>
    </w:p>
    <w:p w14:paraId="337473C6" w14:textId="594DE9CB" w:rsidR="00BD7345" w:rsidRDefault="00BD7345" w:rsidP="00F35687">
      <w:pPr>
        <w:spacing w:before="0" w:line="240" w:lineRule="auto"/>
        <w:ind w:left="-450"/>
        <w:rPr>
          <w:sz w:val="20"/>
          <w:szCs w:val="20"/>
        </w:rPr>
      </w:pPr>
    </w:p>
    <w:p w14:paraId="737C8C95" w14:textId="60D13285" w:rsidR="00BD7345" w:rsidRDefault="00BD7345" w:rsidP="00F35687">
      <w:pPr>
        <w:spacing w:before="0" w:line="240" w:lineRule="auto"/>
        <w:ind w:left="-450"/>
        <w:rPr>
          <w:sz w:val="20"/>
          <w:szCs w:val="20"/>
        </w:rPr>
      </w:pPr>
    </w:p>
    <w:p w14:paraId="49CC3BC8" w14:textId="264C60ED" w:rsidR="00BD7345" w:rsidRDefault="00BD7345" w:rsidP="00F35687">
      <w:pPr>
        <w:spacing w:before="0" w:line="240" w:lineRule="auto"/>
        <w:ind w:left="-450"/>
        <w:rPr>
          <w:sz w:val="20"/>
          <w:szCs w:val="20"/>
        </w:rPr>
      </w:pPr>
    </w:p>
    <w:p w14:paraId="11A6E39D" w14:textId="383E5AE3" w:rsidR="00BD7345" w:rsidRDefault="00BD7345" w:rsidP="00F35687">
      <w:pPr>
        <w:spacing w:before="0" w:line="240" w:lineRule="auto"/>
        <w:ind w:left="-450"/>
        <w:rPr>
          <w:sz w:val="20"/>
          <w:szCs w:val="20"/>
        </w:rPr>
      </w:pPr>
    </w:p>
    <w:p w14:paraId="4A19B702" w14:textId="75DDEBA4" w:rsidR="00BD7345" w:rsidRDefault="00BD7345" w:rsidP="00F35687">
      <w:pPr>
        <w:spacing w:before="0" w:line="240" w:lineRule="auto"/>
        <w:ind w:left="-450"/>
        <w:rPr>
          <w:sz w:val="20"/>
          <w:szCs w:val="20"/>
        </w:rPr>
      </w:pPr>
    </w:p>
    <w:p w14:paraId="143DFBD8" w14:textId="30CCF8E8" w:rsidR="00BD7345" w:rsidRDefault="00BD7345" w:rsidP="00F35687">
      <w:pPr>
        <w:spacing w:before="0" w:line="240" w:lineRule="auto"/>
        <w:ind w:left="-450"/>
        <w:rPr>
          <w:sz w:val="20"/>
          <w:szCs w:val="20"/>
        </w:rPr>
      </w:pPr>
    </w:p>
    <w:p w14:paraId="1911DE70" w14:textId="031E6D42" w:rsidR="00BD7345" w:rsidRDefault="00BD7345" w:rsidP="00F35687">
      <w:pPr>
        <w:spacing w:before="0" w:line="240" w:lineRule="auto"/>
        <w:ind w:left="-450"/>
        <w:rPr>
          <w:sz w:val="20"/>
          <w:szCs w:val="20"/>
        </w:rPr>
      </w:pPr>
    </w:p>
    <w:p w14:paraId="5B7CA49F" w14:textId="7D841229" w:rsidR="00BD7345" w:rsidRDefault="00BD7345" w:rsidP="00F35687">
      <w:pPr>
        <w:spacing w:before="0" w:line="240" w:lineRule="auto"/>
        <w:ind w:left="-450"/>
        <w:rPr>
          <w:sz w:val="20"/>
          <w:szCs w:val="20"/>
        </w:rPr>
      </w:pPr>
    </w:p>
    <w:p w14:paraId="203D954D" w14:textId="5B637210" w:rsidR="00BD7345" w:rsidRDefault="00BD7345" w:rsidP="00F35687">
      <w:pPr>
        <w:spacing w:before="0" w:line="240" w:lineRule="auto"/>
        <w:ind w:left="-450"/>
        <w:rPr>
          <w:sz w:val="20"/>
          <w:szCs w:val="20"/>
        </w:rPr>
      </w:pPr>
    </w:p>
    <w:p w14:paraId="04D4BCDE" w14:textId="4559EB1F" w:rsidR="00867757" w:rsidRDefault="00867757" w:rsidP="00DC4162">
      <w:pPr>
        <w:spacing w:before="0" w:line="240" w:lineRule="auto"/>
        <w:rPr>
          <w:sz w:val="20"/>
          <w:szCs w:val="20"/>
        </w:rPr>
      </w:pPr>
    </w:p>
    <w:p w14:paraId="6C066A2E" w14:textId="111BC9E0" w:rsidR="00867757" w:rsidRDefault="00DE7010">
      <w:pPr>
        <w:spacing w:before="0" w:line="240" w:lineRule="auto"/>
        <w:rPr>
          <w:sz w:val="20"/>
          <w:szCs w:val="20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875328" behindDoc="0" locked="0" layoutInCell="1" allowOverlap="1" wp14:anchorId="5FD412C7" wp14:editId="52C0FC48">
                <wp:simplePos x="0" y="0"/>
                <wp:positionH relativeFrom="column">
                  <wp:posOffset>1949117</wp:posOffset>
                </wp:positionH>
                <wp:positionV relativeFrom="paragraph">
                  <wp:posOffset>1055604</wp:posOffset>
                </wp:positionV>
                <wp:extent cx="5095808" cy="421640"/>
                <wp:effectExtent l="0" t="0" r="10160" b="10160"/>
                <wp:wrapNone/>
                <wp:docPr id="6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095808" cy="4216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DF68A30" w14:textId="66A9C891" w:rsidR="00CD1FC3" w:rsidRDefault="00CD1FC3" w:rsidP="00CD1FC3">
                            <w:pPr>
                              <w:jc w:val="center"/>
                            </w:pPr>
                            <w:r>
                              <w:t xml:space="preserve">VHDL </w:t>
                            </w:r>
                            <w:r w:rsidR="003F1ABE">
                              <w:t>8-Bit Full Adder</w:t>
                            </w:r>
                            <w:r w:rsidR="002834D9">
                              <w:t xml:space="preserve"> using 2 4-Bit Components synthesized in </w:t>
                            </w:r>
                            <w:proofErr w:type="spellStart"/>
                            <w:r w:rsidR="002834D9">
                              <w:t>fullAdder</w:t>
                            </w:r>
                            <w:proofErr w:type="spellEnd"/>
                            <w:r w:rsidR="002834D9">
                              <w:t xml:space="preserve"> package</w:t>
                            </w:r>
                          </w:p>
                          <w:p w14:paraId="6620203D" w14:textId="77777777" w:rsidR="00CD1FC3" w:rsidRDefault="00CD1FC3" w:rsidP="00CD1FC3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D412C7" id="_x0000_s1037" type="#_x0000_t202" style="position:absolute;margin-left:153.45pt;margin-top:83.1pt;width:401.25pt;height:33.2pt;z-index:25187532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">
                <v:textbox>
                  <w:txbxContent>
                    <w:p w14:paraId="2DF68A30" w14:textId="66A9C891" w:rsidR="00CD1FC3" w:rsidRDefault="00CD1FC3" w:rsidP="00CD1FC3">
                      <w:pPr>
                        <w:jc w:val="center"/>
                      </w:pPr>
                      <w:r>
                        <w:t xml:space="preserve">VHDL </w:t>
                      </w:r>
                      <w:r w:rsidR="003F1ABE">
                        <w:t>8-Bit Full Adder</w:t>
                      </w:r>
                      <w:r w:rsidR="002834D9">
                        <w:t xml:space="preserve"> using 2 4-Bit Components synthesized in </w:t>
                      </w:r>
                      <w:proofErr w:type="spellStart"/>
                      <w:r w:rsidR="002834D9">
                        <w:t>fullAdder</w:t>
                      </w:r>
                      <w:proofErr w:type="spellEnd"/>
                      <w:r w:rsidR="002834D9">
                        <w:t xml:space="preserve"> package</w:t>
                      </w:r>
                    </w:p>
                    <w:p w14:paraId="6620203D" w14:textId="77777777" w:rsidR="00CD1FC3" w:rsidRDefault="00CD1FC3" w:rsidP="00CD1FC3"/>
                  </w:txbxContent>
                </v:textbox>
              </v:shape>
            </w:pict>
          </mc:Fallback>
        </mc:AlternateContent>
      </w:r>
      <w:r w:rsidR="00867757">
        <w:rPr>
          <w:sz w:val="20"/>
          <w:szCs w:val="20"/>
        </w:rPr>
        <w:br w:type="page"/>
      </w:r>
    </w:p>
    <w:p w14:paraId="0905AB54" w14:textId="1A34716E" w:rsidR="00867757" w:rsidRDefault="000102AF" w:rsidP="00DC4162">
      <w:pPr>
        <w:spacing w:before="0" w:line="240" w:lineRule="auto"/>
        <w:rPr>
          <w:sz w:val="20"/>
          <w:szCs w:val="20"/>
        </w:rPr>
      </w:pPr>
      <w:r>
        <w:rPr>
          <w:noProof/>
          <w:sz w:val="20"/>
          <w:szCs w:val="20"/>
        </w:rPr>
        <w:lastRenderedPageBreak/>
        <w:drawing>
          <wp:anchor distT="0" distB="0" distL="114300" distR="114300" simplePos="0" relativeHeight="251918336" behindDoc="1" locked="0" layoutInCell="1" allowOverlap="1" wp14:anchorId="02DCDCAE" wp14:editId="6692C098">
            <wp:simplePos x="0" y="0"/>
            <wp:positionH relativeFrom="column">
              <wp:posOffset>-361784</wp:posOffset>
            </wp:positionH>
            <wp:positionV relativeFrom="paragraph">
              <wp:posOffset>-377687</wp:posOffset>
            </wp:positionV>
            <wp:extent cx="7632357" cy="4444779"/>
            <wp:effectExtent l="0" t="0" r="6985" b="0"/>
            <wp:wrapNone/>
            <wp:docPr id="27" name="Picture 27" descr="Graphical user interface, application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application, table&#10;&#10;Description automatically generated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57737" cy="445955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1D63DAC" w14:textId="37EB5402" w:rsidR="0021319A" w:rsidRPr="002834D9" w:rsidRDefault="002834D9" w:rsidP="002834D9">
      <w:pPr>
        <w:spacing w:before="0" w:line="240" w:lineRule="auto"/>
        <w:rPr>
          <w:sz w:val="20"/>
          <w:szCs w:val="20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892736" behindDoc="0" locked="0" layoutInCell="1" allowOverlap="1" wp14:anchorId="1329E78F" wp14:editId="4474AF48">
                <wp:simplePos x="0" y="0"/>
                <wp:positionH relativeFrom="column">
                  <wp:posOffset>956945</wp:posOffset>
                </wp:positionH>
                <wp:positionV relativeFrom="page">
                  <wp:posOffset>4773195</wp:posOffset>
                </wp:positionV>
                <wp:extent cx="5107305" cy="421640"/>
                <wp:effectExtent l="0" t="0" r="10795" b="10160"/>
                <wp:wrapNone/>
                <wp:docPr id="19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107305" cy="4216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9B5A75A" w14:textId="5AC77AED" w:rsidR="00F649AD" w:rsidRDefault="00F649AD" w:rsidP="00F649AD">
                            <w:pPr>
                              <w:jc w:val="center"/>
                            </w:pPr>
                            <w:r>
                              <w:t>Vector Waveform Timing Diagram for 8</w:t>
                            </w:r>
                            <w:r w:rsidR="009175C0">
                              <w:t xml:space="preserve">-Bit Full Adder </w:t>
                            </w:r>
                          </w:p>
                          <w:p w14:paraId="58E20FD8" w14:textId="77777777" w:rsidR="00F649AD" w:rsidRDefault="00F649AD" w:rsidP="00F649AD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29E78F" id="_x0000_s1038" type="#_x0000_t202" style="position:absolute;margin-left:75.35pt;margin-top:375.85pt;width:402.15pt;height:33.2pt;z-index:2518927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">
                <v:textbox>
                  <w:txbxContent>
                    <w:p w14:paraId="49B5A75A" w14:textId="5AC77AED" w:rsidR="00F649AD" w:rsidRDefault="00F649AD" w:rsidP="00F649AD">
                      <w:pPr>
                        <w:jc w:val="center"/>
                      </w:pPr>
                      <w:r>
                        <w:t>Vector Waveform Timing Diagram for 8</w:t>
                      </w:r>
                      <w:r w:rsidR="009175C0">
                        <w:t xml:space="preserve">-Bit Full Adder </w:t>
                      </w:r>
                    </w:p>
                    <w:p w14:paraId="58E20FD8" w14:textId="77777777" w:rsidR="00F649AD" w:rsidRDefault="00F649AD" w:rsidP="00F649AD"/>
                  </w:txbxContent>
                </v:textbox>
                <w10:wrap anchory="page"/>
              </v:shape>
            </w:pict>
          </mc:Fallback>
        </mc:AlternateContent>
      </w:r>
      <w:r>
        <w:rPr>
          <w:noProof/>
          <w:sz w:val="20"/>
          <w:szCs w:val="20"/>
        </w:rPr>
        <w:drawing>
          <wp:anchor distT="0" distB="0" distL="114300" distR="114300" simplePos="0" relativeHeight="251936768" behindDoc="1" locked="0" layoutInCell="1" allowOverlap="1" wp14:anchorId="162D97DD" wp14:editId="1018A859">
            <wp:simplePos x="0" y="0"/>
            <wp:positionH relativeFrom="column">
              <wp:posOffset>-296244</wp:posOffset>
            </wp:positionH>
            <wp:positionV relativeFrom="paragraph">
              <wp:posOffset>5366151</wp:posOffset>
            </wp:positionV>
            <wp:extent cx="7502385" cy="3922295"/>
            <wp:effectExtent l="0" t="0" r="3810" b="2540"/>
            <wp:wrapNone/>
            <wp:docPr id="192" name="Picture 192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Picture 192" descr="Diagram, schematic&#10;&#10;Description automatically generated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02385" cy="39222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67757">
        <w:rPr>
          <w:sz w:val="20"/>
          <w:szCs w:val="20"/>
        </w:rPr>
        <w:br w:type="page"/>
      </w:r>
      <w:r w:rsidR="00B52EEC">
        <w:rPr>
          <w:noProof/>
          <w:sz w:val="20"/>
          <w:szCs w:val="20"/>
        </w:rPr>
        <w:lastRenderedPageBreak/>
        <w:drawing>
          <wp:anchor distT="0" distB="0" distL="114300" distR="114300" simplePos="0" relativeHeight="251919360" behindDoc="1" locked="0" layoutInCell="1" allowOverlap="1" wp14:anchorId="0EDE178C" wp14:editId="640E981F">
            <wp:simplePos x="0" y="0"/>
            <wp:positionH relativeFrom="column">
              <wp:posOffset>2063198</wp:posOffset>
            </wp:positionH>
            <wp:positionV relativeFrom="paragraph">
              <wp:posOffset>-338096</wp:posOffset>
            </wp:positionV>
            <wp:extent cx="5048955" cy="5249008"/>
            <wp:effectExtent l="0" t="0" r="0" b="8890"/>
            <wp:wrapNone/>
            <wp:docPr id="28" name="Picture 28" descr="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Table&#10;&#10;Description automatically generated with medium confidence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8955" cy="524900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D2710">
        <w:rPr>
          <w:noProof/>
        </w:rPr>
        <mc:AlternateContent>
          <mc:Choice Requires="wps">
            <w:drawing>
              <wp:anchor distT="0" distB="0" distL="114300" distR="114300" simplePos="0" relativeHeight="251894784" behindDoc="1" locked="0" layoutInCell="1" allowOverlap="1" wp14:anchorId="0983BA8E" wp14:editId="749B7ED2">
                <wp:simplePos x="0" y="0"/>
                <wp:positionH relativeFrom="column">
                  <wp:posOffset>-488950</wp:posOffset>
                </wp:positionH>
                <wp:positionV relativeFrom="paragraph">
                  <wp:posOffset>-446681</wp:posOffset>
                </wp:positionV>
                <wp:extent cx="3263265" cy="10057130"/>
                <wp:effectExtent l="0" t="0" r="0" b="1270"/>
                <wp:wrapNone/>
                <wp:docPr id="195" name="Freeform 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263265" cy="10057130"/>
                        </a:xfrm>
                        <a:custGeom>
                          <a:avLst/>
                          <a:gdLst>
                            <a:gd name="T0" fmla="*/ 5139 w 5140"/>
                            <a:gd name="T1" fmla="*/ 15839 h 15840"/>
                            <a:gd name="T2" fmla="*/ 5137 w 5140"/>
                            <a:gd name="T3" fmla="*/ 15764 h 15840"/>
                            <a:gd name="T4" fmla="*/ 5130 w 5140"/>
                            <a:gd name="T5" fmla="*/ 15689 h 15840"/>
                            <a:gd name="T6" fmla="*/ 5120 w 5140"/>
                            <a:gd name="T7" fmla="*/ 15616 h 15840"/>
                            <a:gd name="T8" fmla="*/ 5105 w 5140"/>
                            <a:gd name="T9" fmla="*/ 15544 h 15840"/>
                            <a:gd name="T10" fmla="*/ 5086 w 5140"/>
                            <a:gd name="T11" fmla="*/ 15474 h 15840"/>
                            <a:gd name="T12" fmla="*/ 5063 w 5140"/>
                            <a:gd name="T13" fmla="*/ 15405 h 15840"/>
                            <a:gd name="T14" fmla="*/ 5036 w 5140"/>
                            <a:gd name="T15" fmla="*/ 15338 h 15840"/>
                            <a:gd name="T16" fmla="*/ 5006 w 5140"/>
                            <a:gd name="T17" fmla="*/ 15273 h 15840"/>
                            <a:gd name="T18" fmla="*/ 4972 w 5140"/>
                            <a:gd name="T19" fmla="*/ 15210 h 15840"/>
                            <a:gd name="T20" fmla="*/ 4935 w 5140"/>
                            <a:gd name="T21" fmla="*/ 15149 h 15840"/>
                            <a:gd name="T22" fmla="*/ 4895 w 5140"/>
                            <a:gd name="T23" fmla="*/ 15090 h 15840"/>
                            <a:gd name="T24" fmla="*/ 4851 w 5140"/>
                            <a:gd name="T25" fmla="*/ 15034 h 15840"/>
                            <a:gd name="T26" fmla="*/ 4805 w 5140"/>
                            <a:gd name="T27" fmla="*/ 14980 h 15840"/>
                            <a:gd name="T28" fmla="*/ 4755 w 5140"/>
                            <a:gd name="T29" fmla="*/ 14928 h 15840"/>
                            <a:gd name="T30" fmla="*/ 4703 w 5140"/>
                            <a:gd name="T31" fmla="*/ 14880 h 15840"/>
                            <a:gd name="T32" fmla="*/ 4648 w 5140"/>
                            <a:gd name="T33" fmla="*/ 14834 h 15840"/>
                            <a:gd name="T34" fmla="*/ 4591 w 5140"/>
                            <a:gd name="T35" fmla="*/ 14791 h 15840"/>
                            <a:gd name="T36" fmla="*/ 4531 w 5140"/>
                            <a:gd name="T37" fmla="*/ 14752 h 15840"/>
                            <a:gd name="T38" fmla="*/ 4469 w 5140"/>
                            <a:gd name="T39" fmla="*/ 14715 h 15840"/>
                            <a:gd name="T40" fmla="*/ 4405 w 5140"/>
                            <a:gd name="T41" fmla="*/ 14682 h 15840"/>
                            <a:gd name="T42" fmla="*/ 4339 w 5140"/>
                            <a:gd name="T43" fmla="*/ 14652 h 15840"/>
                            <a:gd name="T44" fmla="*/ 4271 w 5140"/>
                            <a:gd name="T45" fmla="*/ 14626 h 15840"/>
                            <a:gd name="T46" fmla="*/ 4201 w 5140"/>
                            <a:gd name="T47" fmla="*/ 14604 h 15840"/>
                            <a:gd name="T48" fmla="*/ 4129 w 5140"/>
                            <a:gd name="T49" fmla="*/ 14585 h 15840"/>
                            <a:gd name="T50" fmla="*/ 4056 w 5140"/>
                            <a:gd name="T51" fmla="*/ 14571 h 15840"/>
                            <a:gd name="T52" fmla="*/ 3982 w 5140"/>
                            <a:gd name="T53" fmla="*/ 14560 h 15840"/>
                            <a:gd name="T54" fmla="*/ 3906 w 5140"/>
                            <a:gd name="T55" fmla="*/ 14553 h 15840"/>
                            <a:gd name="T56" fmla="*/ 3840 w 5140"/>
                            <a:gd name="T57" fmla="*/ 14552 h 15840"/>
                            <a:gd name="T58" fmla="*/ 3840 w 5140"/>
                            <a:gd name="T59" fmla="*/ 0 h 15840"/>
                            <a:gd name="T60" fmla="*/ 0 w 5140"/>
                            <a:gd name="T61" fmla="*/ 0 h 15840"/>
                            <a:gd name="T62" fmla="*/ 0 w 5140"/>
                            <a:gd name="T63" fmla="*/ 15840 h 15840"/>
                            <a:gd name="T64" fmla="*/ 3840 w 5140"/>
                            <a:gd name="T65" fmla="*/ 15840 h 15840"/>
                            <a:gd name="T66" fmla="*/ 3840 w 5140"/>
                            <a:gd name="T67" fmla="*/ 15839 h 15840"/>
                            <a:gd name="T68" fmla="*/ 5139 w 5140"/>
                            <a:gd name="T69" fmla="*/ 15839 h 1584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  <a:cxn ang="0">
                              <a:pos x="T58" y="T59"/>
                            </a:cxn>
                            <a:cxn ang="0">
                              <a:pos x="T60" y="T61"/>
                            </a:cxn>
                            <a:cxn ang="0">
                              <a:pos x="T62" y="T63"/>
                            </a:cxn>
                            <a:cxn ang="0">
                              <a:pos x="T64" y="T65"/>
                            </a:cxn>
                            <a:cxn ang="0">
                              <a:pos x="T66" y="T67"/>
                            </a:cxn>
                            <a:cxn ang="0">
                              <a:pos x="T68" y="T69"/>
                            </a:cxn>
                          </a:cxnLst>
                          <a:rect l="0" t="0" r="r" b="b"/>
                          <a:pathLst>
                            <a:path w="5140" h="15840">
                              <a:moveTo>
                                <a:pt x="5139" y="15839"/>
                              </a:moveTo>
                              <a:lnTo>
                                <a:pt x="5137" y="15764"/>
                              </a:lnTo>
                              <a:lnTo>
                                <a:pt x="5130" y="15689"/>
                              </a:lnTo>
                              <a:lnTo>
                                <a:pt x="5120" y="15616"/>
                              </a:lnTo>
                              <a:lnTo>
                                <a:pt x="5105" y="15544"/>
                              </a:lnTo>
                              <a:lnTo>
                                <a:pt x="5086" y="15474"/>
                              </a:lnTo>
                              <a:lnTo>
                                <a:pt x="5063" y="15405"/>
                              </a:lnTo>
                              <a:lnTo>
                                <a:pt x="5036" y="15338"/>
                              </a:lnTo>
                              <a:lnTo>
                                <a:pt x="5006" y="15273"/>
                              </a:lnTo>
                              <a:lnTo>
                                <a:pt x="4972" y="15210"/>
                              </a:lnTo>
                              <a:lnTo>
                                <a:pt x="4935" y="15149"/>
                              </a:lnTo>
                              <a:lnTo>
                                <a:pt x="4895" y="15090"/>
                              </a:lnTo>
                              <a:lnTo>
                                <a:pt x="4851" y="15034"/>
                              </a:lnTo>
                              <a:lnTo>
                                <a:pt x="4805" y="14980"/>
                              </a:lnTo>
                              <a:lnTo>
                                <a:pt x="4755" y="14928"/>
                              </a:lnTo>
                              <a:lnTo>
                                <a:pt x="4703" y="14880"/>
                              </a:lnTo>
                              <a:lnTo>
                                <a:pt x="4648" y="14834"/>
                              </a:lnTo>
                              <a:lnTo>
                                <a:pt x="4591" y="14791"/>
                              </a:lnTo>
                              <a:lnTo>
                                <a:pt x="4531" y="14752"/>
                              </a:lnTo>
                              <a:lnTo>
                                <a:pt x="4469" y="14715"/>
                              </a:lnTo>
                              <a:lnTo>
                                <a:pt x="4405" y="14682"/>
                              </a:lnTo>
                              <a:lnTo>
                                <a:pt x="4339" y="14652"/>
                              </a:lnTo>
                              <a:lnTo>
                                <a:pt x="4271" y="14626"/>
                              </a:lnTo>
                              <a:lnTo>
                                <a:pt x="4201" y="14604"/>
                              </a:lnTo>
                              <a:lnTo>
                                <a:pt x="4129" y="14585"/>
                              </a:lnTo>
                              <a:lnTo>
                                <a:pt x="4056" y="14571"/>
                              </a:lnTo>
                              <a:lnTo>
                                <a:pt x="3982" y="14560"/>
                              </a:lnTo>
                              <a:lnTo>
                                <a:pt x="3906" y="14553"/>
                              </a:lnTo>
                              <a:lnTo>
                                <a:pt x="3840" y="14552"/>
                              </a:lnTo>
                              <a:lnTo>
                                <a:pt x="3840" y="0"/>
                              </a:lnTo>
                              <a:lnTo>
                                <a:pt x="0" y="0"/>
                              </a:lnTo>
                              <a:lnTo>
                                <a:pt x="0" y="15840"/>
                              </a:lnTo>
                              <a:lnTo>
                                <a:pt x="3840" y="15840"/>
                              </a:lnTo>
                              <a:lnTo>
                                <a:pt x="3840" y="15839"/>
                              </a:lnTo>
                              <a:lnTo>
                                <a:pt x="5139" y="15839"/>
                              </a:lnTo>
                            </a:path>
                          </a:pathLst>
                        </a:custGeom>
                        <a:solidFill>
                          <a:schemeClr val="accent3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5BA0CA0" id="Freeform 45" o:spid="_x0000_s1026" style="position:absolute;margin-left:-38.5pt;margin-top:-35.15pt;width:256.95pt;height:791.9pt;z-index:-251421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5140,158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" path="m5139,15839r-2,-75l5130,15689r-10,-73l5105,15544r-19,-70l5063,15405r-27,-67l5006,15273r-34,-63l4935,15149r-40,-59l4851,15034r-46,-54l4755,14928r-52,-48l4648,14834r-57,-43l4531,14752r-62,-37l4405,14682r-66,-30l4271,14626r-70,-22l4129,14585r-73,-14l3982,14560r-76,-7l3840,14552,3840,,,,,15840r3840,l3840,15839r1299,e" fillcolor="#cede69 [3206]" stroked="f">
                <v:path arrowok="t" o:connecttype="custom" o:connectlocs="3262630,10056495;3261360,10008876;3256916,9961257;3250567,9914908;3241044,9869194;3228982,9824749;3214380,9780940;3197238,9738400;3178192,9697130;3156606,9657131;3133115,9618400;3107720,9580940;3079786,9545385;3050581,9511099;3018838,9478083;2985824,9447607;2950906,9418401;2914718,9391099;2876625,9366337;2837263,9342845;2796631,9321893;2754729,9302845;2711557,9286337;2667116,9272369;2621405,9260306;2575059,9251417;2528078,9244433;2479827,9239988;2437926,9239353;2437926,0;0,0;0,10057130;2437926,10057130;2437926,10056495;3262630,10056495" o:connectangles="0,0,0,0,0,0,0,0,0,0,0,0,0,0,0,0,0,0,0,0,0,0,0,0,0,0,0,0,0,0,0,0,0,0,0"/>
              </v:shape>
            </w:pict>
          </mc:Fallback>
        </mc:AlternateContent>
      </w:r>
      <w:r w:rsidR="007D2710">
        <w:rPr>
          <w:b/>
          <w:bCs/>
          <w:sz w:val="20"/>
          <w:szCs w:val="20"/>
          <w:u w:val="single"/>
        </w:rPr>
        <w:t>16</w:t>
      </w:r>
      <w:r w:rsidR="0021319A">
        <w:rPr>
          <w:b/>
          <w:bCs/>
          <w:sz w:val="20"/>
          <w:szCs w:val="20"/>
          <w:u w:val="single"/>
        </w:rPr>
        <w:t>-Bit Full Adder Circuit</w:t>
      </w:r>
    </w:p>
    <w:p w14:paraId="4133A181" w14:textId="2FE6AE0C" w:rsidR="00867757" w:rsidRDefault="001A3833">
      <w:pPr>
        <w:spacing w:before="0" w:line="240" w:lineRule="auto"/>
        <w:rPr>
          <w:sz w:val="20"/>
          <w:szCs w:val="20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921408" behindDoc="1" locked="0" layoutInCell="1" allowOverlap="1" wp14:anchorId="0821EDB6" wp14:editId="024D49E3">
                <wp:simplePos x="0" y="0"/>
                <wp:positionH relativeFrom="column">
                  <wp:posOffset>2061210</wp:posOffset>
                </wp:positionH>
                <wp:positionV relativeFrom="page">
                  <wp:posOffset>5581015</wp:posOffset>
                </wp:positionV>
                <wp:extent cx="4919980" cy="493776"/>
                <wp:effectExtent l="0" t="0" r="7620" b="14605"/>
                <wp:wrapNone/>
                <wp:docPr id="2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919980" cy="493776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C0CF535" w14:textId="49089C32" w:rsidR="001A3833" w:rsidRDefault="001A3833" w:rsidP="001A3833">
                            <w:pPr>
                              <w:jc w:val="center"/>
                            </w:pPr>
                            <w:r>
                              <w:t xml:space="preserve">Project settings </w:t>
                            </w:r>
                            <w:r w:rsidR="00AD0667">
                              <w:t>16</w:t>
                            </w:r>
                            <w:r>
                              <w:t>-Bit Full Adder</w:t>
                            </w:r>
                          </w:p>
                          <w:p w14:paraId="5827B949" w14:textId="77777777" w:rsidR="001A3833" w:rsidRDefault="001A3833" w:rsidP="001A3833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D9FB12A" wp14:editId="425C552D">
                                  <wp:extent cx="377825" cy="393065"/>
                                  <wp:effectExtent l="0" t="0" r="3175" b="6985"/>
                                  <wp:docPr id="31" name="Picture 31" descr="Table&#10;&#10;Description automatically generated with medium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Picture 1" descr="Table&#10;&#10;Description automatically generated with medium confidence"/>
                                          <pic:cNvPicPr/>
                                        </pic:nvPicPr>
                                        <pic:blipFill>
                                          <a:blip r:embed="rId31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77825" cy="39306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21EDB6" id="_x0000_s1039" type="#_x0000_t202" style="position:absolute;margin-left:162.3pt;margin-top:439.45pt;width:387.4pt;height:38.9pt;z-index:-25139507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">
                <v:textbox>
                  <w:txbxContent>
                    <w:p w14:paraId="3C0CF535" w14:textId="49089C32" w:rsidR="001A3833" w:rsidRDefault="001A3833" w:rsidP="001A3833">
                      <w:pPr>
                        <w:jc w:val="center"/>
                      </w:pPr>
                      <w:r>
                        <w:t xml:space="preserve">Project settings </w:t>
                      </w:r>
                      <w:r w:rsidR="00AD0667">
                        <w:t>16</w:t>
                      </w:r>
                      <w:r>
                        <w:t>-Bit Full Adder</w:t>
                      </w:r>
                    </w:p>
                    <w:p w14:paraId="5827B949" w14:textId="77777777" w:rsidR="001A3833" w:rsidRDefault="001A3833" w:rsidP="001A3833">
                      <w:r>
                        <w:rPr>
                          <w:noProof/>
                        </w:rPr>
                        <w:drawing>
                          <wp:inline distT="0" distB="0" distL="0" distR="0" wp14:anchorId="0D9FB12A" wp14:editId="425C552D">
                            <wp:extent cx="377825" cy="393065"/>
                            <wp:effectExtent l="0" t="0" r="3175" b="6985"/>
                            <wp:docPr id="31" name="Picture 31" descr="Table&#10;&#10;Description automatically generated with medium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Picture 1" descr="Table&#10;&#10;Description automatically generated with medium confidence"/>
                                    <pic:cNvPicPr/>
                                  </pic:nvPicPr>
                                  <pic:blipFill>
                                    <a:blip r:embed="rId31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77825" cy="39306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  <w:r w:rsidR="00867757">
        <w:rPr>
          <w:sz w:val="20"/>
          <w:szCs w:val="20"/>
        </w:rPr>
        <w:br w:type="page"/>
      </w:r>
    </w:p>
    <w:p w14:paraId="28DCAF01" w14:textId="60A57DD9" w:rsidR="00867757" w:rsidRDefault="00F05635" w:rsidP="00DC4162">
      <w:pPr>
        <w:spacing w:before="0" w:line="240" w:lineRule="auto"/>
        <w:rPr>
          <w:sz w:val="20"/>
          <w:szCs w:val="20"/>
        </w:rPr>
      </w:pPr>
      <w:r>
        <w:rPr>
          <w:noProof/>
          <w:sz w:val="20"/>
          <w:szCs w:val="20"/>
        </w:rPr>
        <w:lastRenderedPageBreak/>
        <w:drawing>
          <wp:anchor distT="0" distB="0" distL="114300" distR="114300" simplePos="0" relativeHeight="251937792" behindDoc="1" locked="0" layoutInCell="1" allowOverlap="1" wp14:anchorId="47D9DE86" wp14:editId="0406EF04">
            <wp:simplePos x="0" y="0"/>
            <wp:positionH relativeFrom="column">
              <wp:posOffset>-368968</wp:posOffset>
            </wp:positionH>
            <wp:positionV relativeFrom="paragraph">
              <wp:posOffset>-385011</wp:posOffset>
            </wp:positionV>
            <wp:extent cx="7629525" cy="4122822"/>
            <wp:effectExtent l="0" t="0" r="3175" b="5080"/>
            <wp:wrapNone/>
            <wp:docPr id="193" name="Picture 19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Picture 193" descr="Graphical user interface, text, application&#10;&#10;Description automatically generated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72434" cy="414600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FF5872E" w14:textId="6E92FE9F" w:rsidR="00867757" w:rsidRDefault="00AD3275">
      <w:pPr>
        <w:spacing w:before="0" w:line="240" w:lineRule="auto"/>
        <w:rPr>
          <w:sz w:val="20"/>
          <w:szCs w:val="20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927552" behindDoc="0" locked="0" layoutInCell="1" allowOverlap="1" wp14:anchorId="717DF1AE" wp14:editId="0C22FDF9">
                <wp:simplePos x="0" y="0"/>
                <wp:positionH relativeFrom="column">
                  <wp:posOffset>949325</wp:posOffset>
                </wp:positionH>
                <wp:positionV relativeFrom="page">
                  <wp:posOffset>9052761</wp:posOffset>
                </wp:positionV>
                <wp:extent cx="5107305" cy="421640"/>
                <wp:effectExtent l="0" t="0" r="10795" b="10160"/>
                <wp:wrapNone/>
                <wp:docPr id="5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107305" cy="4216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1DFC711" w14:textId="197626BD" w:rsidR="00E077EF" w:rsidRDefault="00E077EF" w:rsidP="00E077EF">
                            <w:pPr>
                              <w:jc w:val="center"/>
                            </w:pPr>
                            <w:r>
                              <w:t xml:space="preserve">Vector Waveform Timing Diagram for 16-Bit Full Adder </w:t>
                            </w:r>
                          </w:p>
                          <w:p w14:paraId="30E4B98F" w14:textId="77777777" w:rsidR="00E077EF" w:rsidRDefault="00E077EF" w:rsidP="00E077EF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DF1AE" id="_x0000_s1040" type="#_x0000_t202" style="position:absolute;margin-left:74.75pt;margin-top:712.8pt;width:402.15pt;height:33.2pt;z-index:2519275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">
                <v:textbox>
                  <w:txbxContent>
                    <w:p w14:paraId="71DFC711" w14:textId="197626BD" w:rsidR="00E077EF" w:rsidRDefault="00E077EF" w:rsidP="00E077EF">
                      <w:pPr>
                        <w:jc w:val="center"/>
                      </w:pPr>
                      <w:r>
                        <w:t xml:space="preserve">Vector Waveform Timing Diagram for 16-Bit Full Adder </w:t>
                      </w:r>
                    </w:p>
                    <w:p w14:paraId="30E4B98F" w14:textId="77777777" w:rsidR="00E077EF" w:rsidRDefault="00E077EF" w:rsidP="00E077EF"/>
                  </w:txbxContent>
                </v:textbox>
                <w10:wrap anchory="page"/>
              </v:shape>
            </w:pict>
          </mc:Fallback>
        </mc:AlternateContent>
      </w:r>
      <w:r>
        <w:rPr>
          <w:noProof/>
          <w:sz w:val="20"/>
          <w:szCs w:val="20"/>
        </w:rPr>
        <w:drawing>
          <wp:anchor distT="0" distB="0" distL="114300" distR="114300" simplePos="0" relativeHeight="251925504" behindDoc="1" locked="0" layoutInCell="1" allowOverlap="1" wp14:anchorId="77037215" wp14:editId="03E14C89">
            <wp:simplePos x="0" y="0"/>
            <wp:positionH relativeFrom="column">
              <wp:posOffset>-109621</wp:posOffset>
            </wp:positionH>
            <wp:positionV relativeFrom="paragraph">
              <wp:posOffset>4523673</wp:posOffset>
            </wp:positionV>
            <wp:extent cx="7128441" cy="3737811"/>
            <wp:effectExtent l="0" t="0" r="0" b="0"/>
            <wp:wrapNone/>
            <wp:docPr id="52" name="Picture 52" descr="Graphical user interface, 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Graphical user interface, application&#10;&#10;Description automatically generated with medium confidence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28441" cy="373781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924480" behindDoc="0" locked="0" layoutInCell="1" allowOverlap="1" wp14:anchorId="317A2FF1" wp14:editId="33144BB8">
                <wp:simplePos x="0" y="0"/>
                <wp:positionH relativeFrom="column">
                  <wp:posOffset>1335539</wp:posOffset>
                </wp:positionH>
                <wp:positionV relativeFrom="paragraph">
                  <wp:posOffset>3772535</wp:posOffset>
                </wp:positionV>
                <wp:extent cx="4157787" cy="421640"/>
                <wp:effectExtent l="0" t="0" r="8255" b="10160"/>
                <wp:wrapNone/>
                <wp:docPr id="4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157787" cy="4216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1622EF7" w14:textId="404A4A03" w:rsidR="00613022" w:rsidRDefault="00613022" w:rsidP="00613022">
                            <w:pPr>
                              <w:jc w:val="center"/>
                            </w:pPr>
                            <w:r>
                              <w:t>VHDL 16-Bit Full Adder</w:t>
                            </w:r>
                          </w:p>
                          <w:p w14:paraId="3EB0A63A" w14:textId="77777777" w:rsidR="00613022" w:rsidRDefault="00613022" w:rsidP="00613022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7A2FF1" id="_x0000_s1041" type="#_x0000_t202" style="position:absolute;margin-left:105.15pt;margin-top:297.05pt;width:327.4pt;height:33.2pt;z-index:2519244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">
                <v:textbox>
                  <w:txbxContent>
                    <w:p w14:paraId="51622EF7" w14:textId="404A4A03" w:rsidR="00613022" w:rsidRDefault="00613022" w:rsidP="00613022">
                      <w:pPr>
                        <w:jc w:val="center"/>
                      </w:pPr>
                      <w:r>
                        <w:t>VHDL 16-Bit Full Adder</w:t>
                      </w:r>
                    </w:p>
                    <w:p w14:paraId="3EB0A63A" w14:textId="77777777" w:rsidR="00613022" w:rsidRDefault="00613022" w:rsidP="00613022"/>
                  </w:txbxContent>
                </v:textbox>
              </v:shape>
            </w:pict>
          </mc:Fallback>
        </mc:AlternateContent>
      </w:r>
      <w:r w:rsidR="00867757">
        <w:rPr>
          <w:sz w:val="20"/>
          <w:szCs w:val="20"/>
        </w:rPr>
        <w:br w:type="page"/>
      </w:r>
    </w:p>
    <w:p w14:paraId="4AADF603" w14:textId="205EA9A3" w:rsidR="00867757" w:rsidRDefault="002B57FF" w:rsidP="00DC4162">
      <w:pPr>
        <w:spacing w:before="0" w:line="240" w:lineRule="auto"/>
        <w:rPr>
          <w:sz w:val="20"/>
          <w:szCs w:val="20"/>
        </w:rPr>
      </w:pPr>
      <w:r>
        <w:rPr>
          <w:noProof/>
          <w:sz w:val="20"/>
          <w:szCs w:val="20"/>
        </w:rPr>
        <w:lastRenderedPageBreak/>
        <w:drawing>
          <wp:anchor distT="0" distB="0" distL="114300" distR="114300" simplePos="0" relativeHeight="251938816" behindDoc="1" locked="0" layoutInCell="1" allowOverlap="1" wp14:anchorId="6A9E9580" wp14:editId="0AF95F35">
            <wp:simplePos x="0" y="0"/>
            <wp:positionH relativeFrom="column">
              <wp:posOffset>-352926</wp:posOffset>
            </wp:positionH>
            <wp:positionV relativeFrom="paragraph">
              <wp:posOffset>-360947</wp:posOffset>
            </wp:positionV>
            <wp:extent cx="7531768" cy="6967583"/>
            <wp:effectExtent l="0" t="0" r="0" b="5080"/>
            <wp:wrapNone/>
            <wp:docPr id="196" name="Picture 19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Picture 196" descr="Diagram&#10;&#10;Description automatically generated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41070" cy="697618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C8057C9" w14:textId="30AEA8E6" w:rsidR="00867757" w:rsidRDefault="00867757">
      <w:pPr>
        <w:spacing w:before="0" w:line="240" w:lineRule="auto"/>
        <w:rPr>
          <w:sz w:val="20"/>
          <w:szCs w:val="20"/>
        </w:rPr>
      </w:pPr>
    </w:p>
    <w:sectPr w:rsidR="00867757" w:rsidSect="0054317C">
      <w:pgSz w:w="12240" w:h="15840" w:code="1"/>
      <w:pgMar w:top="720" w:right="720" w:bottom="720" w:left="720" w:header="720" w:footer="288" w:gutter="0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62DF6A0" w14:textId="77777777" w:rsidR="0095650E" w:rsidRDefault="0095650E" w:rsidP="00315A80">
      <w:r>
        <w:separator/>
      </w:r>
    </w:p>
  </w:endnote>
  <w:endnote w:type="continuationSeparator" w:id="0">
    <w:p w14:paraId="37B73BEC" w14:textId="77777777" w:rsidR="0095650E" w:rsidRDefault="0095650E" w:rsidP="00315A8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Franklin Gothic Book">
    <w:panose1 w:val="020B0503020102020204"/>
    <w:charset w:val="00"/>
    <w:family w:val="swiss"/>
    <w:pitch w:val="variable"/>
    <w:sig w:usb0="00000287" w:usb1="00000000" w:usb2="00000000" w:usb3="00000000" w:csb0="0000009F" w:csb1="00000000"/>
  </w:font>
  <w:font w:name="Franklin Gothic Demi">
    <w:panose1 w:val="020B0703020102020204"/>
    <w:charset w:val="00"/>
    <w:family w:val="swiss"/>
    <w:pitch w:val="variable"/>
    <w:sig w:usb0="00000287" w:usb1="00000000" w:usb2="00000000" w:usb3="00000000" w:csb0="0000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803DC20" w14:textId="77777777" w:rsidR="0095650E" w:rsidRDefault="0095650E" w:rsidP="00315A80">
      <w:r>
        <w:separator/>
      </w:r>
    </w:p>
  </w:footnote>
  <w:footnote w:type="continuationSeparator" w:id="0">
    <w:p w14:paraId="6576CB0D" w14:textId="77777777" w:rsidR="0095650E" w:rsidRDefault="0095650E" w:rsidP="00315A8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A57276"/>
    <w:multiLevelType w:val="hybridMultilevel"/>
    <w:tmpl w:val="B6A8F3A4"/>
    <w:lvl w:ilvl="0" w:tplc="9DA8ACC0">
      <w:start w:val="1"/>
      <w:numFmt w:val="decimal"/>
      <w:lvlText w:val="%1."/>
      <w:lvlJc w:val="left"/>
      <w:pPr>
        <w:ind w:left="37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94" w:hanging="360"/>
      </w:pPr>
    </w:lvl>
    <w:lvl w:ilvl="2" w:tplc="0409001B" w:tentative="1">
      <w:start w:val="1"/>
      <w:numFmt w:val="lowerRoman"/>
      <w:lvlText w:val="%3."/>
      <w:lvlJc w:val="right"/>
      <w:pPr>
        <w:ind w:left="1814" w:hanging="180"/>
      </w:pPr>
    </w:lvl>
    <w:lvl w:ilvl="3" w:tplc="0409000F" w:tentative="1">
      <w:start w:val="1"/>
      <w:numFmt w:val="decimal"/>
      <w:lvlText w:val="%4."/>
      <w:lvlJc w:val="left"/>
      <w:pPr>
        <w:ind w:left="2534" w:hanging="360"/>
      </w:pPr>
    </w:lvl>
    <w:lvl w:ilvl="4" w:tplc="04090019" w:tentative="1">
      <w:start w:val="1"/>
      <w:numFmt w:val="lowerLetter"/>
      <w:lvlText w:val="%5."/>
      <w:lvlJc w:val="left"/>
      <w:pPr>
        <w:ind w:left="3254" w:hanging="360"/>
      </w:pPr>
    </w:lvl>
    <w:lvl w:ilvl="5" w:tplc="0409001B" w:tentative="1">
      <w:start w:val="1"/>
      <w:numFmt w:val="lowerRoman"/>
      <w:lvlText w:val="%6."/>
      <w:lvlJc w:val="right"/>
      <w:pPr>
        <w:ind w:left="3974" w:hanging="180"/>
      </w:pPr>
    </w:lvl>
    <w:lvl w:ilvl="6" w:tplc="0409000F" w:tentative="1">
      <w:start w:val="1"/>
      <w:numFmt w:val="decimal"/>
      <w:lvlText w:val="%7."/>
      <w:lvlJc w:val="left"/>
      <w:pPr>
        <w:ind w:left="4694" w:hanging="360"/>
      </w:pPr>
    </w:lvl>
    <w:lvl w:ilvl="7" w:tplc="04090019" w:tentative="1">
      <w:start w:val="1"/>
      <w:numFmt w:val="lowerLetter"/>
      <w:lvlText w:val="%8."/>
      <w:lvlJc w:val="left"/>
      <w:pPr>
        <w:ind w:left="5414" w:hanging="360"/>
      </w:pPr>
    </w:lvl>
    <w:lvl w:ilvl="8" w:tplc="0409001B" w:tentative="1">
      <w:start w:val="1"/>
      <w:numFmt w:val="lowerRoman"/>
      <w:lvlText w:val="%9."/>
      <w:lvlJc w:val="right"/>
      <w:pPr>
        <w:ind w:left="6134" w:hanging="180"/>
      </w:pPr>
    </w:lvl>
  </w:abstractNum>
  <w:abstractNum w:abstractNumId="1" w15:restartNumberingAfterBreak="0">
    <w:nsid w:val="5D5F5EDD"/>
    <w:multiLevelType w:val="hybridMultilevel"/>
    <w:tmpl w:val="262A9F50"/>
    <w:lvl w:ilvl="0" w:tplc="C57248FA">
      <w:start w:val="1"/>
      <w:numFmt w:val="decimal"/>
      <w:lvlText w:val="%1."/>
      <w:lvlJc w:val="left"/>
      <w:pPr>
        <w:ind w:left="37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94" w:hanging="360"/>
      </w:pPr>
    </w:lvl>
    <w:lvl w:ilvl="2" w:tplc="0409001B" w:tentative="1">
      <w:start w:val="1"/>
      <w:numFmt w:val="lowerRoman"/>
      <w:lvlText w:val="%3."/>
      <w:lvlJc w:val="right"/>
      <w:pPr>
        <w:ind w:left="1814" w:hanging="180"/>
      </w:pPr>
    </w:lvl>
    <w:lvl w:ilvl="3" w:tplc="0409000F" w:tentative="1">
      <w:start w:val="1"/>
      <w:numFmt w:val="decimal"/>
      <w:lvlText w:val="%4."/>
      <w:lvlJc w:val="left"/>
      <w:pPr>
        <w:ind w:left="2534" w:hanging="360"/>
      </w:pPr>
    </w:lvl>
    <w:lvl w:ilvl="4" w:tplc="04090019" w:tentative="1">
      <w:start w:val="1"/>
      <w:numFmt w:val="lowerLetter"/>
      <w:lvlText w:val="%5."/>
      <w:lvlJc w:val="left"/>
      <w:pPr>
        <w:ind w:left="3254" w:hanging="360"/>
      </w:pPr>
    </w:lvl>
    <w:lvl w:ilvl="5" w:tplc="0409001B" w:tentative="1">
      <w:start w:val="1"/>
      <w:numFmt w:val="lowerRoman"/>
      <w:lvlText w:val="%6."/>
      <w:lvlJc w:val="right"/>
      <w:pPr>
        <w:ind w:left="3974" w:hanging="180"/>
      </w:pPr>
    </w:lvl>
    <w:lvl w:ilvl="6" w:tplc="0409000F" w:tentative="1">
      <w:start w:val="1"/>
      <w:numFmt w:val="decimal"/>
      <w:lvlText w:val="%7."/>
      <w:lvlJc w:val="left"/>
      <w:pPr>
        <w:ind w:left="4694" w:hanging="360"/>
      </w:pPr>
    </w:lvl>
    <w:lvl w:ilvl="7" w:tplc="04090019" w:tentative="1">
      <w:start w:val="1"/>
      <w:numFmt w:val="lowerLetter"/>
      <w:lvlText w:val="%8."/>
      <w:lvlJc w:val="left"/>
      <w:pPr>
        <w:ind w:left="5414" w:hanging="360"/>
      </w:pPr>
    </w:lvl>
    <w:lvl w:ilvl="8" w:tplc="0409001B" w:tentative="1">
      <w:start w:val="1"/>
      <w:numFmt w:val="lowerRoman"/>
      <w:lvlText w:val="%9."/>
      <w:lvlJc w:val="right"/>
      <w:pPr>
        <w:ind w:left="6134" w:hanging="180"/>
      </w:pPr>
    </w:lvl>
  </w:abstractNum>
  <w:num w:numId="1" w16cid:durableId="962661831">
    <w:abstractNumId w:val="0"/>
  </w:num>
  <w:num w:numId="2" w16cid:durableId="16471280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8"/>
  <w:removePersonalInformation/>
  <w:removeDateAndTime/>
  <w:proofState w:spelling="clean" w:grammar="clean"/>
  <w:attachedTemplate r:id="rId1"/>
  <w:stylePaneFormatFilter w:val="7804" w:allStyles="0" w:customStyles="0" w:latentStyles="1" w:stylesInUse="0" w:headingStyles="0" w:numberingStyles="0" w:tableStyles="0" w:directFormattingOnRuns="0" w:directFormattingOnParagraphs="0" w:directFormattingOnNumbering="0" w:directFormattingOnTables="1" w:clearFormatting="1" w:top3HeadingStyles="1" w:visibleStyles="1" w:alternateStyleNames="0"/>
  <w:stylePaneSortMethod w:val="0000"/>
  <w:defaultTabStop w:val="720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C41CC"/>
    <w:rsid w:val="000011FF"/>
    <w:rsid w:val="000066CA"/>
    <w:rsid w:val="00007813"/>
    <w:rsid w:val="000102AF"/>
    <w:rsid w:val="00013A27"/>
    <w:rsid w:val="00017D5E"/>
    <w:rsid w:val="00026FD3"/>
    <w:rsid w:val="00045461"/>
    <w:rsid w:val="0005529E"/>
    <w:rsid w:val="00083D1D"/>
    <w:rsid w:val="00093238"/>
    <w:rsid w:val="00095D17"/>
    <w:rsid w:val="000A4935"/>
    <w:rsid w:val="000A4C62"/>
    <w:rsid w:val="000A5660"/>
    <w:rsid w:val="000B45D7"/>
    <w:rsid w:val="000C05AE"/>
    <w:rsid w:val="000D4706"/>
    <w:rsid w:val="000E152C"/>
    <w:rsid w:val="00116C6A"/>
    <w:rsid w:val="001327FD"/>
    <w:rsid w:val="00143AC2"/>
    <w:rsid w:val="001463D0"/>
    <w:rsid w:val="00146C60"/>
    <w:rsid w:val="00153E8A"/>
    <w:rsid w:val="0015497F"/>
    <w:rsid w:val="00166B77"/>
    <w:rsid w:val="00176EA7"/>
    <w:rsid w:val="00182648"/>
    <w:rsid w:val="00191889"/>
    <w:rsid w:val="001A3833"/>
    <w:rsid w:val="001D7E69"/>
    <w:rsid w:val="001E04AC"/>
    <w:rsid w:val="001E25F5"/>
    <w:rsid w:val="00205B93"/>
    <w:rsid w:val="0021319A"/>
    <w:rsid w:val="0022413C"/>
    <w:rsid w:val="00224E8A"/>
    <w:rsid w:val="00234231"/>
    <w:rsid w:val="0023796E"/>
    <w:rsid w:val="002470D2"/>
    <w:rsid w:val="00253300"/>
    <w:rsid w:val="00265387"/>
    <w:rsid w:val="002757A5"/>
    <w:rsid w:val="00281D06"/>
    <w:rsid w:val="002834D9"/>
    <w:rsid w:val="00295A0B"/>
    <w:rsid w:val="002B0AAE"/>
    <w:rsid w:val="002B32E1"/>
    <w:rsid w:val="002B57FF"/>
    <w:rsid w:val="002D1003"/>
    <w:rsid w:val="002D1F6E"/>
    <w:rsid w:val="00313189"/>
    <w:rsid w:val="00313383"/>
    <w:rsid w:val="00315424"/>
    <w:rsid w:val="00315A80"/>
    <w:rsid w:val="0031711C"/>
    <w:rsid w:val="00341404"/>
    <w:rsid w:val="00346232"/>
    <w:rsid w:val="00372B24"/>
    <w:rsid w:val="003831E4"/>
    <w:rsid w:val="003834A3"/>
    <w:rsid w:val="003979EA"/>
    <w:rsid w:val="003C18F7"/>
    <w:rsid w:val="003F1ABE"/>
    <w:rsid w:val="00402BB3"/>
    <w:rsid w:val="0042236B"/>
    <w:rsid w:val="00436DAC"/>
    <w:rsid w:val="00444FF9"/>
    <w:rsid w:val="00445498"/>
    <w:rsid w:val="00454A40"/>
    <w:rsid w:val="00461251"/>
    <w:rsid w:val="0046321C"/>
    <w:rsid w:val="0047568F"/>
    <w:rsid w:val="004802B7"/>
    <w:rsid w:val="00494509"/>
    <w:rsid w:val="0049713D"/>
    <w:rsid w:val="004C5752"/>
    <w:rsid w:val="004D0ED3"/>
    <w:rsid w:val="004D5A1C"/>
    <w:rsid w:val="00514282"/>
    <w:rsid w:val="005200DC"/>
    <w:rsid w:val="0052102A"/>
    <w:rsid w:val="00537AFF"/>
    <w:rsid w:val="0054317C"/>
    <w:rsid w:val="005505DD"/>
    <w:rsid w:val="0055362C"/>
    <w:rsid w:val="00561579"/>
    <w:rsid w:val="00563DAB"/>
    <w:rsid w:val="0057000A"/>
    <w:rsid w:val="005745A2"/>
    <w:rsid w:val="00592DEC"/>
    <w:rsid w:val="005B296D"/>
    <w:rsid w:val="005D38A5"/>
    <w:rsid w:val="005E25E0"/>
    <w:rsid w:val="005F319A"/>
    <w:rsid w:val="006019C0"/>
    <w:rsid w:val="00604D00"/>
    <w:rsid w:val="00613022"/>
    <w:rsid w:val="00617A2C"/>
    <w:rsid w:val="006374B8"/>
    <w:rsid w:val="00640C76"/>
    <w:rsid w:val="00655814"/>
    <w:rsid w:val="00655D57"/>
    <w:rsid w:val="00672C52"/>
    <w:rsid w:val="006766CC"/>
    <w:rsid w:val="0069709D"/>
    <w:rsid w:val="006A4E98"/>
    <w:rsid w:val="006A7390"/>
    <w:rsid w:val="006E39FB"/>
    <w:rsid w:val="006E776A"/>
    <w:rsid w:val="006F5FB9"/>
    <w:rsid w:val="0070069C"/>
    <w:rsid w:val="007118F4"/>
    <w:rsid w:val="00714074"/>
    <w:rsid w:val="00715A12"/>
    <w:rsid w:val="00730957"/>
    <w:rsid w:val="0073338A"/>
    <w:rsid w:val="00744B88"/>
    <w:rsid w:val="00752E9C"/>
    <w:rsid w:val="00757843"/>
    <w:rsid w:val="0076267E"/>
    <w:rsid w:val="007812E4"/>
    <w:rsid w:val="00781F3E"/>
    <w:rsid w:val="00782978"/>
    <w:rsid w:val="007D0D47"/>
    <w:rsid w:val="007D2710"/>
    <w:rsid w:val="007D35E8"/>
    <w:rsid w:val="00801977"/>
    <w:rsid w:val="00806B1F"/>
    <w:rsid w:val="0081544C"/>
    <w:rsid w:val="00822BAD"/>
    <w:rsid w:val="008346CF"/>
    <w:rsid w:val="00863227"/>
    <w:rsid w:val="00864003"/>
    <w:rsid w:val="008666F5"/>
    <w:rsid w:val="00867757"/>
    <w:rsid w:val="00885604"/>
    <w:rsid w:val="00890463"/>
    <w:rsid w:val="008916A6"/>
    <w:rsid w:val="008A2C8B"/>
    <w:rsid w:val="008C3405"/>
    <w:rsid w:val="008C386D"/>
    <w:rsid w:val="008C6C50"/>
    <w:rsid w:val="008C7BB7"/>
    <w:rsid w:val="008D16E5"/>
    <w:rsid w:val="008E7943"/>
    <w:rsid w:val="00902EB8"/>
    <w:rsid w:val="009175C0"/>
    <w:rsid w:val="009257BF"/>
    <w:rsid w:val="00926854"/>
    <w:rsid w:val="0094019D"/>
    <w:rsid w:val="0095650E"/>
    <w:rsid w:val="0099167B"/>
    <w:rsid w:val="009A6C90"/>
    <w:rsid w:val="009B2288"/>
    <w:rsid w:val="009D3BD8"/>
    <w:rsid w:val="009D3CB8"/>
    <w:rsid w:val="009E4389"/>
    <w:rsid w:val="009F06ED"/>
    <w:rsid w:val="00A22B7F"/>
    <w:rsid w:val="00A302F9"/>
    <w:rsid w:val="00A44578"/>
    <w:rsid w:val="00A4751F"/>
    <w:rsid w:val="00A64BDD"/>
    <w:rsid w:val="00A80BBD"/>
    <w:rsid w:val="00A81D63"/>
    <w:rsid w:val="00A9127D"/>
    <w:rsid w:val="00AA3D42"/>
    <w:rsid w:val="00AB1A44"/>
    <w:rsid w:val="00AD0667"/>
    <w:rsid w:val="00AD3275"/>
    <w:rsid w:val="00AE31B6"/>
    <w:rsid w:val="00AE7A77"/>
    <w:rsid w:val="00B12322"/>
    <w:rsid w:val="00B14E69"/>
    <w:rsid w:val="00B42236"/>
    <w:rsid w:val="00B52EEC"/>
    <w:rsid w:val="00B61E16"/>
    <w:rsid w:val="00B6480C"/>
    <w:rsid w:val="00B66206"/>
    <w:rsid w:val="00B721A8"/>
    <w:rsid w:val="00B83572"/>
    <w:rsid w:val="00B97A97"/>
    <w:rsid w:val="00BA0D94"/>
    <w:rsid w:val="00BB0109"/>
    <w:rsid w:val="00BB1794"/>
    <w:rsid w:val="00BB45B4"/>
    <w:rsid w:val="00BB58DC"/>
    <w:rsid w:val="00BD035A"/>
    <w:rsid w:val="00BD40DC"/>
    <w:rsid w:val="00BD7345"/>
    <w:rsid w:val="00BF4258"/>
    <w:rsid w:val="00C07BCE"/>
    <w:rsid w:val="00C14DA9"/>
    <w:rsid w:val="00C32BBD"/>
    <w:rsid w:val="00C32FC1"/>
    <w:rsid w:val="00C3744D"/>
    <w:rsid w:val="00C47981"/>
    <w:rsid w:val="00C52A83"/>
    <w:rsid w:val="00C6739C"/>
    <w:rsid w:val="00C7103F"/>
    <w:rsid w:val="00C72E2E"/>
    <w:rsid w:val="00CA67D7"/>
    <w:rsid w:val="00CC57C0"/>
    <w:rsid w:val="00CC775D"/>
    <w:rsid w:val="00CD1FC3"/>
    <w:rsid w:val="00CD6688"/>
    <w:rsid w:val="00CD6B5F"/>
    <w:rsid w:val="00CE342C"/>
    <w:rsid w:val="00CE358A"/>
    <w:rsid w:val="00CF1A24"/>
    <w:rsid w:val="00D03AE1"/>
    <w:rsid w:val="00D11305"/>
    <w:rsid w:val="00D22630"/>
    <w:rsid w:val="00D234FD"/>
    <w:rsid w:val="00D24DFA"/>
    <w:rsid w:val="00D25843"/>
    <w:rsid w:val="00D27C79"/>
    <w:rsid w:val="00D4243F"/>
    <w:rsid w:val="00D61301"/>
    <w:rsid w:val="00D63E1A"/>
    <w:rsid w:val="00D71F02"/>
    <w:rsid w:val="00D84097"/>
    <w:rsid w:val="00D94991"/>
    <w:rsid w:val="00D9563C"/>
    <w:rsid w:val="00DA3311"/>
    <w:rsid w:val="00DA40A0"/>
    <w:rsid w:val="00DB314E"/>
    <w:rsid w:val="00DC4162"/>
    <w:rsid w:val="00DC7893"/>
    <w:rsid w:val="00DE7010"/>
    <w:rsid w:val="00DE70AD"/>
    <w:rsid w:val="00E077EF"/>
    <w:rsid w:val="00E25E19"/>
    <w:rsid w:val="00E3560A"/>
    <w:rsid w:val="00E35C33"/>
    <w:rsid w:val="00E45DFC"/>
    <w:rsid w:val="00E86757"/>
    <w:rsid w:val="00E94FDF"/>
    <w:rsid w:val="00EA0E16"/>
    <w:rsid w:val="00EE1270"/>
    <w:rsid w:val="00EF1828"/>
    <w:rsid w:val="00F05635"/>
    <w:rsid w:val="00F2676E"/>
    <w:rsid w:val="00F35687"/>
    <w:rsid w:val="00F36E17"/>
    <w:rsid w:val="00F5593E"/>
    <w:rsid w:val="00F649AD"/>
    <w:rsid w:val="00F70F3B"/>
    <w:rsid w:val="00F822D3"/>
    <w:rsid w:val="00F968FB"/>
    <w:rsid w:val="00FA47EC"/>
    <w:rsid w:val="00FB3BBB"/>
    <w:rsid w:val="00FC3AF5"/>
    <w:rsid w:val="00FC41CC"/>
    <w:rsid w:val="00FE57EB"/>
    <w:rsid w:val="00FF1411"/>
    <w:rsid w:val="00FF28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0F662FB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qFormat="1"/>
    <w:lsdException w:name="heading 3" w:semiHidden="1" w:uiPriority="9" w:qFormat="1"/>
    <w:lsdException w:name="heading 4" w:semiHidden="1" w:uiPriority="9" w:qFormat="1"/>
    <w:lsdException w:name="heading 5" w:semiHidden="1" w:uiPriority="9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/>
    <w:lsdException w:name="index 2" w:semiHidden="1"/>
    <w:lsdException w:name="index 3" w:semiHidden="1"/>
    <w:lsdException w:name="index 4" w:semiHidden="1"/>
    <w:lsdException w:name="index 5" w:semiHidden="1"/>
    <w:lsdException w:name="index 6" w:semiHidden="1"/>
    <w:lsdException w:name="index 7" w:semiHidden="1"/>
    <w:lsdException w:name="index 8" w:semiHidden="1"/>
    <w:lsdException w:name="index 9" w:semiHidden="1"/>
    <w:lsdException w:name="toc 1" w:semiHidden="1" w:uiPriority="39"/>
    <w:lsdException w:name="toc 2" w:semiHidden="1" w:uiPriority="39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/>
    <w:lsdException w:name="footnote text" w:semiHidden="1"/>
    <w:lsdException w:name="annotation text" w:semiHidden="1"/>
    <w:lsdException w:name="header" w:semiHidden="1"/>
    <w:lsdException w:name="footer" w:semiHidden="1"/>
    <w:lsdException w:name="index heading" w:semiHidden="1"/>
    <w:lsdException w:name="caption" w:semiHidden="1" w:uiPriority="35" w:qFormat="1"/>
    <w:lsdException w:name="table of figures" w:semiHidden="1"/>
    <w:lsdException w:name="envelope address" w:semiHidden="1"/>
    <w:lsdException w:name="envelope return" w:semiHidden="1"/>
    <w:lsdException w:name="footnote reference" w:semiHidden="1"/>
    <w:lsdException w:name="annotation reference" w:semiHidden="1"/>
    <w:lsdException w:name="line number" w:semiHidden="1"/>
    <w:lsdException w:name="page number" w:semiHidden="1"/>
    <w:lsdException w:name="endnote reference" w:semiHidden="1"/>
    <w:lsdException w:name="endnote text" w:semiHidden="1"/>
    <w:lsdException w:name="table of authorities" w:semiHidden="1"/>
    <w:lsdException w:name="macro" w:semiHidden="1"/>
    <w:lsdException w:name="toa heading" w:semiHidden="1"/>
    <w:lsdException w:name="List" w:semiHidden="1"/>
    <w:lsdException w:name="List Bullet" w:semiHidden="1"/>
    <w:lsdException w:name="List Number" w:semiHidden="1"/>
    <w:lsdException w:name="List 2" w:semiHidden="1"/>
    <w:lsdException w:name="List 3" w:semiHidden="1"/>
    <w:lsdException w:name="List 4" w:semiHidden="1"/>
    <w:lsdException w:name="List 5" w:semiHidden="1"/>
    <w:lsdException w:name="List Bullet 2" w:semiHidden="1"/>
    <w:lsdException w:name="List Bullet 3" w:semiHidden="1"/>
    <w:lsdException w:name="List Bullet 4" w:semiHidden="1"/>
    <w:lsdException w:name="List Bullet 5" w:semiHidden="1"/>
    <w:lsdException w:name="List Number 2" w:semiHidden="1"/>
    <w:lsdException w:name="List Number 3" w:semiHidden="1"/>
    <w:lsdException w:name="List Number 4" w:semiHidden="1"/>
    <w:lsdException w:name="List Number 5" w:semiHidden="1"/>
    <w:lsdException w:name="Title" w:semiHidden="1" w:uiPriority="10" w:qFormat="1"/>
    <w:lsdException w:name="Closing" w:semiHidden="1"/>
    <w:lsdException w:name="Signature" w:semiHidden="1"/>
    <w:lsdException w:name="Default Paragraph Font" w:semiHidden="1" w:uiPriority="1" w:unhideWhenUsed="1"/>
    <w:lsdException w:name="Body Text" w:semiHidden="1" w:unhideWhenUsed="1"/>
    <w:lsdException w:name="Body Text Indent" w:semiHidden="1"/>
    <w:lsdException w:name="List Continue" w:semiHidden="1"/>
    <w:lsdException w:name="List Continue 2" w:semiHidden="1"/>
    <w:lsdException w:name="List Continue 3" w:semiHidden="1"/>
    <w:lsdException w:name="List Continue 4" w:semiHidden="1"/>
    <w:lsdException w:name="List Continue 5" w:semiHidden="1"/>
    <w:lsdException w:name="Message Header" w:semiHidden="1"/>
    <w:lsdException w:name="Subtitle" w:semiHidden="1" w:uiPriority="11" w:qFormat="1"/>
    <w:lsdException w:name="Salutation" w:semiHidden="1"/>
    <w:lsdException w:name="Date" w:semiHidden="1"/>
    <w:lsdException w:name="Body Text First Indent" w:semiHidden="1"/>
    <w:lsdException w:name="Body Text First Indent 2" w:semiHidden="1"/>
    <w:lsdException w:name="Note Heading" w:semiHidden="1"/>
    <w:lsdException w:name="Body Text 2" w:semiHidden="1"/>
    <w:lsdException w:name="Body Text 3" w:semiHidden="1"/>
    <w:lsdException w:name="Body Text Indent 2" w:semiHidden="1"/>
    <w:lsdException w:name="Body Text Indent 3" w:semiHidden="1"/>
    <w:lsdException w:name="Block Text" w:semiHidden="1"/>
    <w:lsdException w:name="Hyperlink" w:semiHidden="1"/>
    <w:lsdException w:name="FollowedHyperlink" w:semiHidden="1"/>
    <w:lsdException w:name="Strong" w:semiHidden="1" w:uiPriority="22" w:qFormat="1"/>
    <w:lsdException w:name="Emphasis" w:semiHidden="1" w:uiPriority="20" w:qFormat="1"/>
    <w:lsdException w:name="Document Map" w:semiHidden="1"/>
    <w:lsdException w:name="Plain Text" w:semiHidden="1"/>
    <w:lsdException w:name="E-mail Signature" w:semiHidden="1"/>
    <w:lsdException w:name="HTML Top of Form" w:semiHidden="1" w:unhideWhenUsed="1"/>
    <w:lsdException w:name="HTML Bottom of Form" w:semiHidden="1" w:unhideWhenUsed="1"/>
    <w:lsdException w:name="Normal (Web)" w:semiHidden="1"/>
    <w:lsdException w:name="HTML Acronym" w:semiHidden="1"/>
    <w:lsdException w:name="HTML Address" w:semiHidden="1"/>
    <w:lsdException w:name="HTML Cite" w:semiHidden="1"/>
    <w:lsdException w:name="HTML Code" w:semiHidden="1"/>
    <w:lsdException w:name="HTML Definition" w:semiHidden="1"/>
    <w:lsdException w:name="HTML Keyboard" w:semiHidden="1" w:unhideWhenUsed="1"/>
    <w:lsdException w:name="HTML Preformatted" w:semiHidden="1"/>
    <w:lsdException w:name="HTML Sample" w:semiHidden="1"/>
    <w:lsdException w:name="HTML Typewriter" w:semiHidden="1"/>
    <w:lsdException w:name="HTML Variable" w:semiHidden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semiHidden="1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qFormat="1"/>
    <w:lsdException w:name="Intense Emphasis" w:semiHidden="1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uiPriority w:val="5"/>
    <w:qFormat/>
    <w:rsid w:val="0054317C"/>
    <w:pPr>
      <w:spacing w:before="240" w:line="269" w:lineRule="auto"/>
    </w:pPr>
    <w:rPr>
      <w:rFonts w:eastAsia="Franklin Gothic Book" w:cs="Franklin Gothic Book"/>
      <w:color w:val="171717" w:themeColor="background2" w:themeShade="1A"/>
      <w:lang w:bidi="en-US"/>
    </w:rPr>
  </w:style>
  <w:style w:type="paragraph" w:styleId="Heading1">
    <w:name w:val="heading 1"/>
    <w:basedOn w:val="Normal"/>
    <w:next w:val="Normal"/>
    <w:link w:val="Heading1Char"/>
    <w:uiPriority w:val="9"/>
    <w:semiHidden/>
    <w:qFormat/>
    <w:rsid w:val="00C3744D"/>
    <w:pPr>
      <w:keepNext/>
      <w:keepLines/>
      <w:outlineLvl w:val="0"/>
    </w:pPr>
    <w:rPr>
      <w:rFonts w:asciiTheme="majorHAnsi" w:eastAsiaTheme="majorEastAsia" w:hAnsiTheme="majorHAnsi" w:cstheme="majorBidi"/>
      <w:color w:val="6DB1E4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uiPriority w:val="3"/>
    <w:qFormat/>
    <w:rsid w:val="008C6C50"/>
    <w:pPr>
      <w:spacing w:before="182" w:line="268" w:lineRule="auto"/>
      <w:ind w:left="20" w:right="226"/>
    </w:pPr>
  </w:style>
  <w:style w:type="paragraph" w:styleId="ListParagraph">
    <w:name w:val="List Paragraph"/>
    <w:basedOn w:val="Normal"/>
    <w:uiPriority w:val="1"/>
    <w:semiHidden/>
    <w:qFormat/>
  </w:style>
  <w:style w:type="paragraph" w:customStyle="1" w:styleId="TableParagraph">
    <w:name w:val="Table Paragraph"/>
    <w:basedOn w:val="Normal"/>
    <w:uiPriority w:val="1"/>
    <w:semiHidden/>
    <w:qFormat/>
  </w:style>
  <w:style w:type="paragraph" w:customStyle="1" w:styleId="MastheadGREEN">
    <w:name w:val="Masthead GREEN"/>
    <w:basedOn w:val="Normal"/>
    <w:qFormat/>
    <w:rsid w:val="008C6C50"/>
    <w:pPr>
      <w:spacing w:before="241"/>
      <w:ind w:left="20"/>
    </w:pPr>
    <w:rPr>
      <w:rFonts w:asciiTheme="majorHAnsi" w:hAnsiTheme="majorHAnsi"/>
      <w:color w:val="009949" w:themeColor="accent4"/>
      <w:sz w:val="120"/>
    </w:rPr>
  </w:style>
  <w:style w:type="paragraph" w:customStyle="1" w:styleId="H1Headers">
    <w:name w:val="H1 Headers"/>
    <w:basedOn w:val="Normal"/>
    <w:uiPriority w:val="1"/>
    <w:qFormat/>
    <w:rsid w:val="00D22630"/>
    <w:pPr>
      <w:spacing w:before="105"/>
      <w:ind w:left="20"/>
    </w:pPr>
    <w:rPr>
      <w:sz w:val="48"/>
    </w:rPr>
  </w:style>
  <w:style w:type="paragraph" w:customStyle="1" w:styleId="H2SidebarGREEN">
    <w:name w:val="H2 Sidebar GREEN"/>
    <w:basedOn w:val="Normal"/>
    <w:uiPriority w:val="2"/>
    <w:qFormat/>
    <w:rsid w:val="0055362C"/>
    <w:pPr>
      <w:spacing w:before="66" w:after="120"/>
      <w:ind w:left="14"/>
    </w:pPr>
    <w:rPr>
      <w:rFonts w:asciiTheme="majorHAnsi" w:hAnsiTheme="majorHAnsi"/>
      <w:color w:val="007236" w:themeColor="accent4" w:themeShade="BF"/>
      <w:sz w:val="26"/>
    </w:rPr>
  </w:style>
  <w:style w:type="paragraph" w:customStyle="1" w:styleId="SidebarBold">
    <w:name w:val="Sidebar Bold"/>
    <w:basedOn w:val="Normal"/>
    <w:uiPriority w:val="4"/>
    <w:qFormat/>
    <w:rsid w:val="00045461"/>
    <w:pPr>
      <w:spacing w:line="260" w:lineRule="atLeast"/>
      <w:ind w:left="20"/>
    </w:pPr>
    <w:rPr>
      <w:sz w:val="18"/>
    </w:rPr>
  </w:style>
  <w:style w:type="paragraph" w:styleId="Header">
    <w:name w:val="header"/>
    <w:basedOn w:val="Normal"/>
    <w:link w:val="HeaderChar"/>
    <w:uiPriority w:val="99"/>
    <w:semiHidden/>
    <w:rsid w:val="00315A80"/>
    <w:pPr>
      <w:tabs>
        <w:tab w:val="center" w:pos="4677"/>
        <w:tab w:val="right" w:pos="9355"/>
      </w:tabs>
    </w:pPr>
  </w:style>
  <w:style w:type="paragraph" w:customStyle="1" w:styleId="SidebarBody">
    <w:name w:val="Sidebar Body"/>
    <w:basedOn w:val="Normal"/>
    <w:uiPriority w:val="4"/>
    <w:qFormat/>
    <w:rsid w:val="0054317C"/>
    <w:pPr>
      <w:spacing w:before="0" w:line="276" w:lineRule="auto"/>
      <w:ind w:left="14" w:right="14"/>
    </w:pPr>
    <w:rPr>
      <w:sz w:val="20"/>
    </w:rPr>
  </w:style>
  <w:style w:type="paragraph" w:customStyle="1" w:styleId="H2SidebarBLUE">
    <w:name w:val="H2 Sidebar BLUE"/>
    <w:basedOn w:val="Normal"/>
    <w:uiPriority w:val="2"/>
    <w:qFormat/>
    <w:rsid w:val="0055362C"/>
    <w:pPr>
      <w:spacing w:before="66" w:after="120"/>
      <w:ind w:left="14"/>
    </w:pPr>
    <w:rPr>
      <w:rFonts w:asciiTheme="majorHAnsi" w:hAnsiTheme="majorHAnsi"/>
      <w:color w:val="006A9C" w:themeColor="accent2" w:themeShade="BF"/>
      <w:sz w:val="26"/>
    </w:rPr>
  </w:style>
  <w:style w:type="paragraph" w:customStyle="1" w:styleId="MastheadBLUE">
    <w:name w:val="Masthead BLUE"/>
    <w:basedOn w:val="Normal"/>
    <w:qFormat/>
    <w:rsid w:val="008C6C50"/>
    <w:pPr>
      <w:spacing w:before="241"/>
      <w:ind w:left="20"/>
    </w:pPr>
    <w:rPr>
      <w:rFonts w:asciiTheme="majorHAnsi" w:hAnsiTheme="majorHAnsi"/>
      <w:color w:val="008ED1" w:themeColor="accent2"/>
      <w:sz w:val="120"/>
    </w:rPr>
  </w:style>
  <w:style w:type="character" w:customStyle="1" w:styleId="BodyTextChar">
    <w:name w:val="Body Text Char"/>
    <w:basedOn w:val="DefaultParagraphFont"/>
    <w:link w:val="BodyText"/>
    <w:uiPriority w:val="3"/>
    <w:rsid w:val="008C6C50"/>
    <w:rPr>
      <w:rFonts w:eastAsia="Franklin Gothic Book" w:cs="Franklin Gothic Book"/>
      <w:color w:val="171717" w:themeColor="background2" w:themeShade="1A"/>
      <w:lang w:bidi="en-US"/>
    </w:rPr>
  </w:style>
  <w:style w:type="character" w:customStyle="1" w:styleId="Heading1Char">
    <w:name w:val="Heading 1 Char"/>
    <w:basedOn w:val="DefaultParagraphFont"/>
    <w:link w:val="Heading1"/>
    <w:uiPriority w:val="9"/>
    <w:semiHidden/>
    <w:rsid w:val="008C6C50"/>
    <w:rPr>
      <w:rFonts w:asciiTheme="majorHAnsi" w:eastAsiaTheme="majorEastAsia" w:hAnsiTheme="majorHAnsi" w:cstheme="majorBidi"/>
      <w:color w:val="6DB1E4" w:themeColor="accent1" w:themeShade="BF"/>
      <w:sz w:val="32"/>
      <w:szCs w:val="32"/>
      <w:lang w:bidi="en-US"/>
    </w:rPr>
  </w:style>
  <w:style w:type="table" w:styleId="TableGrid">
    <w:name w:val="Table Grid"/>
    <w:basedOn w:val="TableNormal"/>
    <w:uiPriority w:val="39"/>
    <w:rsid w:val="000C05A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GraphicAnchor">
    <w:name w:val="Graphic Anchor"/>
    <w:basedOn w:val="Normal"/>
    <w:uiPriority w:val="6"/>
    <w:qFormat/>
    <w:rsid w:val="0054317C"/>
    <w:pPr>
      <w:spacing w:before="0" w:line="240" w:lineRule="auto"/>
    </w:pPr>
    <w:rPr>
      <w:sz w:val="10"/>
    </w:rPr>
  </w:style>
  <w:style w:type="paragraph" w:styleId="BalloonText">
    <w:name w:val="Balloon Text"/>
    <w:basedOn w:val="Normal"/>
    <w:link w:val="BalloonTextChar"/>
    <w:uiPriority w:val="99"/>
    <w:semiHidden/>
    <w:rsid w:val="000C05AE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C6C50"/>
    <w:rPr>
      <w:rFonts w:ascii="Times New Roman" w:eastAsia="Franklin Gothic Book" w:hAnsi="Times New Roman" w:cs="Times New Roman"/>
      <w:color w:val="171717" w:themeColor="background2" w:themeShade="1A"/>
      <w:sz w:val="18"/>
      <w:szCs w:val="18"/>
      <w:lang w:bidi="en-US"/>
    </w:rPr>
  </w:style>
  <w:style w:type="character" w:customStyle="1" w:styleId="HeaderChar">
    <w:name w:val="Header Char"/>
    <w:basedOn w:val="DefaultParagraphFont"/>
    <w:link w:val="Header"/>
    <w:uiPriority w:val="99"/>
    <w:semiHidden/>
    <w:rsid w:val="00315A80"/>
    <w:rPr>
      <w:rFonts w:eastAsia="Franklin Gothic Book" w:cs="Franklin Gothic Book"/>
      <w:color w:val="171717" w:themeColor="background2" w:themeShade="1A"/>
      <w:lang w:bidi="en-US"/>
    </w:rPr>
  </w:style>
  <w:style w:type="paragraph" w:styleId="Footer">
    <w:name w:val="footer"/>
    <w:basedOn w:val="Normal"/>
    <w:link w:val="FooterChar"/>
    <w:uiPriority w:val="99"/>
    <w:semiHidden/>
    <w:rsid w:val="00315A80"/>
    <w:pPr>
      <w:tabs>
        <w:tab w:val="center" w:pos="4677"/>
        <w:tab w:val="right" w:pos="9355"/>
      </w:tabs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315A80"/>
    <w:rPr>
      <w:rFonts w:eastAsia="Franklin Gothic Book" w:cs="Franklin Gothic Book"/>
      <w:color w:val="171717" w:themeColor="background2" w:themeShade="1A"/>
      <w:lang w:bidi="en-US"/>
    </w:rPr>
  </w:style>
  <w:style w:type="character" w:styleId="PlaceholderText">
    <w:name w:val="Placeholder Text"/>
    <w:basedOn w:val="DefaultParagraphFont"/>
    <w:uiPriority w:val="99"/>
    <w:semiHidden/>
    <w:rsid w:val="00265387"/>
    <w:rPr>
      <w:color w:val="808080"/>
    </w:rPr>
  </w:style>
  <w:style w:type="character" w:styleId="Hyperlink">
    <w:name w:val="Hyperlink"/>
    <w:basedOn w:val="DefaultParagraphFont"/>
    <w:uiPriority w:val="99"/>
    <w:semiHidden/>
    <w:rsid w:val="005F319A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F319A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rsid w:val="00017D5E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image" Target="media/image27.png"/><Relationship Id="rId21" Type="http://schemas.openxmlformats.org/officeDocument/2006/relationships/image" Target="media/image10.PNG"/><Relationship Id="rId34" Type="http://schemas.openxmlformats.org/officeDocument/2006/relationships/image" Target="media/image22.PNG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image" Target="media/image18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13.png"/><Relationship Id="rId32" Type="http://schemas.openxmlformats.org/officeDocument/2006/relationships/image" Target="media/image190.png"/><Relationship Id="rId37" Type="http://schemas.openxmlformats.org/officeDocument/2006/relationships/image" Target="media/image25.png"/><Relationship Id="rId40" Type="http://schemas.openxmlformats.org/officeDocument/2006/relationships/fontTable" Target="fontTable.xml"/><Relationship Id="rId5" Type="http://schemas.openxmlformats.org/officeDocument/2006/relationships/numbering" Target="numbering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4.PNG"/><Relationship Id="rId10" Type="http://schemas.openxmlformats.org/officeDocument/2006/relationships/endnotes" Target="endnotes.xml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3.png"/><Relationship Id="rId8" Type="http://schemas.openxmlformats.org/officeDocument/2006/relationships/webSettings" Target="webSettings.xml"/><Relationship Id="rId3" Type="http://schemas.openxmlformats.org/officeDocument/2006/relationships/customXml" Target="../customXml/item3.xml"/><Relationship Id="rId12" Type="http://schemas.openxmlformats.org/officeDocument/2006/relationships/hyperlink" Target="https://app.diagrams.net/" TargetMode="External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1.png"/><Relationship Id="rId38" Type="http://schemas.openxmlformats.org/officeDocument/2006/relationships/image" Target="media/image26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FrontDesk\AppData\Roaming\Microsoft\Templates\Classroom%20newsletter.dotx" TargetMode="External"/></Relationships>
</file>

<file path=word/theme/theme1.xml><?xml version="1.0" encoding="utf-8"?>
<a:theme xmlns:a="http://schemas.openxmlformats.org/drawingml/2006/main" name="Office Theme">
  <a:themeElements>
    <a:clrScheme name="Microsoft Shapes">
      <a:dk1>
        <a:srgbClr val="000000"/>
      </a:dk1>
      <a:lt1>
        <a:srgbClr val="FFFFFF"/>
      </a:lt1>
      <a:dk2>
        <a:srgbClr val="44546A"/>
      </a:dk2>
      <a:lt2>
        <a:srgbClr val="E7E6E6"/>
      </a:lt2>
      <a:accent1>
        <a:srgbClr val="CEE5F6"/>
      </a:accent1>
      <a:accent2>
        <a:srgbClr val="008ED1"/>
      </a:accent2>
      <a:accent3>
        <a:srgbClr val="CEDE69"/>
      </a:accent3>
      <a:accent4>
        <a:srgbClr val="009949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School Newsletter">
      <a:majorFont>
        <a:latin typeface="Franklin Gothic Demi"/>
        <a:ea typeface=""/>
        <a:cs typeface=""/>
      </a:majorFont>
      <a:minorFont>
        <a:latin typeface="Franklin Gothic Book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24" ma:contentTypeDescription="Create a new document." ma:contentTypeScope="" ma:versionID="2d714a3296df14eba7a100bb665443ca">
  <xsd:schema xmlns:xsd="http://www.w3.org/2001/XMLSchema" xmlns:xs="http://www.w3.org/2001/XMLSchema" xmlns:p="http://schemas.microsoft.com/office/2006/metadata/properties" xmlns:ns1="http://schemas.microsoft.com/sharepoint/v3" xmlns:ns2="71af3243-3dd4-4a8d-8c0d-dd76da1f02a5" xmlns:ns3="16c05727-aa75-4e4a-9b5f-8a80a1165891" xmlns:ns4="230e9df3-be65-4c73-a93b-d1236ebd677e" targetNamespace="http://schemas.microsoft.com/office/2006/metadata/properties" ma:root="true" ma:fieldsID="49549bf45bfbbfb6cffed527380e77e1" ns1:_="" ns2:_="" ns3:_="" ns4:_="">
    <xsd:import namespace="http://schemas.microsoft.com/sharepoint/v3"/>
    <xsd:import namespace="71af3243-3dd4-4a8d-8c0d-dd76da1f02a5"/>
    <xsd:import namespace="16c05727-aa75-4e4a-9b5f-8a80a1165891"/>
    <xsd:import namespace="230e9df3-be65-4c73-a93b-d1236ebd677e"/>
    <xsd:element name="properties">
      <xsd:complexType>
        <xsd:sequence>
          <xsd:element name="documentManagement">
            <xsd:complexType>
              <xsd:all>
                <xsd:element ref="ns2:Status" minOccurs="0"/>
                <xsd:element ref="ns2:Image" minOccurs="0"/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  <xsd:element ref="ns1:_ip_UnifiedCompliancePolicyProperties" minOccurs="0"/>
                <xsd:element ref="ns1:_ip_UnifiedCompliancePolicyUIAction" minOccurs="0"/>
                <xsd:element ref="ns4:TaxCatchAll" minOccurs="0"/>
                <xsd:element ref="ns2:ImageTagsTaxHTField" minOccurs="0"/>
                <xsd:element ref="ns2:MediaServiceLocation" minOccurs="0"/>
                <xsd:element ref="ns2:MediaLengthInSeconds" minOccurs="0"/>
                <xsd:element ref="ns2:Background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" elementFormDefault="qualified">
    <xsd:import namespace="http://schemas.microsoft.com/office/2006/documentManagement/types"/>
    <xsd:import namespace="http://schemas.microsoft.com/office/infopath/2007/PartnerControls"/>
    <xsd:element name="_ip_UnifiedCompliancePolicyProperties" ma:index="20" nillable="true" ma:displayName="Unified Compliance Policy Properties" ma:hidden="true" ma:internalName="_ip_UnifiedCompliancePolicyProperties" ma:readOnly="false">
      <xsd:simpleType>
        <xsd:restriction base="dms:Note"/>
      </xsd:simpleType>
    </xsd:element>
    <xsd:element name="_ip_UnifiedCompliancePolicyUIAction" ma:index="21" nillable="true" ma:displayName="Unified Compliance Policy UI Action" ma:hidden="true" ma:internalName="_ip_UnifiedCompliancePolicyUIAction" ma:readOnly="fals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Status" ma:index="2" nillable="true" ma:displayName="Status" ma:default="Not started" ma:format="Dropdown" ma:internalName="Status" ma:readOnly="false">
      <xsd:simpleType>
        <xsd:restriction base="dms:Choice">
          <xsd:enumeration value="Not started"/>
          <xsd:enumeration value="In Progress"/>
          <xsd:enumeration value="Completed"/>
        </xsd:restriction>
      </xsd:simpleType>
    </xsd:element>
    <xsd:element name="Image" ma:index="3" nillable="true" ma:displayName="Image" ma:format="Image" ma:internalName="Image" ma:readOnly="false">
      <xsd:complexType>
        <xsd:complexContent>
          <xsd:extension base="dms:URL">
            <xsd:sequence>
              <xsd:element name="Url" type="dms:ValidUrl" minOccurs="0" nillable="true"/>
              <xsd:element name="Description" type="xsd:string" nillable="true"/>
            </xsd:sequence>
          </xsd:extension>
        </xsd:complexContent>
      </xsd:complexType>
    </xsd:element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hidden="true" ma:internalName="MediaServiceOCR" ma:readOnly="true">
      <xsd:simpleType>
        <xsd:restriction base="dms:Note"/>
      </xsd:simpleType>
    </xsd:element>
    <xsd:element name="MediaServiceAutoTags" ma:index="11" nillable="true" ma:displayName="MediaServiceAutoTags" ma:hidden="true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hidden="true" ma:internalName="MediaServiceKeyPoints" ma:readOnly="false">
      <xsd:simpleType>
        <xsd:restriction base="dms:Note"/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  <xsd:element name="ImageTagsTaxHTField" ma:index="25" nillable="true" ma:taxonomy="true" ma:internalName="ImageTagsTaxHTField" ma:taxonomyFieldName="MediaServiceImageTags" ma:displayName="Image Tags" ma:readOnly="false" ma:fieldId="{5cf76f15-5ced-4ddc-b409-7134ff3c332f}" ma:taxonomyMulti="true" ma:sspId="e385fb40-52d4-4fae-9c5b-3e8ff8a5878e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Location" ma:index="26" nillable="true" ma:displayName="Location" ma:hidden="true" ma:internalName="MediaServiceLocation" ma:readOnly="true">
      <xsd:simpleType>
        <xsd:restriction base="dms:Text"/>
      </xsd:simpleType>
    </xsd:element>
    <xsd:element name="MediaLengthInSeconds" ma:index="27" nillable="true" ma:displayName="MediaLengthInSeconds" ma:hidden="true" ma:internalName="MediaLengthInSeconds" ma:readOnly="true">
      <xsd:simpleType>
        <xsd:restriction base="dms:Unknown"/>
      </xsd:simpleType>
    </xsd:element>
    <xsd:element name="Background" ma:index="28" nillable="true" ma:displayName="Background" ma:default="0" ma:format="Dropdown" ma:internalName="Background">
      <xsd:simpleType>
        <xsd:restriction base="dms:Boolea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hidden="true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hidden="true" ma:internalName="SharedWithDetail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30e9df3-be65-4c73-a93b-d1236ebd677e" elementFormDefault="qualified">
    <xsd:import namespace="http://schemas.microsoft.com/office/2006/documentManagement/types"/>
    <xsd:import namespace="http://schemas.microsoft.com/office/infopath/2007/PartnerControls"/>
    <xsd:element name="TaxCatchAll" ma:index="23" nillable="true" ma:displayName="Taxonomy Catch All Column" ma:hidden="true" ma:list="{3f6bfcbc-3db3-4ae6-bd76-326f0798ad28}" ma:internalName="TaxCatchAll" ma:readOnly="false" ma:showField="CatchAllData" ma:web="16c05727-aa75-4e4a-9b5f-8a80a1165891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displayName="Content Type"/>
        <xsd:element ref="dc:title" minOccurs="0" maxOccurs="1" ma:index="1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ip_UnifiedCompliancePolicyUIAction xmlns="http://schemas.microsoft.com/sharepoint/v3" xsi:nil="true"/>
    <Image xmlns="71af3243-3dd4-4a8d-8c0d-dd76da1f02a5">
      <Url xsi:nil="true"/>
      <Description xsi:nil="true"/>
    </Image>
    <Status xmlns="71af3243-3dd4-4a8d-8c0d-dd76da1f02a5">Not started</Status>
    <Background xmlns="71af3243-3dd4-4a8d-8c0d-dd76da1f02a5">false</Background>
    <_ip_UnifiedCompliancePolicyProperties xmlns="http://schemas.microsoft.com/sharepoint/v3" xsi:nil="true"/>
    <ImageTagsTaxHTField xmlns="71af3243-3dd4-4a8d-8c0d-dd76da1f02a5">
      <Terms xmlns="http://schemas.microsoft.com/office/infopath/2007/PartnerControls"/>
    </ImageTagsTaxHTField>
    <TaxCatchAll xmlns="230e9df3-be65-4c73-a93b-d1236ebd677e" xsi:nil="true"/>
    <MediaServiceKeyPoints xmlns="71af3243-3dd4-4a8d-8c0d-dd76da1f02a5" xsi:nil="true"/>
  </documentManagement>
</p:properties>
</file>

<file path=customXml/item3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D5934FDD-F160-4C7B-B1A7-2994B41FFD06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microsoft.com/sharepoint/v3"/>
    <ds:schemaRef ds:uri="71af3243-3dd4-4a8d-8c0d-dd76da1f02a5"/>
    <ds:schemaRef ds:uri="16c05727-aa75-4e4a-9b5f-8a80a1165891"/>
    <ds:schemaRef ds:uri="230e9df3-be65-4c73-a93b-d1236ebd677e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F789706F-81CD-4D67-A17D-8674FB7F6610}">
  <ds:schemaRefs>
    <ds:schemaRef ds:uri="http://schemas.microsoft.com/office/2006/metadata/properties"/>
    <ds:schemaRef ds:uri="http://schemas.microsoft.com/office/infopath/2007/PartnerControls"/>
    <ds:schemaRef ds:uri="http://schemas.microsoft.com/sharepoint/v3"/>
    <ds:schemaRef ds:uri="71af3243-3dd4-4a8d-8c0d-dd76da1f02a5"/>
    <ds:schemaRef ds:uri="230e9df3-be65-4c73-a93b-d1236ebd677e"/>
  </ds:schemaRefs>
</ds:datastoreItem>
</file>

<file path=customXml/itemProps3.xml><?xml version="1.0" encoding="utf-8"?>
<ds:datastoreItem xmlns:ds="http://schemas.openxmlformats.org/officeDocument/2006/customXml" ds:itemID="{54EC2B77-7654-C240-8D67-4CA9FB9F6FE3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42B5760C-645C-47F0-9138-A4E265F86B4A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C:\Users\FrontDesk\AppData\Roaming\Microsoft\Templates\Classroom newsletter.dotx</Template>
  <TotalTime>0</TotalTime>
  <Pages>14</Pages>
  <Words>167</Words>
  <Characters>957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cp:lastModifiedBy/>
  <cp:revision>1</cp:revision>
  <dcterms:created xsi:type="dcterms:W3CDTF">2022-11-03T19:26:00Z</dcterms:created>
  <dcterms:modified xsi:type="dcterms:W3CDTF">2022-11-03T19:52:00Z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</Properties>
</file>